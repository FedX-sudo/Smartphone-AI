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75191" w14:textId="77777777" w:rsidR="006A75EA" w:rsidRPr="007C1F28" w:rsidRDefault="006A75EA" w:rsidP="006A75EA">
      <w:pPr>
        <w:pStyle w:val="Title"/>
        <w:rPr>
          <w:rFonts w:ascii="Calibri" w:hAnsi="Calibri"/>
        </w:rPr>
      </w:pPr>
      <w:r>
        <w:rPr>
          <w:rFonts w:ascii="Calibri" w:hAnsi="Calibri"/>
        </w:rPr>
        <w:t xml:space="preserve">smartphone Side-Channel </w:t>
      </w:r>
      <w:r w:rsidRPr="00097C5F">
        <w:rPr>
          <w:rFonts w:ascii="Calibri" w:hAnsi="Calibri"/>
        </w:rPr>
        <w:t>Attack</w:t>
      </w:r>
      <w:r>
        <w:rPr>
          <w:rFonts w:ascii="Calibri" w:hAnsi="Calibri"/>
        </w:rPr>
        <w:t>s and Defenses</w:t>
      </w:r>
    </w:p>
    <w:p w14:paraId="44A0E591" w14:textId="2367AE9D" w:rsidR="006A75EA" w:rsidRDefault="00E73ADB" w:rsidP="006A75EA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 xml:space="preserve">Module </w:t>
      </w:r>
      <w:r w:rsidR="00214A7B">
        <w:rPr>
          <w:rFonts w:ascii="Calibri" w:hAnsi="Calibri"/>
          <w:b/>
          <w:sz w:val="36"/>
        </w:rPr>
        <w:t>4</w:t>
      </w:r>
      <w:r>
        <w:rPr>
          <w:rFonts w:ascii="Calibri" w:hAnsi="Calibri"/>
          <w:b/>
          <w:sz w:val="36"/>
        </w:rPr>
        <w:t xml:space="preserve"> </w:t>
      </w:r>
      <w:proofErr w:type="gramStart"/>
      <w:r w:rsidR="0073307C">
        <w:rPr>
          <w:rFonts w:ascii="Calibri" w:hAnsi="Calibri"/>
          <w:b/>
          <w:sz w:val="36"/>
        </w:rPr>
        <w:t>lAB</w:t>
      </w:r>
      <w:proofErr w:type="gramEnd"/>
      <w:r w:rsidR="0073307C">
        <w:rPr>
          <w:rFonts w:ascii="Calibri" w:hAnsi="Calibri"/>
          <w:b/>
          <w:sz w:val="36"/>
        </w:rPr>
        <w:t xml:space="preserve"> </w:t>
      </w:r>
      <w:r w:rsidR="006A75EA">
        <w:rPr>
          <w:rFonts w:ascii="Calibri" w:hAnsi="Calibri"/>
          <w:b/>
          <w:sz w:val="36"/>
        </w:rPr>
        <w:t>Manual</w:t>
      </w:r>
    </w:p>
    <w:p w14:paraId="6B93C6DC" w14:textId="6956B8ED" w:rsidR="006A75EA" w:rsidRDefault="00DC62ED" w:rsidP="006A75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Manual </w:t>
      </w:r>
      <w:r w:rsidR="006A75EA">
        <w:rPr>
          <w:b/>
          <w:sz w:val="24"/>
          <w:szCs w:val="24"/>
        </w:rPr>
        <w:t xml:space="preserve">Development Institution: </w:t>
      </w:r>
      <w:r w:rsidR="006A75EA" w:rsidRPr="00F70AA4">
        <w:rPr>
          <w:sz w:val="24"/>
          <w:szCs w:val="24"/>
        </w:rPr>
        <w:t>Colorado School of Mines</w:t>
      </w:r>
      <w:r w:rsidR="006A75EA" w:rsidRPr="00F70AA4">
        <w:rPr>
          <w:b/>
          <w:sz w:val="24"/>
          <w:szCs w:val="24"/>
        </w:rPr>
        <w:t xml:space="preserve"> </w:t>
      </w:r>
    </w:p>
    <w:p w14:paraId="1F40E84D" w14:textId="222BA2CE" w:rsidR="006A75EA" w:rsidRDefault="00DC62ED" w:rsidP="006A75EA">
      <w:pPr>
        <w:rPr>
          <w:szCs w:val="22"/>
        </w:rPr>
      </w:pPr>
      <w:r>
        <w:rPr>
          <w:b/>
          <w:sz w:val="24"/>
          <w:szCs w:val="24"/>
        </w:rPr>
        <w:t xml:space="preserve">Lab </w:t>
      </w:r>
      <w:r w:rsidR="006A75EA" w:rsidRPr="00F70AA4">
        <w:rPr>
          <w:b/>
          <w:sz w:val="24"/>
          <w:szCs w:val="24"/>
        </w:rPr>
        <w:t>Manual Contributor</w:t>
      </w:r>
      <w:r>
        <w:rPr>
          <w:b/>
          <w:sz w:val="24"/>
          <w:szCs w:val="24"/>
        </w:rPr>
        <w:t>s</w:t>
      </w:r>
      <w:r w:rsidR="006A75EA" w:rsidRPr="00F70AA4">
        <w:rPr>
          <w:sz w:val="24"/>
          <w:szCs w:val="24"/>
        </w:rPr>
        <w:t>:</w:t>
      </w:r>
    </w:p>
    <w:p w14:paraId="73320A18" w14:textId="0B7E17F8" w:rsidR="00DC62ED" w:rsidRPr="00CB142D" w:rsidRDefault="00214A7B" w:rsidP="00DC62ED">
      <w:pPr>
        <w:spacing w:before="0" w:after="0"/>
        <w:jc w:val="center"/>
        <w:rPr>
          <w:szCs w:val="22"/>
        </w:rPr>
      </w:pPr>
      <w:proofErr w:type="spellStart"/>
      <w:r>
        <w:rPr>
          <w:szCs w:val="22"/>
        </w:rPr>
        <w:t>Weiping</w:t>
      </w:r>
      <w:proofErr w:type="spellEnd"/>
      <w:r>
        <w:rPr>
          <w:szCs w:val="22"/>
        </w:rPr>
        <w:t xml:space="preserve"> Pei</w:t>
      </w:r>
      <w:r w:rsidR="00DC62ED" w:rsidRPr="00CB142D">
        <w:rPr>
          <w:szCs w:val="22"/>
        </w:rPr>
        <w:t>*,</w:t>
      </w:r>
      <w:r w:rsidR="008E2873">
        <w:rPr>
          <w:szCs w:val="22"/>
        </w:rPr>
        <w:t xml:space="preserve"> Ryan Jackson</w:t>
      </w:r>
      <w:r w:rsidR="008E2873" w:rsidRPr="008E2873">
        <w:rPr>
          <w:szCs w:val="22"/>
          <w:vertAlign w:val="superscript"/>
        </w:rPr>
        <w:t>+</w:t>
      </w:r>
      <w:r w:rsidR="008E2873" w:rsidRPr="008E2873">
        <w:rPr>
          <w:szCs w:val="22"/>
        </w:rPr>
        <w:t>,</w:t>
      </w:r>
      <w:r w:rsidR="00DC62ED" w:rsidRPr="00CB142D">
        <w:rPr>
          <w:szCs w:val="22"/>
        </w:rPr>
        <w:t xml:space="preserve"> </w:t>
      </w:r>
      <w:proofErr w:type="spellStart"/>
      <w:r w:rsidR="00DC62ED" w:rsidRPr="00CB142D">
        <w:rPr>
          <w:szCs w:val="22"/>
        </w:rPr>
        <w:t>Chuan</w:t>
      </w:r>
      <w:proofErr w:type="spellEnd"/>
      <w:r w:rsidR="00DC62ED" w:rsidRPr="00CB142D">
        <w:rPr>
          <w:szCs w:val="22"/>
        </w:rPr>
        <w:t xml:space="preserve"> Yue</w:t>
      </w:r>
      <w:r w:rsidR="00DC62ED" w:rsidRPr="00CB142D">
        <w:rPr>
          <w:szCs w:val="22"/>
          <w:vertAlign w:val="superscript"/>
        </w:rPr>
        <w:t>@</w:t>
      </w:r>
    </w:p>
    <w:p w14:paraId="53794AC0" w14:textId="691A1930" w:rsidR="00DC62ED" w:rsidRPr="00DC62ED" w:rsidRDefault="00DC62ED" w:rsidP="00DC62ED">
      <w:pPr>
        <w:spacing w:before="0" w:after="0"/>
        <w:jc w:val="center"/>
        <w:rPr>
          <w:szCs w:val="22"/>
        </w:rPr>
      </w:pPr>
      <w:r w:rsidRPr="00CB142D">
        <w:rPr>
          <w:szCs w:val="22"/>
        </w:rPr>
        <w:t>(*: PhD student a</w:t>
      </w:r>
      <w:r>
        <w:rPr>
          <w:szCs w:val="22"/>
        </w:rPr>
        <w:t>nd research/teaching assistant</w:t>
      </w:r>
      <w:r w:rsidR="00073DCF">
        <w:rPr>
          <w:szCs w:val="22"/>
        </w:rPr>
        <w:t>;</w:t>
      </w:r>
      <w:r w:rsidR="008E2873" w:rsidRPr="008E2873">
        <w:t xml:space="preserve"> </w:t>
      </w:r>
      <w:r w:rsidR="008E2873" w:rsidRPr="008E2873">
        <w:rPr>
          <w:szCs w:val="22"/>
        </w:rPr>
        <w:t>+: Master Student;</w:t>
      </w:r>
      <w:r w:rsidR="00073DCF">
        <w:rPr>
          <w:szCs w:val="22"/>
        </w:rPr>
        <w:t xml:space="preserve"> </w:t>
      </w:r>
      <w:r w:rsidRPr="00CB142D">
        <w:rPr>
          <w:szCs w:val="22"/>
          <w:vertAlign w:val="superscript"/>
        </w:rPr>
        <w:t xml:space="preserve">@: </w:t>
      </w:r>
      <w:r w:rsidRPr="00CB142D">
        <w:rPr>
          <w:szCs w:val="22"/>
        </w:rPr>
        <w:t>Faculty.)</w:t>
      </w:r>
    </w:p>
    <w:p w14:paraId="5020D8E5" w14:textId="77777777" w:rsidR="002A2999" w:rsidRDefault="002A2999" w:rsidP="000211A1"/>
    <w:p w14:paraId="172DB88A" w14:textId="5B8FD461" w:rsidR="002A2999" w:rsidRDefault="00911FDD" w:rsidP="00DC62ED">
      <w:pPr>
        <w:pStyle w:val="Heading1"/>
      </w:pPr>
      <w:r>
        <w:t>Model training and Evaluation</w:t>
      </w:r>
    </w:p>
    <w:p w14:paraId="6BB68F92" w14:textId="3F643E14" w:rsidR="008C3CD8" w:rsidRDefault="005233DE" w:rsidP="00DC5D45">
      <w:pPr>
        <w:jc w:val="both"/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 xml:space="preserve">Lab Description: </w:t>
      </w:r>
      <w:r w:rsidR="005D52C4">
        <w:rPr>
          <w:b/>
          <w:sz w:val="24"/>
          <w:szCs w:val="24"/>
        </w:rPr>
        <w:t xml:space="preserve"> </w:t>
      </w:r>
      <w:r w:rsidR="008249EA">
        <w:rPr>
          <w:sz w:val="24"/>
          <w:szCs w:val="24"/>
        </w:rPr>
        <w:t>In this lab, you will build machine learning models to perform i</w:t>
      </w:r>
      <w:r w:rsidR="008249EA" w:rsidRPr="00367482">
        <w:rPr>
          <w:sz w:val="24"/>
          <w:szCs w:val="24"/>
        </w:rPr>
        <w:t xml:space="preserve">nput inference </w:t>
      </w:r>
      <w:r w:rsidR="008249EA">
        <w:rPr>
          <w:sz w:val="24"/>
          <w:szCs w:val="24"/>
        </w:rPr>
        <w:t xml:space="preserve">as well as </w:t>
      </w:r>
      <w:r w:rsidR="008249EA" w:rsidRPr="00367482">
        <w:rPr>
          <w:sz w:val="24"/>
          <w:szCs w:val="24"/>
        </w:rPr>
        <w:t xml:space="preserve">user fingerprinting </w:t>
      </w:r>
      <w:r w:rsidR="008249EA">
        <w:rPr>
          <w:sz w:val="24"/>
          <w:szCs w:val="24"/>
        </w:rPr>
        <w:t>attacks</w:t>
      </w:r>
      <w:r w:rsidR="00E04ED5">
        <w:rPr>
          <w:sz w:val="24"/>
          <w:szCs w:val="24"/>
        </w:rPr>
        <w:t xml:space="preserve">, and you will also evaluate the accuracy of your attacks.  In more details, you will </w:t>
      </w:r>
      <w:r w:rsidR="00F247C1">
        <w:rPr>
          <w:sz w:val="24"/>
          <w:szCs w:val="24"/>
        </w:rPr>
        <w:t>select, apply</w:t>
      </w:r>
      <w:r w:rsidR="00E04ED5">
        <w:rPr>
          <w:sz w:val="24"/>
          <w:szCs w:val="24"/>
        </w:rPr>
        <w:t>,</w:t>
      </w:r>
      <w:r w:rsidR="00F247C1">
        <w:rPr>
          <w:sz w:val="24"/>
          <w:szCs w:val="24"/>
        </w:rPr>
        <w:t xml:space="preserve"> and compare some appropriate machine learning algorithms such as Random Forest and SVM (Support Vector Machine)</w:t>
      </w:r>
      <w:r w:rsidR="00E04ED5">
        <w:rPr>
          <w:sz w:val="24"/>
          <w:szCs w:val="24"/>
        </w:rPr>
        <w:t xml:space="preserve">.  You will use some </w:t>
      </w:r>
      <w:r w:rsidR="00E04ED5" w:rsidRPr="00565BB4">
        <w:rPr>
          <w:sz w:val="24"/>
          <w:szCs w:val="24"/>
        </w:rPr>
        <w:t xml:space="preserve">popular machine learning software packages </w:t>
      </w:r>
      <w:r w:rsidR="00E04ED5" w:rsidRPr="008F544B">
        <w:rPr>
          <w:sz w:val="24"/>
          <w:szCs w:val="24"/>
        </w:rPr>
        <w:t xml:space="preserve">such as </w:t>
      </w:r>
      <w:hyperlink r:id="rId8" w:history="1">
        <w:r w:rsidR="00E04ED5" w:rsidRPr="008F544B">
          <w:rPr>
            <w:rStyle w:val="Hyperlink"/>
            <w:sz w:val="24"/>
            <w:szCs w:val="24"/>
          </w:rPr>
          <w:t>Weka</w:t>
        </w:r>
      </w:hyperlink>
      <w:r w:rsidR="00E04ED5">
        <w:rPr>
          <w:sz w:val="24"/>
          <w:szCs w:val="24"/>
        </w:rPr>
        <w:t xml:space="preserve"> and </w:t>
      </w:r>
      <w:hyperlink r:id="rId9" w:history="1">
        <w:proofErr w:type="spellStart"/>
        <w:r w:rsidR="00E04ED5" w:rsidRPr="001C64B1">
          <w:rPr>
            <w:rStyle w:val="Hyperlink"/>
            <w:sz w:val="24"/>
            <w:szCs w:val="24"/>
          </w:rPr>
          <w:t>scikit</w:t>
        </w:r>
        <w:proofErr w:type="spellEnd"/>
        <w:r w:rsidR="00E04ED5" w:rsidRPr="001C64B1">
          <w:rPr>
            <w:rStyle w:val="Hyperlink"/>
            <w:sz w:val="24"/>
            <w:szCs w:val="24"/>
          </w:rPr>
          <w:t>-learn</w:t>
        </w:r>
      </w:hyperlink>
      <w:r w:rsidR="00E04ED5">
        <w:rPr>
          <w:sz w:val="24"/>
          <w:szCs w:val="24"/>
        </w:rPr>
        <w:t xml:space="preserve"> to</w:t>
      </w:r>
      <w:r w:rsidR="00F247C1">
        <w:rPr>
          <w:sz w:val="24"/>
          <w:szCs w:val="24"/>
        </w:rPr>
        <w:t xml:space="preserve"> create programs </w:t>
      </w:r>
      <w:r w:rsidR="00E04ED5">
        <w:rPr>
          <w:sz w:val="24"/>
          <w:szCs w:val="24"/>
        </w:rPr>
        <w:t>for</w:t>
      </w:r>
      <w:r w:rsidR="00F247C1">
        <w:rPr>
          <w:sz w:val="24"/>
          <w:szCs w:val="24"/>
        </w:rPr>
        <w:t xml:space="preserve"> train</w:t>
      </w:r>
      <w:r w:rsidR="00E04ED5">
        <w:rPr>
          <w:sz w:val="24"/>
          <w:szCs w:val="24"/>
        </w:rPr>
        <w:t>ing</w:t>
      </w:r>
      <w:r w:rsidR="00F247C1">
        <w:rPr>
          <w:sz w:val="24"/>
          <w:szCs w:val="24"/>
        </w:rPr>
        <w:t xml:space="preserve"> the machine learning classifier</w:t>
      </w:r>
      <w:r w:rsidR="00E04ED5">
        <w:rPr>
          <w:sz w:val="24"/>
          <w:szCs w:val="24"/>
        </w:rPr>
        <w:t>s.  You will e</w:t>
      </w:r>
      <w:r w:rsidR="00F247C1">
        <w:rPr>
          <w:sz w:val="24"/>
          <w:szCs w:val="24"/>
        </w:rPr>
        <w:t>valuate the accuracy of your trained classifiers using techniques such as cross-validation.</w:t>
      </w:r>
      <w:r w:rsidR="0078537A">
        <w:rPr>
          <w:sz w:val="24"/>
          <w:szCs w:val="24"/>
        </w:rPr>
        <w:t xml:space="preserve">  </w:t>
      </w:r>
      <w:r w:rsidR="008C3CD8">
        <w:rPr>
          <w:sz w:val="24"/>
          <w:szCs w:val="24"/>
        </w:rPr>
        <w:t>We suggest you to use P</w:t>
      </w:r>
      <w:r w:rsidR="008C3CD8" w:rsidRPr="00206E53">
        <w:rPr>
          <w:sz w:val="24"/>
          <w:szCs w:val="24"/>
        </w:rPr>
        <w:t xml:space="preserve">ython </w:t>
      </w:r>
      <w:r w:rsidR="008C3CD8">
        <w:rPr>
          <w:sz w:val="24"/>
          <w:szCs w:val="24"/>
        </w:rPr>
        <w:t xml:space="preserve">and </w:t>
      </w:r>
      <w:hyperlink r:id="rId10" w:history="1">
        <w:proofErr w:type="spellStart"/>
        <w:r w:rsidR="008C3CD8" w:rsidRPr="001C64B1">
          <w:rPr>
            <w:rStyle w:val="Hyperlink"/>
            <w:sz w:val="24"/>
            <w:szCs w:val="24"/>
          </w:rPr>
          <w:t>scikit</w:t>
        </w:r>
        <w:proofErr w:type="spellEnd"/>
        <w:r w:rsidR="008C3CD8" w:rsidRPr="001C64B1">
          <w:rPr>
            <w:rStyle w:val="Hyperlink"/>
            <w:sz w:val="24"/>
            <w:szCs w:val="24"/>
          </w:rPr>
          <w:t>-learn</w:t>
        </w:r>
      </w:hyperlink>
      <w:r w:rsidR="008C3CD8">
        <w:rPr>
          <w:rStyle w:val="Hyperlink"/>
          <w:sz w:val="24"/>
          <w:szCs w:val="24"/>
        </w:rPr>
        <w:t xml:space="preserve"> </w:t>
      </w:r>
      <w:r w:rsidR="008C3CD8">
        <w:rPr>
          <w:sz w:val="24"/>
          <w:szCs w:val="24"/>
        </w:rPr>
        <w:t>to write your programs</w:t>
      </w:r>
      <w:r w:rsidR="0078537A">
        <w:rPr>
          <w:sz w:val="24"/>
          <w:szCs w:val="24"/>
        </w:rPr>
        <w:t xml:space="preserve"> so that this lab manual will be more straightforward to you.</w:t>
      </w:r>
      <w:r w:rsidR="008C3CD8">
        <w:rPr>
          <w:sz w:val="24"/>
          <w:szCs w:val="24"/>
        </w:rPr>
        <w:t xml:space="preserve"> </w:t>
      </w:r>
      <w:r w:rsidR="0078537A">
        <w:rPr>
          <w:sz w:val="24"/>
          <w:szCs w:val="24"/>
        </w:rPr>
        <w:t xml:space="preserve"> </w:t>
      </w:r>
      <w:r w:rsidR="008C3CD8" w:rsidRPr="00037B54">
        <w:rPr>
          <w:sz w:val="24"/>
          <w:szCs w:val="24"/>
        </w:rPr>
        <w:t xml:space="preserve">This lab consists of </w:t>
      </w:r>
      <w:r w:rsidR="006E44C7">
        <w:rPr>
          <w:sz w:val="24"/>
          <w:szCs w:val="24"/>
        </w:rPr>
        <w:t>eight</w:t>
      </w:r>
      <w:r w:rsidR="008C3CD8" w:rsidRPr="00037B54">
        <w:rPr>
          <w:sz w:val="24"/>
          <w:szCs w:val="24"/>
        </w:rPr>
        <w:t xml:space="preserve"> STEPs.</w:t>
      </w:r>
    </w:p>
    <w:p w14:paraId="41628F05" w14:textId="77777777" w:rsidR="005A31B2" w:rsidRDefault="005A31B2" w:rsidP="00DC5D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high-level </w:t>
      </w:r>
      <w:r w:rsidRPr="00BE49E8">
        <w:rPr>
          <w:b/>
          <w:sz w:val="24"/>
          <w:szCs w:val="24"/>
        </w:rPr>
        <w:t>learning outcomes</w:t>
      </w:r>
      <w:r>
        <w:rPr>
          <w:sz w:val="24"/>
          <w:szCs w:val="24"/>
        </w:rPr>
        <w:t xml:space="preserve"> and the corresponding </w:t>
      </w:r>
      <w:r w:rsidRPr="00BE49E8">
        <w:rPr>
          <w:b/>
          <w:sz w:val="24"/>
          <w:szCs w:val="24"/>
        </w:rPr>
        <w:t>assessment</w:t>
      </w:r>
      <w:r>
        <w:rPr>
          <w:sz w:val="24"/>
          <w:szCs w:val="24"/>
        </w:rPr>
        <w:t xml:space="preserve"> of this lab are summarized as follows.  In other words, u</w:t>
      </w:r>
      <w:r w:rsidRPr="00993FB5">
        <w:rPr>
          <w:sz w:val="24"/>
          <w:szCs w:val="24"/>
        </w:rPr>
        <w:t xml:space="preserve">pon completion of this </w:t>
      </w:r>
      <w:r>
        <w:rPr>
          <w:sz w:val="24"/>
          <w:szCs w:val="24"/>
        </w:rPr>
        <w:t>lab</w:t>
      </w:r>
      <w:r w:rsidRPr="00993FB5">
        <w:rPr>
          <w:sz w:val="24"/>
          <w:szCs w:val="24"/>
        </w:rPr>
        <w:t>, students should be able to:</w:t>
      </w:r>
    </w:p>
    <w:p w14:paraId="5AC8C255" w14:textId="71AB6A90" w:rsidR="00D04FB4" w:rsidRDefault="00E007D5" w:rsidP="00D04FB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Create</w:t>
      </w:r>
      <w:r w:rsidR="00D04FB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data structures to contain the feature vectors and label list</w:t>
      </w:r>
      <w:r w:rsidR="00C024DE">
        <w:rPr>
          <w:sz w:val="24"/>
          <w:szCs w:val="24"/>
        </w:rPr>
        <w:t>s</w:t>
      </w:r>
      <w:r w:rsidR="00D04FB4" w:rsidRPr="00183C69">
        <w:rPr>
          <w:sz w:val="24"/>
          <w:szCs w:val="24"/>
        </w:rPr>
        <w:t>.</w:t>
      </w:r>
    </w:p>
    <w:p w14:paraId="62D40AA6" w14:textId="72F3B5A0" w:rsidR="00D04FB4" w:rsidRDefault="00D04FB4" w:rsidP="00D04FB4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5F2B05">
        <w:rPr>
          <w:sz w:val="24"/>
          <w:szCs w:val="24"/>
        </w:rPr>
        <w:t>Assessed by the tasks and outputs specified in STEP</w:t>
      </w:r>
      <w:r w:rsidR="00E007D5">
        <w:rPr>
          <w:sz w:val="24"/>
          <w:szCs w:val="24"/>
        </w:rPr>
        <w:t xml:space="preserve"> 1</w:t>
      </w:r>
      <w:r w:rsidRPr="005F2B05">
        <w:rPr>
          <w:sz w:val="24"/>
          <w:szCs w:val="24"/>
        </w:rPr>
        <w:t>.</w:t>
      </w:r>
    </w:p>
    <w:p w14:paraId="469EC1B1" w14:textId="77777777" w:rsidR="00E007D5" w:rsidRDefault="00E007D5" w:rsidP="00E007D5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Construct </w:t>
      </w:r>
      <w:r w:rsidRPr="00F8149B">
        <w:rPr>
          <w:sz w:val="24"/>
          <w:szCs w:val="24"/>
        </w:rPr>
        <w:t>the</w:t>
      </w:r>
      <w:r>
        <w:rPr>
          <w:sz w:val="24"/>
          <w:szCs w:val="24"/>
        </w:rPr>
        <w:t xml:space="preserve"> training and testing datasets by splitting the entire dataset</w:t>
      </w:r>
      <w:r w:rsidRPr="00183C69">
        <w:rPr>
          <w:sz w:val="24"/>
          <w:szCs w:val="24"/>
        </w:rPr>
        <w:t>.</w:t>
      </w:r>
    </w:p>
    <w:p w14:paraId="669A4039" w14:textId="77389186" w:rsidR="00E007D5" w:rsidRPr="00E007D5" w:rsidRDefault="00E007D5" w:rsidP="00E007D5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5F2B05">
        <w:rPr>
          <w:sz w:val="24"/>
          <w:szCs w:val="24"/>
        </w:rPr>
        <w:t xml:space="preserve">Assessed by the tasks and outputs specified in STEP </w:t>
      </w:r>
      <w:r>
        <w:rPr>
          <w:sz w:val="24"/>
          <w:szCs w:val="24"/>
        </w:rPr>
        <w:t>2</w:t>
      </w:r>
      <w:r w:rsidRPr="005F2B05">
        <w:rPr>
          <w:sz w:val="24"/>
          <w:szCs w:val="24"/>
        </w:rPr>
        <w:t>.</w:t>
      </w:r>
    </w:p>
    <w:p w14:paraId="4DE3EEC5" w14:textId="471BDB85" w:rsidR="00D04FB4" w:rsidRDefault="000375C6" w:rsidP="00D04FB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Create</w:t>
      </w:r>
      <w:r w:rsidR="00D04FB4" w:rsidRPr="006E2A99">
        <w:rPr>
          <w:sz w:val="24"/>
          <w:szCs w:val="24"/>
        </w:rPr>
        <w:t xml:space="preserve"> </w:t>
      </w:r>
      <w:r w:rsidR="00D04FB4">
        <w:rPr>
          <w:sz w:val="24"/>
          <w:szCs w:val="24"/>
        </w:rPr>
        <w:t>machine learning model</w:t>
      </w:r>
      <w:r w:rsidR="006A5530">
        <w:rPr>
          <w:sz w:val="24"/>
          <w:szCs w:val="24"/>
        </w:rPr>
        <w:t>s</w:t>
      </w:r>
      <w:r w:rsidR="00654D26">
        <w:rPr>
          <w:sz w:val="24"/>
          <w:szCs w:val="24"/>
        </w:rPr>
        <w:t xml:space="preserve"> </w:t>
      </w:r>
      <w:r w:rsidR="003135D6">
        <w:rPr>
          <w:sz w:val="24"/>
          <w:szCs w:val="24"/>
        </w:rPr>
        <w:t xml:space="preserve">with training and </w:t>
      </w:r>
      <w:r w:rsidR="003135D6" w:rsidRPr="005E5556">
        <w:rPr>
          <w:sz w:val="24"/>
          <w:szCs w:val="24"/>
        </w:rPr>
        <w:t>hyper-parameters</w:t>
      </w:r>
      <w:r w:rsidR="003135D6">
        <w:rPr>
          <w:sz w:val="24"/>
          <w:szCs w:val="24"/>
        </w:rPr>
        <w:t xml:space="preserve"> tuning</w:t>
      </w:r>
      <w:r w:rsidR="006A6C80">
        <w:rPr>
          <w:sz w:val="24"/>
          <w:szCs w:val="24"/>
        </w:rPr>
        <w:t xml:space="preserve"> for performing i</w:t>
      </w:r>
      <w:r w:rsidR="006A6C80" w:rsidRPr="00367482">
        <w:rPr>
          <w:sz w:val="24"/>
          <w:szCs w:val="24"/>
        </w:rPr>
        <w:t>nput inference</w:t>
      </w:r>
      <w:r w:rsidR="006A6C80">
        <w:rPr>
          <w:sz w:val="24"/>
          <w:szCs w:val="24"/>
        </w:rPr>
        <w:t xml:space="preserve"> attacks.</w:t>
      </w:r>
    </w:p>
    <w:p w14:paraId="4E176664" w14:textId="37196A53" w:rsidR="00892992" w:rsidRDefault="00D04FB4" w:rsidP="00892992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5F2B05">
        <w:rPr>
          <w:sz w:val="24"/>
          <w:szCs w:val="24"/>
        </w:rPr>
        <w:t>Assessed by the tasks and outputs specified in STEP</w:t>
      </w:r>
      <w:r>
        <w:rPr>
          <w:sz w:val="24"/>
          <w:szCs w:val="24"/>
        </w:rPr>
        <w:t xml:space="preserve"> 3</w:t>
      </w:r>
      <w:r w:rsidRPr="005F2B05">
        <w:rPr>
          <w:sz w:val="24"/>
          <w:szCs w:val="24"/>
        </w:rPr>
        <w:t>.</w:t>
      </w:r>
    </w:p>
    <w:p w14:paraId="44AB63ED" w14:textId="586B5A16" w:rsidR="00D04FB4" w:rsidRDefault="00D04FB4" w:rsidP="00D04FB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Evaluate </w:t>
      </w:r>
      <w:r w:rsidR="007C424A">
        <w:rPr>
          <w:sz w:val="24"/>
          <w:szCs w:val="24"/>
        </w:rPr>
        <w:t xml:space="preserve">the </w:t>
      </w:r>
      <w:r w:rsidR="007A319E">
        <w:rPr>
          <w:sz w:val="24"/>
          <w:szCs w:val="24"/>
        </w:rPr>
        <w:t xml:space="preserve">accuracy of </w:t>
      </w:r>
      <w:r>
        <w:rPr>
          <w:sz w:val="24"/>
          <w:szCs w:val="24"/>
        </w:rPr>
        <w:t>machine learning model</w:t>
      </w:r>
      <w:r w:rsidR="007C424A">
        <w:rPr>
          <w:sz w:val="24"/>
          <w:szCs w:val="24"/>
        </w:rPr>
        <w:t>s</w:t>
      </w:r>
      <w:r w:rsidR="00537BBF">
        <w:rPr>
          <w:sz w:val="24"/>
          <w:szCs w:val="24"/>
        </w:rPr>
        <w:t xml:space="preserve"> based on the test data</w:t>
      </w:r>
      <w:r>
        <w:rPr>
          <w:sz w:val="24"/>
          <w:szCs w:val="24"/>
        </w:rPr>
        <w:t>.</w:t>
      </w:r>
    </w:p>
    <w:p w14:paraId="7E255DB3" w14:textId="77777777" w:rsidR="00D04FB4" w:rsidRDefault="00D04FB4" w:rsidP="00D04FB4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5F2B05">
        <w:rPr>
          <w:sz w:val="24"/>
          <w:szCs w:val="24"/>
        </w:rPr>
        <w:t>Assessed by the tasks</w:t>
      </w:r>
      <w:r>
        <w:rPr>
          <w:sz w:val="24"/>
          <w:szCs w:val="24"/>
        </w:rPr>
        <w:t xml:space="preserve"> and outputs specified in STEP 4</w:t>
      </w:r>
      <w:r w:rsidRPr="005F2B05">
        <w:rPr>
          <w:sz w:val="24"/>
          <w:szCs w:val="24"/>
        </w:rPr>
        <w:t>.</w:t>
      </w:r>
    </w:p>
    <w:p w14:paraId="26870541" w14:textId="20C71DB6" w:rsidR="00537BBF" w:rsidRDefault="00537BBF" w:rsidP="00537BBF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different machine learning models and their </w:t>
      </w:r>
      <w:r w:rsidR="0024267F">
        <w:rPr>
          <w:sz w:val="24"/>
          <w:szCs w:val="24"/>
        </w:rPr>
        <w:t>accuracy</w:t>
      </w:r>
      <w:r>
        <w:rPr>
          <w:sz w:val="24"/>
          <w:szCs w:val="24"/>
        </w:rPr>
        <w:t>.</w:t>
      </w:r>
    </w:p>
    <w:p w14:paraId="1CB9FF62" w14:textId="2BB55F3A" w:rsidR="00537BBF" w:rsidRPr="00537BBF" w:rsidRDefault="00537BBF" w:rsidP="00537BBF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5F2B05">
        <w:rPr>
          <w:sz w:val="24"/>
          <w:szCs w:val="24"/>
        </w:rPr>
        <w:t>Assessed by the tasks and outputs specified in STEP</w:t>
      </w:r>
      <w:r>
        <w:rPr>
          <w:sz w:val="24"/>
          <w:szCs w:val="24"/>
        </w:rPr>
        <w:t xml:space="preserve"> 5</w:t>
      </w:r>
      <w:r w:rsidRPr="005F2B05">
        <w:rPr>
          <w:sz w:val="24"/>
          <w:szCs w:val="24"/>
        </w:rPr>
        <w:t>.</w:t>
      </w:r>
    </w:p>
    <w:p w14:paraId="7A889DBA" w14:textId="31625C38" w:rsidR="00D04FB4" w:rsidRDefault="007146F5" w:rsidP="00D04FB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  <w:lang w:eastAsia="zh-CN"/>
        </w:rPr>
        <w:t>Analyze</w:t>
      </w:r>
      <w:r w:rsidR="00D04FB4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the impact of different </w:t>
      </w:r>
      <w:r>
        <w:rPr>
          <w:sz w:val="24"/>
          <w:szCs w:val="24"/>
        </w:rPr>
        <w:t>features and datasets on model accuracy</w:t>
      </w:r>
      <w:r w:rsidR="00D04FB4">
        <w:rPr>
          <w:sz w:val="24"/>
          <w:szCs w:val="24"/>
        </w:rPr>
        <w:t>.</w:t>
      </w:r>
    </w:p>
    <w:p w14:paraId="6617D298" w14:textId="77777777" w:rsidR="00D04FB4" w:rsidRPr="003B49B3" w:rsidRDefault="00D04FB4" w:rsidP="00D04FB4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5F2B05">
        <w:rPr>
          <w:sz w:val="24"/>
          <w:szCs w:val="24"/>
        </w:rPr>
        <w:t>Assessed by the tasks and outputs specified in STEP</w:t>
      </w:r>
      <w:r>
        <w:rPr>
          <w:sz w:val="24"/>
          <w:szCs w:val="24"/>
        </w:rPr>
        <w:t>s</w:t>
      </w:r>
      <w:r w:rsidRPr="005F2B05">
        <w:rPr>
          <w:sz w:val="24"/>
          <w:szCs w:val="24"/>
        </w:rPr>
        <w:t xml:space="preserve"> </w:t>
      </w:r>
      <w:r>
        <w:rPr>
          <w:sz w:val="24"/>
          <w:szCs w:val="24"/>
        </w:rPr>
        <w:t>6 and 7</w:t>
      </w:r>
      <w:r w:rsidRPr="005F2B05">
        <w:rPr>
          <w:sz w:val="24"/>
          <w:szCs w:val="24"/>
        </w:rPr>
        <w:t>.</w:t>
      </w:r>
    </w:p>
    <w:p w14:paraId="6DF644BE" w14:textId="00F4CA01" w:rsidR="008B3B0B" w:rsidRDefault="008B3B0B" w:rsidP="008B3B0B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Create</w:t>
      </w:r>
      <w:r w:rsidRPr="006E2A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machine learning models </w:t>
      </w:r>
      <w:r w:rsidR="00B71362">
        <w:rPr>
          <w:sz w:val="24"/>
          <w:szCs w:val="24"/>
        </w:rPr>
        <w:t xml:space="preserve">with training, </w:t>
      </w:r>
      <w:r w:rsidRPr="005E5556">
        <w:rPr>
          <w:sz w:val="24"/>
          <w:szCs w:val="24"/>
        </w:rPr>
        <w:t>hyper-parameters</w:t>
      </w:r>
      <w:r>
        <w:rPr>
          <w:sz w:val="24"/>
          <w:szCs w:val="24"/>
        </w:rPr>
        <w:t xml:space="preserve"> tuning</w:t>
      </w:r>
      <w:r w:rsidR="00B71362">
        <w:rPr>
          <w:sz w:val="24"/>
          <w:szCs w:val="24"/>
        </w:rPr>
        <w:t xml:space="preserve">, and </w:t>
      </w:r>
      <w:r w:rsidR="004D1D56">
        <w:rPr>
          <w:sz w:val="24"/>
          <w:szCs w:val="24"/>
        </w:rPr>
        <w:t>evaluation</w:t>
      </w:r>
      <w:r>
        <w:rPr>
          <w:sz w:val="24"/>
          <w:szCs w:val="24"/>
        </w:rPr>
        <w:t xml:space="preserve"> for performing </w:t>
      </w:r>
      <w:r w:rsidR="00B71362" w:rsidRPr="00367482">
        <w:rPr>
          <w:sz w:val="24"/>
          <w:szCs w:val="24"/>
        </w:rPr>
        <w:t xml:space="preserve">user fingerprinting </w:t>
      </w:r>
      <w:r>
        <w:rPr>
          <w:sz w:val="24"/>
          <w:szCs w:val="24"/>
        </w:rPr>
        <w:t>attacks.</w:t>
      </w:r>
    </w:p>
    <w:p w14:paraId="1BB81A0C" w14:textId="686A8477" w:rsidR="008B3B0B" w:rsidRDefault="008B3B0B" w:rsidP="008B3B0B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5F2B05">
        <w:rPr>
          <w:sz w:val="24"/>
          <w:szCs w:val="24"/>
        </w:rPr>
        <w:t>Assessed by the tasks and outputs specified in STEP</w:t>
      </w:r>
      <w:r w:rsidR="00210FD8">
        <w:rPr>
          <w:sz w:val="24"/>
          <w:szCs w:val="24"/>
        </w:rPr>
        <w:t xml:space="preserve"> 8</w:t>
      </w:r>
      <w:r w:rsidRPr="005F2B05">
        <w:rPr>
          <w:sz w:val="24"/>
          <w:szCs w:val="24"/>
        </w:rPr>
        <w:t>.</w:t>
      </w:r>
    </w:p>
    <w:p w14:paraId="1AF7217F" w14:textId="77777777" w:rsidR="00B856B9" w:rsidRPr="00B856B9" w:rsidRDefault="00B856B9" w:rsidP="005D52C4">
      <w:pPr>
        <w:rPr>
          <w:sz w:val="24"/>
          <w:szCs w:val="24"/>
        </w:rPr>
      </w:pPr>
    </w:p>
    <w:p w14:paraId="3EDD249D" w14:textId="1A3542E6" w:rsidR="005D52C4" w:rsidRPr="00EF2985" w:rsidRDefault="007E7851" w:rsidP="005D52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5D52C4" w:rsidRPr="00226247">
        <w:rPr>
          <w:b/>
          <w:sz w:val="24"/>
          <w:szCs w:val="24"/>
        </w:rPr>
        <w:t xml:space="preserve">Environment: </w:t>
      </w:r>
      <w:r w:rsidR="005D52C4">
        <w:rPr>
          <w:sz w:val="24"/>
          <w:szCs w:val="24"/>
        </w:rPr>
        <w:t>Linux, Mac, or Windows.</w:t>
      </w:r>
    </w:p>
    <w:p w14:paraId="4F4BDFAD" w14:textId="67F74786" w:rsidR="005D52C4" w:rsidRDefault="00415555" w:rsidP="002011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5D52C4">
        <w:rPr>
          <w:b/>
          <w:sz w:val="24"/>
          <w:szCs w:val="24"/>
        </w:rPr>
        <w:t>Files that are N</w:t>
      </w:r>
      <w:r w:rsidR="005D52C4" w:rsidRPr="00226247">
        <w:rPr>
          <w:b/>
          <w:sz w:val="24"/>
          <w:szCs w:val="24"/>
        </w:rPr>
        <w:t xml:space="preserve">eeded: </w:t>
      </w:r>
      <w:r w:rsidR="00B73DC6">
        <w:rPr>
          <w:sz w:val="24"/>
          <w:szCs w:val="24"/>
        </w:rPr>
        <w:t>The</w:t>
      </w:r>
      <w:r w:rsidR="00B73DC6">
        <w:rPr>
          <w:b/>
          <w:sz w:val="24"/>
          <w:szCs w:val="24"/>
        </w:rPr>
        <w:t xml:space="preserve"> </w:t>
      </w:r>
      <w:r w:rsidR="00B73DC6">
        <w:rPr>
          <w:sz w:val="24"/>
          <w:szCs w:val="24"/>
        </w:rPr>
        <w:t xml:space="preserve">Lab Manual file and the </w:t>
      </w:r>
      <w:r w:rsidR="000C6368" w:rsidRPr="000C6368">
        <w:rPr>
          <w:sz w:val="24"/>
          <w:szCs w:val="24"/>
        </w:rPr>
        <w:t>feature_data.csv</w:t>
      </w:r>
      <w:r w:rsidR="00B73DC6">
        <w:rPr>
          <w:sz w:val="24"/>
          <w:szCs w:val="24"/>
        </w:rPr>
        <w:t xml:space="preserve"> file.</w:t>
      </w:r>
    </w:p>
    <w:p w14:paraId="0AE49BB1" w14:textId="77777777" w:rsidR="00E35285" w:rsidRPr="00824A75" w:rsidRDefault="00E35285" w:rsidP="00E35285">
      <w:pPr>
        <w:rPr>
          <w:b/>
          <w:sz w:val="24"/>
          <w:szCs w:val="24"/>
        </w:rPr>
      </w:pPr>
      <w:r w:rsidRPr="00824A75">
        <w:rPr>
          <w:b/>
          <w:sz w:val="24"/>
          <w:szCs w:val="24"/>
        </w:rPr>
        <w:t xml:space="preserve">Learning Setting: </w:t>
      </w:r>
      <w:r w:rsidRPr="008610EC">
        <w:rPr>
          <w:sz w:val="24"/>
          <w:szCs w:val="24"/>
        </w:rPr>
        <w:t xml:space="preserve">This lab </w:t>
      </w:r>
      <w:r>
        <w:rPr>
          <w:sz w:val="24"/>
          <w:szCs w:val="24"/>
        </w:rPr>
        <w:t xml:space="preserve">module </w:t>
      </w:r>
      <w:r w:rsidRPr="008610EC">
        <w:rPr>
          <w:sz w:val="24"/>
          <w:szCs w:val="24"/>
        </w:rPr>
        <w:t>is for students to complete outside the classroom, so it can be used in either face to</w:t>
      </w:r>
      <w:r>
        <w:rPr>
          <w:sz w:val="24"/>
          <w:szCs w:val="24"/>
        </w:rPr>
        <w:t xml:space="preserve"> face or online courses</w:t>
      </w:r>
      <w:r w:rsidRPr="00930B33">
        <w:rPr>
          <w:sz w:val="24"/>
          <w:szCs w:val="24"/>
        </w:rPr>
        <w:t>.</w:t>
      </w:r>
    </w:p>
    <w:p w14:paraId="7F357DFC" w14:textId="77777777" w:rsidR="00E35285" w:rsidRPr="00824A75" w:rsidRDefault="00E35285" w:rsidP="00E35285">
      <w:pPr>
        <w:rPr>
          <w:b/>
          <w:sz w:val="24"/>
          <w:szCs w:val="24"/>
        </w:rPr>
      </w:pPr>
      <w:r w:rsidRPr="00824A75">
        <w:rPr>
          <w:b/>
          <w:sz w:val="24"/>
          <w:szCs w:val="24"/>
        </w:rPr>
        <w:t>Prerequisites:</w:t>
      </w:r>
      <w:r>
        <w:rPr>
          <w:b/>
          <w:sz w:val="24"/>
          <w:szCs w:val="24"/>
        </w:rPr>
        <w:t xml:space="preserve"> </w:t>
      </w:r>
      <w:r w:rsidRPr="00F85627">
        <w:rPr>
          <w:sz w:val="24"/>
          <w:szCs w:val="24"/>
        </w:rPr>
        <w:t>Java or Python Programming, Basic Cybersecurity and Machine Learning knowledge and skills, Linux or Windows Systems, Computer Networks.</w:t>
      </w:r>
    </w:p>
    <w:p w14:paraId="422F1E97" w14:textId="77777777" w:rsidR="00E35285" w:rsidRPr="00824A75" w:rsidRDefault="00E35285" w:rsidP="00E35285">
      <w:pPr>
        <w:rPr>
          <w:b/>
          <w:sz w:val="24"/>
          <w:szCs w:val="24"/>
        </w:rPr>
      </w:pPr>
      <w:r w:rsidRPr="00824A75">
        <w:rPr>
          <w:b/>
          <w:sz w:val="24"/>
          <w:szCs w:val="24"/>
        </w:rPr>
        <w:t xml:space="preserve">Length of Completion: </w:t>
      </w:r>
      <w:r w:rsidRPr="00F85627">
        <w:rPr>
          <w:sz w:val="24"/>
          <w:szCs w:val="24"/>
        </w:rPr>
        <w:t>600</w:t>
      </w:r>
      <w:r>
        <w:rPr>
          <w:sz w:val="24"/>
          <w:szCs w:val="24"/>
        </w:rPr>
        <w:t xml:space="preserve"> minutes.</w:t>
      </w:r>
    </w:p>
    <w:p w14:paraId="24B54C04" w14:textId="77777777" w:rsidR="00E35285" w:rsidRPr="00824A75" w:rsidRDefault="00E35285" w:rsidP="00E35285">
      <w:pPr>
        <w:rPr>
          <w:b/>
          <w:sz w:val="24"/>
          <w:szCs w:val="24"/>
        </w:rPr>
      </w:pPr>
      <w:r w:rsidRPr="00824A75">
        <w:rPr>
          <w:b/>
          <w:sz w:val="24"/>
          <w:szCs w:val="24"/>
        </w:rPr>
        <w:t>Level of Instruction:</w:t>
      </w:r>
      <w:r>
        <w:rPr>
          <w:b/>
          <w:sz w:val="24"/>
          <w:szCs w:val="24"/>
        </w:rPr>
        <w:t xml:space="preserve"> </w:t>
      </w:r>
      <w:r w:rsidRPr="00A72EDB">
        <w:rPr>
          <w:sz w:val="24"/>
          <w:szCs w:val="24"/>
        </w:rPr>
        <w:t>Senior undergraduate students or graduate students in CS or related STEM programs.  The lab exercise should be further simplified if it will be used for freshmen, sophomores, or none-CS major students.</w:t>
      </w:r>
      <w:r w:rsidRPr="00A72EDB">
        <w:rPr>
          <w:b/>
          <w:sz w:val="24"/>
          <w:szCs w:val="24"/>
        </w:rPr>
        <w:tab/>
      </w:r>
    </w:p>
    <w:p w14:paraId="5A320207" w14:textId="77777777" w:rsidR="00E35285" w:rsidRPr="00824A75" w:rsidRDefault="00E35285" w:rsidP="00E35285">
      <w:pPr>
        <w:rPr>
          <w:b/>
          <w:sz w:val="24"/>
          <w:szCs w:val="24"/>
        </w:rPr>
      </w:pPr>
      <w:r w:rsidRPr="00824A75">
        <w:rPr>
          <w:b/>
          <w:sz w:val="24"/>
          <w:szCs w:val="24"/>
        </w:rPr>
        <w:t>Interconnection with Other Labs:</w:t>
      </w:r>
      <w:r>
        <w:rPr>
          <w:b/>
          <w:sz w:val="24"/>
          <w:szCs w:val="24"/>
        </w:rPr>
        <w:t xml:space="preserve"> </w:t>
      </w:r>
      <w:r w:rsidRPr="00930B33">
        <w:rPr>
          <w:sz w:val="24"/>
          <w:szCs w:val="24"/>
        </w:rPr>
        <w:t>This lab module is standalone by itself; however, if needed, an instructor can use the details in the course project manual and the other four lab manuals to provide additional hints to students.</w:t>
      </w:r>
    </w:p>
    <w:p w14:paraId="2CD0C544" w14:textId="3DB2B71D" w:rsidR="005D52C4" w:rsidRDefault="00E35285" w:rsidP="0020119C">
      <w:pPr>
        <w:rPr>
          <w:sz w:val="24"/>
          <w:szCs w:val="24"/>
        </w:rPr>
      </w:pPr>
      <w:r w:rsidRPr="00824A75">
        <w:rPr>
          <w:b/>
          <w:sz w:val="24"/>
          <w:szCs w:val="24"/>
        </w:rPr>
        <w:t>Assessment Guideline:</w:t>
      </w:r>
      <w:r>
        <w:rPr>
          <w:b/>
          <w:sz w:val="24"/>
          <w:szCs w:val="24"/>
        </w:rPr>
        <w:t xml:space="preserve"> </w:t>
      </w:r>
      <w:r w:rsidRPr="00601AB3">
        <w:rPr>
          <w:sz w:val="24"/>
          <w:szCs w:val="24"/>
        </w:rPr>
        <w:t>Students should follow</w:t>
      </w:r>
      <w:r>
        <w:rPr>
          <w:sz w:val="24"/>
          <w:szCs w:val="24"/>
        </w:rPr>
        <w:t xml:space="preserve"> the steps to answer all the questions.  Based on the points assigned to each individual question, the instructor will grade each answer (together with the additional materials if </w:t>
      </w:r>
      <w:r>
        <w:rPr>
          <w:sz w:val="24"/>
          <w:szCs w:val="24"/>
        </w:rPr>
        <w:lastRenderedPageBreak/>
        <w:t>specified for the question) in terms of its correctness (60%), clarity (20%), and concision (20%).</w:t>
      </w:r>
    </w:p>
    <w:p w14:paraId="37D1E901" w14:textId="77777777" w:rsidR="00E35285" w:rsidRPr="005233DE" w:rsidRDefault="00E35285" w:rsidP="0020119C">
      <w:pPr>
        <w:rPr>
          <w:sz w:val="24"/>
          <w:szCs w:val="24"/>
        </w:rPr>
      </w:pPr>
    </w:p>
    <w:p w14:paraId="586AC58F" w14:textId="49F137E6" w:rsidR="002A2999" w:rsidRDefault="002A2999" w:rsidP="00526B66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Lab Exercise</w:t>
      </w:r>
      <w:r>
        <w:rPr>
          <w:b/>
          <w:color w:val="000000"/>
          <w:sz w:val="24"/>
          <w:szCs w:val="24"/>
        </w:rPr>
        <w:t>/step</w:t>
      </w:r>
      <w:r w:rsidRPr="007C1F28">
        <w:rPr>
          <w:b/>
          <w:color w:val="000000"/>
          <w:sz w:val="24"/>
          <w:szCs w:val="24"/>
        </w:rPr>
        <w:t xml:space="preserve"> 1</w:t>
      </w:r>
      <w:r>
        <w:rPr>
          <w:b/>
          <w:color w:val="000000"/>
          <w:sz w:val="24"/>
          <w:szCs w:val="24"/>
        </w:rPr>
        <w:t xml:space="preserve"> </w:t>
      </w:r>
      <w:r w:rsidR="00526B66">
        <w:rPr>
          <w:b/>
          <w:color w:val="000000"/>
          <w:sz w:val="24"/>
          <w:szCs w:val="24"/>
        </w:rPr>
        <w:t>(</w:t>
      </w:r>
      <w:r w:rsidR="00CB5099">
        <w:rPr>
          <w:b/>
          <w:color w:val="000000"/>
          <w:sz w:val="24"/>
          <w:szCs w:val="24"/>
        </w:rPr>
        <w:t>down</w:t>
      </w:r>
      <w:r w:rsidR="00EC21B9">
        <w:rPr>
          <w:b/>
          <w:color w:val="000000"/>
          <w:sz w:val="24"/>
          <w:szCs w:val="24"/>
        </w:rPr>
        <w:t xml:space="preserve">load the </w:t>
      </w:r>
      <w:r w:rsidR="003E436C">
        <w:rPr>
          <w:b/>
          <w:color w:val="000000"/>
          <w:sz w:val="24"/>
          <w:szCs w:val="24"/>
        </w:rPr>
        <w:t xml:space="preserve">feature </w:t>
      </w:r>
      <w:r w:rsidR="00EC21B9">
        <w:rPr>
          <w:b/>
          <w:color w:val="000000"/>
          <w:sz w:val="24"/>
          <w:szCs w:val="24"/>
        </w:rPr>
        <w:t>data</w:t>
      </w:r>
      <w:r w:rsidR="003E436C">
        <w:rPr>
          <w:b/>
          <w:color w:val="000000"/>
          <w:sz w:val="24"/>
          <w:szCs w:val="24"/>
        </w:rPr>
        <w:t xml:space="preserve"> file</w:t>
      </w:r>
      <w:r w:rsidR="005E5556">
        <w:rPr>
          <w:b/>
          <w:color w:val="000000"/>
          <w:sz w:val="24"/>
          <w:szCs w:val="24"/>
        </w:rPr>
        <w:t xml:space="preserve"> and read</w:t>
      </w:r>
      <w:r w:rsidR="00CB5099">
        <w:rPr>
          <w:b/>
          <w:color w:val="000000"/>
          <w:sz w:val="24"/>
          <w:szCs w:val="24"/>
        </w:rPr>
        <w:t xml:space="preserve"> </w:t>
      </w:r>
      <w:r w:rsidR="003E436C">
        <w:rPr>
          <w:b/>
          <w:color w:val="000000"/>
          <w:sz w:val="24"/>
          <w:szCs w:val="24"/>
        </w:rPr>
        <w:t>the content into data structures</w:t>
      </w:r>
      <w:r w:rsidR="00526B66">
        <w:rPr>
          <w:b/>
          <w:color w:val="000000"/>
          <w:sz w:val="24"/>
          <w:szCs w:val="24"/>
        </w:rPr>
        <w:t>)</w:t>
      </w:r>
    </w:p>
    <w:p w14:paraId="557F5E93" w14:textId="379ED429" w:rsidR="00252CD7" w:rsidRDefault="005C4B89" w:rsidP="00DC5D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 the file </w:t>
      </w:r>
      <w:r w:rsidR="0036029E">
        <w:rPr>
          <w:sz w:val="24"/>
          <w:szCs w:val="24"/>
        </w:rPr>
        <w:t>feature_</w:t>
      </w:r>
      <w:r>
        <w:rPr>
          <w:sz w:val="24"/>
          <w:szCs w:val="24"/>
        </w:rPr>
        <w:t xml:space="preserve">data.csv which </w:t>
      </w:r>
      <w:r w:rsidR="005E5556" w:rsidRPr="005E5556">
        <w:rPr>
          <w:sz w:val="24"/>
          <w:szCs w:val="24"/>
        </w:rPr>
        <w:t xml:space="preserve">contains the feature vectors </w:t>
      </w:r>
      <w:r w:rsidR="0036029E">
        <w:rPr>
          <w:sz w:val="24"/>
          <w:szCs w:val="24"/>
        </w:rPr>
        <w:t xml:space="preserve">and the labels (i.e., </w:t>
      </w:r>
      <w:r w:rsidR="0036029E">
        <w:rPr>
          <w:color w:val="000000" w:themeColor="text1"/>
          <w:sz w:val="24"/>
          <w:szCs w:val="24"/>
        </w:rPr>
        <w:t xml:space="preserve">the </w:t>
      </w:r>
      <w:r w:rsidR="0036029E" w:rsidRPr="00214B40">
        <w:rPr>
          <w:color w:val="000000" w:themeColor="text1"/>
          <w:sz w:val="24"/>
          <w:szCs w:val="24"/>
        </w:rPr>
        <w:t>key pressed</w:t>
      </w:r>
      <w:r w:rsidR="0036029E">
        <w:rPr>
          <w:color w:val="000000" w:themeColor="text1"/>
          <w:sz w:val="24"/>
          <w:szCs w:val="24"/>
        </w:rPr>
        <w:t xml:space="preserve"> and the user ID</w:t>
      </w:r>
      <w:r w:rsidR="0036029E">
        <w:rPr>
          <w:sz w:val="24"/>
          <w:szCs w:val="24"/>
        </w:rPr>
        <w:t xml:space="preserve">) </w:t>
      </w:r>
      <w:r w:rsidR="005E5556" w:rsidRPr="005E5556">
        <w:rPr>
          <w:sz w:val="24"/>
          <w:szCs w:val="24"/>
        </w:rPr>
        <w:t xml:space="preserve">produced in Lab 3. </w:t>
      </w:r>
      <w:r w:rsidR="0036029E">
        <w:rPr>
          <w:sz w:val="24"/>
          <w:szCs w:val="24"/>
        </w:rPr>
        <w:t xml:space="preserve"> </w:t>
      </w:r>
      <w:r w:rsidR="005E5556" w:rsidRPr="005E5556">
        <w:rPr>
          <w:sz w:val="24"/>
          <w:szCs w:val="24"/>
        </w:rPr>
        <w:t>Each row</w:t>
      </w:r>
      <w:r w:rsidR="00C20EC4">
        <w:rPr>
          <w:sz w:val="24"/>
          <w:szCs w:val="24"/>
        </w:rPr>
        <w:t>, except for the first row for column headers,</w:t>
      </w:r>
      <w:r w:rsidR="005E5556" w:rsidRPr="005E5556">
        <w:rPr>
          <w:sz w:val="24"/>
          <w:szCs w:val="24"/>
        </w:rPr>
        <w:t xml:space="preserve"> corresponds to a single keypress.</w:t>
      </w:r>
      <w:r w:rsidR="00C20EC4">
        <w:rPr>
          <w:sz w:val="24"/>
          <w:szCs w:val="24"/>
        </w:rPr>
        <w:t xml:space="preserve"> </w:t>
      </w:r>
      <w:r w:rsidR="005E5556">
        <w:rPr>
          <w:sz w:val="24"/>
          <w:szCs w:val="24"/>
        </w:rPr>
        <w:t xml:space="preserve"> </w:t>
      </w:r>
      <w:r w:rsidR="002D3661">
        <w:rPr>
          <w:sz w:val="24"/>
          <w:szCs w:val="24"/>
        </w:rPr>
        <w:t xml:space="preserve">Each column, except </w:t>
      </w:r>
      <w:r w:rsidR="00252CD7">
        <w:rPr>
          <w:sz w:val="24"/>
          <w:szCs w:val="24"/>
        </w:rPr>
        <w:t xml:space="preserve">for </w:t>
      </w:r>
      <w:r w:rsidR="002D3661">
        <w:rPr>
          <w:sz w:val="24"/>
          <w:szCs w:val="24"/>
        </w:rPr>
        <w:t>‘</w:t>
      </w:r>
      <w:proofErr w:type="spellStart"/>
      <w:r w:rsidR="005E5556" w:rsidRPr="005E5556">
        <w:rPr>
          <w:sz w:val="24"/>
          <w:szCs w:val="24"/>
        </w:rPr>
        <w:t>key_pressed</w:t>
      </w:r>
      <w:proofErr w:type="spellEnd"/>
      <w:r w:rsidR="002D3661">
        <w:rPr>
          <w:sz w:val="24"/>
          <w:szCs w:val="24"/>
        </w:rPr>
        <w:t>’</w:t>
      </w:r>
      <w:r w:rsidR="005E5556" w:rsidRPr="005E5556">
        <w:rPr>
          <w:sz w:val="24"/>
          <w:szCs w:val="24"/>
        </w:rPr>
        <w:t xml:space="preserve"> and </w:t>
      </w:r>
      <w:r w:rsidR="002D3661">
        <w:rPr>
          <w:sz w:val="24"/>
          <w:szCs w:val="24"/>
        </w:rPr>
        <w:t>‘</w:t>
      </w:r>
      <w:proofErr w:type="spellStart"/>
      <w:r w:rsidR="005E5556" w:rsidRPr="005E5556">
        <w:rPr>
          <w:sz w:val="24"/>
          <w:szCs w:val="24"/>
        </w:rPr>
        <w:t>user_id</w:t>
      </w:r>
      <w:proofErr w:type="spellEnd"/>
      <w:r w:rsidR="002D3661">
        <w:rPr>
          <w:sz w:val="24"/>
          <w:szCs w:val="24"/>
        </w:rPr>
        <w:t>’</w:t>
      </w:r>
      <w:r w:rsidR="005E5556" w:rsidRPr="005E5556">
        <w:rPr>
          <w:sz w:val="24"/>
          <w:szCs w:val="24"/>
        </w:rPr>
        <w:t>, contains some feature extracted from the</w:t>
      </w:r>
      <w:r w:rsidR="005E5556">
        <w:rPr>
          <w:sz w:val="24"/>
          <w:szCs w:val="24"/>
        </w:rPr>
        <w:t xml:space="preserve"> </w:t>
      </w:r>
      <w:r w:rsidR="005E5556" w:rsidRPr="005E5556">
        <w:rPr>
          <w:sz w:val="24"/>
          <w:szCs w:val="24"/>
        </w:rPr>
        <w:t xml:space="preserve">motion data of </w:t>
      </w:r>
      <w:r w:rsidR="001D46D9">
        <w:rPr>
          <w:sz w:val="24"/>
          <w:szCs w:val="24"/>
        </w:rPr>
        <w:t>a</w:t>
      </w:r>
      <w:r w:rsidR="005E5556" w:rsidRPr="005E5556">
        <w:rPr>
          <w:sz w:val="24"/>
          <w:szCs w:val="24"/>
        </w:rPr>
        <w:t xml:space="preserve"> user’s </w:t>
      </w:r>
      <w:r w:rsidR="001D46D9">
        <w:rPr>
          <w:sz w:val="24"/>
          <w:szCs w:val="24"/>
        </w:rPr>
        <w:t>smart</w:t>
      </w:r>
      <w:r w:rsidR="005E5556" w:rsidRPr="005E5556">
        <w:rPr>
          <w:sz w:val="24"/>
          <w:szCs w:val="24"/>
        </w:rPr>
        <w:t xml:space="preserve">phone while </w:t>
      </w:r>
      <w:r w:rsidR="001D46D9">
        <w:rPr>
          <w:sz w:val="24"/>
          <w:szCs w:val="24"/>
        </w:rPr>
        <w:t>the user</w:t>
      </w:r>
      <w:r w:rsidR="005E5556" w:rsidRPr="005E5556">
        <w:rPr>
          <w:sz w:val="24"/>
          <w:szCs w:val="24"/>
        </w:rPr>
        <w:t xml:space="preserve"> w</w:t>
      </w:r>
      <w:r w:rsidR="001D46D9">
        <w:rPr>
          <w:sz w:val="24"/>
          <w:szCs w:val="24"/>
        </w:rPr>
        <w:t>as</w:t>
      </w:r>
      <w:r w:rsidR="005E5556" w:rsidRPr="005E5556">
        <w:rPr>
          <w:sz w:val="24"/>
          <w:szCs w:val="24"/>
        </w:rPr>
        <w:t xml:space="preserve"> typing. </w:t>
      </w:r>
      <w:r w:rsidR="001D46D9">
        <w:rPr>
          <w:sz w:val="24"/>
          <w:szCs w:val="24"/>
        </w:rPr>
        <w:t xml:space="preserve"> </w:t>
      </w:r>
      <w:r w:rsidR="00FE737F">
        <w:rPr>
          <w:sz w:val="24"/>
          <w:szCs w:val="24"/>
        </w:rPr>
        <w:t>You</w:t>
      </w:r>
      <w:r w:rsidR="005E5556" w:rsidRPr="005E5556">
        <w:rPr>
          <w:sz w:val="24"/>
          <w:szCs w:val="24"/>
        </w:rPr>
        <w:t xml:space="preserve"> will </w:t>
      </w:r>
      <w:r w:rsidR="001D46D9">
        <w:rPr>
          <w:sz w:val="24"/>
          <w:szCs w:val="24"/>
        </w:rPr>
        <w:t>first build a</w:t>
      </w:r>
      <w:r w:rsidR="005E5556" w:rsidRPr="005E5556">
        <w:rPr>
          <w:sz w:val="24"/>
          <w:szCs w:val="24"/>
        </w:rPr>
        <w:t xml:space="preserve"> machine learning </w:t>
      </w:r>
      <w:r w:rsidR="001D46D9">
        <w:rPr>
          <w:sz w:val="24"/>
          <w:szCs w:val="24"/>
        </w:rPr>
        <w:t xml:space="preserve">model </w:t>
      </w:r>
      <w:r w:rsidR="005E5556" w:rsidRPr="005E5556">
        <w:rPr>
          <w:sz w:val="24"/>
          <w:szCs w:val="24"/>
        </w:rPr>
        <w:t>to</w:t>
      </w:r>
      <w:r w:rsidR="005E5556">
        <w:rPr>
          <w:sz w:val="24"/>
          <w:szCs w:val="24"/>
        </w:rPr>
        <w:t xml:space="preserve"> </w:t>
      </w:r>
      <w:r w:rsidR="001D46D9">
        <w:rPr>
          <w:sz w:val="24"/>
          <w:szCs w:val="24"/>
        </w:rPr>
        <w:t>predict</w:t>
      </w:r>
      <w:r w:rsidR="005E5556" w:rsidRPr="005E5556">
        <w:rPr>
          <w:sz w:val="24"/>
          <w:szCs w:val="24"/>
        </w:rPr>
        <w:t xml:space="preserve"> what key was pressed </w:t>
      </w:r>
      <w:r w:rsidR="001D46D9">
        <w:rPr>
          <w:sz w:val="24"/>
          <w:szCs w:val="24"/>
        </w:rPr>
        <w:t xml:space="preserve">based on </w:t>
      </w:r>
      <w:r w:rsidR="005E5556" w:rsidRPr="005E5556">
        <w:rPr>
          <w:sz w:val="24"/>
          <w:szCs w:val="24"/>
        </w:rPr>
        <w:t>th</w:t>
      </w:r>
      <w:r w:rsidR="001D46D9">
        <w:rPr>
          <w:sz w:val="24"/>
          <w:szCs w:val="24"/>
        </w:rPr>
        <w:t>o</w:t>
      </w:r>
      <w:r w:rsidR="00535FC7">
        <w:rPr>
          <w:sz w:val="24"/>
          <w:szCs w:val="24"/>
        </w:rPr>
        <w:t>se features.</w:t>
      </w:r>
    </w:p>
    <w:p w14:paraId="52FB8065" w14:textId="34FEA8A3" w:rsidR="00252CD7" w:rsidRDefault="005E5556" w:rsidP="00DC5D45">
      <w:pPr>
        <w:jc w:val="both"/>
        <w:rPr>
          <w:sz w:val="24"/>
          <w:szCs w:val="24"/>
        </w:rPr>
      </w:pPr>
      <w:r w:rsidRPr="005E5556">
        <w:rPr>
          <w:sz w:val="24"/>
          <w:szCs w:val="24"/>
        </w:rPr>
        <w:t>Some o</w:t>
      </w:r>
      <w:r w:rsidR="001D46D9">
        <w:rPr>
          <w:sz w:val="24"/>
          <w:szCs w:val="24"/>
        </w:rPr>
        <w:t>f those</w:t>
      </w:r>
      <w:r w:rsidRPr="005E5556">
        <w:rPr>
          <w:sz w:val="24"/>
          <w:szCs w:val="24"/>
        </w:rPr>
        <w:t xml:space="preserve"> features </w:t>
      </w:r>
      <w:r w:rsidR="001D46D9">
        <w:rPr>
          <w:sz w:val="24"/>
          <w:szCs w:val="24"/>
        </w:rPr>
        <w:t xml:space="preserve">such as </w:t>
      </w:r>
      <w:r w:rsidR="00D62804">
        <w:rPr>
          <w:sz w:val="24"/>
          <w:szCs w:val="24"/>
        </w:rPr>
        <w:t xml:space="preserve">the </w:t>
      </w:r>
      <w:r w:rsidR="001D46D9">
        <w:rPr>
          <w:sz w:val="24"/>
          <w:szCs w:val="24"/>
        </w:rPr>
        <w:t xml:space="preserve">frequency related ones </w:t>
      </w:r>
      <w:r w:rsidRPr="005E5556">
        <w:rPr>
          <w:sz w:val="24"/>
          <w:szCs w:val="24"/>
        </w:rPr>
        <w:t>are on the complex</w:t>
      </w:r>
      <w:r>
        <w:rPr>
          <w:sz w:val="24"/>
          <w:szCs w:val="24"/>
        </w:rPr>
        <w:t xml:space="preserve"> </w:t>
      </w:r>
      <w:r w:rsidRPr="005E5556">
        <w:rPr>
          <w:sz w:val="24"/>
          <w:szCs w:val="24"/>
        </w:rPr>
        <w:t xml:space="preserve">plane, but most machine learning </w:t>
      </w:r>
      <w:r w:rsidR="00D62804" w:rsidRPr="00565BB4">
        <w:rPr>
          <w:sz w:val="24"/>
          <w:szCs w:val="24"/>
        </w:rPr>
        <w:t xml:space="preserve">packages </w:t>
      </w:r>
      <w:r w:rsidR="00252CD7">
        <w:rPr>
          <w:sz w:val="24"/>
          <w:szCs w:val="24"/>
        </w:rPr>
        <w:t>only accept real value</w:t>
      </w:r>
      <w:r w:rsidRPr="005E5556">
        <w:rPr>
          <w:sz w:val="24"/>
          <w:szCs w:val="24"/>
        </w:rPr>
        <w:t xml:space="preserve"> inputs. </w:t>
      </w:r>
      <w:r w:rsidR="00D62804">
        <w:rPr>
          <w:sz w:val="24"/>
          <w:szCs w:val="24"/>
        </w:rPr>
        <w:t xml:space="preserve"> </w:t>
      </w:r>
      <w:r w:rsidRPr="005E5556">
        <w:rPr>
          <w:sz w:val="24"/>
          <w:szCs w:val="24"/>
        </w:rPr>
        <w:t>For the sake of</w:t>
      </w:r>
      <w:r>
        <w:rPr>
          <w:sz w:val="24"/>
          <w:szCs w:val="24"/>
        </w:rPr>
        <w:t xml:space="preserve"> </w:t>
      </w:r>
      <w:r w:rsidR="00535FC7">
        <w:rPr>
          <w:sz w:val="24"/>
          <w:szCs w:val="24"/>
        </w:rPr>
        <w:t>simplicity, you</w:t>
      </w:r>
      <w:r w:rsidR="00D62804">
        <w:rPr>
          <w:sz w:val="24"/>
          <w:szCs w:val="24"/>
        </w:rPr>
        <w:t>’</w:t>
      </w:r>
      <w:r w:rsidRPr="005E5556">
        <w:rPr>
          <w:sz w:val="24"/>
          <w:szCs w:val="24"/>
        </w:rPr>
        <w:t xml:space="preserve">ll discard the complex portion of the complex numbers and only </w:t>
      </w:r>
      <w:r w:rsidR="00252CD7">
        <w:rPr>
          <w:sz w:val="24"/>
          <w:szCs w:val="24"/>
        </w:rPr>
        <w:t xml:space="preserve">use </w:t>
      </w:r>
      <w:r w:rsidRPr="005E5556">
        <w:rPr>
          <w:sz w:val="24"/>
          <w:szCs w:val="24"/>
        </w:rPr>
        <w:t>the real</w:t>
      </w:r>
      <w:r>
        <w:rPr>
          <w:sz w:val="24"/>
          <w:szCs w:val="24"/>
        </w:rPr>
        <w:t xml:space="preserve"> </w:t>
      </w:r>
      <w:r w:rsidR="00ED6AE7">
        <w:rPr>
          <w:sz w:val="24"/>
          <w:szCs w:val="24"/>
        </w:rPr>
        <w:t>portion (</w:t>
      </w:r>
      <w:proofErr w:type="spellStart"/>
      <w:r w:rsidR="00ED6AE7">
        <w:rPr>
          <w:sz w:val="24"/>
          <w:szCs w:val="24"/>
        </w:rPr>
        <w:t>s</w:t>
      </w:r>
      <w:r w:rsidRPr="005E5556">
        <w:rPr>
          <w:sz w:val="24"/>
          <w:szCs w:val="24"/>
        </w:rPr>
        <w:t>cikit-learn’s</w:t>
      </w:r>
      <w:proofErr w:type="spellEnd"/>
      <w:r w:rsidRPr="005E5556">
        <w:rPr>
          <w:sz w:val="24"/>
          <w:szCs w:val="24"/>
        </w:rPr>
        <w:t xml:space="preserve"> machine learning algorithms do this automatically when passed</w:t>
      </w:r>
      <w:r>
        <w:rPr>
          <w:sz w:val="24"/>
          <w:szCs w:val="24"/>
        </w:rPr>
        <w:t xml:space="preserve"> </w:t>
      </w:r>
      <w:r w:rsidR="00E83CF1">
        <w:rPr>
          <w:sz w:val="24"/>
          <w:szCs w:val="24"/>
        </w:rPr>
        <w:t xml:space="preserve">with </w:t>
      </w:r>
      <w:r w:rsidRPr="005E5556">
        <w:rPr>
          <w:sz w:val="24"/>
          <w:szCs w:val="24"/>
        </w:rPr>
        <w:t>complex numbers).</w:t>
      </w:r>
      <w:r w:rsidR="004C44EB">
        <w:rPr>
          <w:sz w:val="24"/>
          <w:szCs w:val="24"/>
        </w:rPr>
        <w:t xml:space="preserve"> </w:t>
      </w:r>
    </w:p>
    <w:p w14:paraId="0AC5B3A4" w14:textId="6E8A5E25" w:rsidR="005E5556" w:rsidRDefault="00D80A1C" w:rsidP="00DC5D45">
      <w:pPr>
        <w:jc w:val="both"/>
        <w:rPr>
          <w:sz w:val="24"/>
          <w:szCs w:val="24"/>
        </w:rPr>
      </w:pPr>
      <w:r>
        <w:rPr>
          <w:sz w:val="24"/>
          <w:szCs w:val="24"/>
        </w:rPr>
        <w:t>Write Python code to r</w:t>
      </w:r>
      <w:r w:rsidR="005E5556" w:rsidRPr="005E5556">
        <w:rPr>
          <w:sz w:val="24"/>
          <w:szCs w:val="24"/>
        </w:rPr>
        <w:t xml:space="preserve">ead the </w:t>
      </w:r>
      <w:r>
        <w:rPr>
          <w:sz w:val="24"/>
          <w:szCs w:val="24"/>
        </w:rPr>
        <w:t xml:space="preserve">content in </w:t>
      </w:r>
      <w:r w:rsidR="004E27F4">
        <w:rPr>
          <w:sz w:val="24"/>
          <w:szCs w:val="24"/>
        </w:rPr>
        <w:t xml:space="preserve">feature_data.csv </w:t>
      </w:r>
      <w:r w:rsidR="005E5556" w:rsidRPr="005E5556">
        <w:rPr>
          <w:sz w:val="24"/>
          <w:szCs w:val="24"/>
        </w:rPr>
        <w:t xml:space="preserve">into </w:t>
      </w:r>
      <w:r w:rsidR="004E27F4">
        <w:rPr>
          <w:sz w:val="24"/>
          <w:szCs w:val="24"/>
        </w:rPr>
        <w:t>two</w:t>
      </w:r>
      <w:r w:rsidR="005E5556" w:rsidRPr="005E5556">
        <w:rPr>
          <w:sz w:val="24"/>
          <w:szCs w:val="24"/>
        </w:rPr>
        <w:t xml:space="preserve"> data structures:</w:t>
      </w:r>
      <w:r w:rsidR="00122CCC">
        <w:rPr>
          <w:sz w:val="24"/>
          <w:szCs w:val="24"/>
        </w:rPr>
        <w:t xml:space="preserve"> one</w:t>
      </w:r>
      <w:r w:rsidR="005E5556" w:rsidRPr="005E5556">
        <w:rPr>
          <w:sz w:val="24"/>
          <w:szCs w:val="24"/>
        </w:rPr>
        <w:t xml:space="preserve"> is a 2-dimensional matrix </w:t>
      </w:r>
      <w:r w:rsidR="00B2054F">
        <w:rPr>
          <w:sz w:val="24"/>
          <w:szCs w:val="24"/>
        </w:rPr>
        <w:t xml:space="preserve">(denoted as </w:t>
      </w:r>
      <w:r w:rsidR="00B2054F" w:rsidRPr="005E5556">
        <w:rPr>
          <w:sz w:val="24"/>
          <w:szCs w:val="24"/>
        </w:rPr>
        <w:t>“</w:t>
      </w:r>
      <w:r w:rsidR="008910BF">
        <w:rPr>
          <w:sz w:val="24"/>
          <w:szCs w:val="24"/>
        </w:rPr>
        <w:t>X</w:t>
      </w:r>
      <w:r w:rsidR="00B2054F" w:rsidRPr="005E5556">
        <w:rPr>
          <w:sz w:val="24"/>
          <w:szCs w:val="24"/>
        </w:rPr>
        <w:t>”</w:t>
      </w:r>
      <w:r w:rsidR="00B2054F">
        <w:rPr>
          <w:sz w:val="24"/>
          <w:szCs w:val="24"/>
        </w:rPr>
        <w:t>) that</w:t>
      </w:r>
      <w:r w:rsidR="00B2054F" w:rsidRPr="005E5556">
        <w:rPr>
          <w:sz w:val="24"/>
          <w:szCs w:val="24"/>
        </w:rPr>
        <w:t xml:space="preserve"> </w:t>
      </w:r>
      <w:r w:rsidR="005E5556" w:rsidRPr="005E5556">
        <w:rPr>
          <w:sz w:val="24"/>
          <w:szCs w:val="24"/>
        </w:rPr>
        <w:t>contain</w:t>
      </w:r>
      <w:r w:rsidR="00B2054F">
        <w:rPr>
          <w:sz w:val="24"/>
          <w:szCs w:val="24"/>
        </w:rPr>
        <w:t>s</w:t>
      </w:r>
      <w:r w:rsidR="005E5556" w:rsidRPr="005E5556">
        <w:rPr>
          <w:sz w:val="24"/>
          <w:szCs w:val="24"/>
        </w:rPr>
        <w:t xml:space="preserve"> all of the feature</w:t>
      </w:r>
      <w:r w:rsidR="005E5556">
        <w:rPr>
          <w:sz w:val="24"/>
          <w:szCs w:val="24"/>
        </w:rPr>
        <w:t xml:space="preserve"> </w:t>
      </w:r>
      <w:r w:rsidR="005E5556" w:rsidRPr="005E5556">
        <w:rPr>
          <w:sz w:val="24"/>
          <w:szCs w:val="24"/>
        </w:rPr>
        <w:t>vectors where each row is one feature vector</w:t>
      </w:r>
      <w:r w:rsidR="00122CCC">
        <w:rPr>
          <w:sz w:val="24"/>
          <w:szCs w:val="24"/>
        </w:rPr>
        <w:t xml:space="preserve">, and the other </w:t>
      </w:r>
      <w:r w:rsidR="00122CCC" w:rsidRPr="005E5556">
        <w:rPr>
          <w:sz w:val="24"/>
          <w:szCs w:val="24"/>
        </w:rPr>
        <w:t xml:space="preserve">is a list </w:t>
      </w:r>
      <w:r w:rsidR="00122CCC">
        <w:rPr>
          <w:sz w:val="24"/>
          <w:szCs w:val="24"/>
        </w:rPr>
        <w:t>(</w:t>
      </w:r>
      <w:r w:rsidR="00122CCC" w:rsidRPr="00D120D5">
        <w:rPr>
          <w:sz w:val="24"/>
          <w:szCs w:val="24"/>
        </w:rPr>
        <w:t>denoted as “y”</w:t>
      </w:r>
      <w:r w:rsidR="00122CCC">
        <w:rPr>
          <w:sz w:val="24"/>
          <w:szCs w:val="24"/>
        </w:rPr>
        <w:t>)</w:t>
      </w:r>
      <w:r w:rsidR="00122CCC" w:rsidRPr="005E5556">
        <w:rPr>
          <w:sz w:val="24"/>
          <w:szCs w:val="24"/>
        </w:rPr>
        <w:t xml:space="preserve"> that contains the</w:t>
      </w:r>
      <w:r w:rsidR="00122CCC">
        <w:rPr>
          <w:sz w:val="24"/>
          <w:szCs w:val="24"/>
        </w:rPr>
        <w:t xml:space="preserve"> `</w:t>
      </w:r>
      <w:proofErr w:type="spellStart"/>
      <w:r w:rsidR="00122CCC" w:rsidRPr="005E5556">
        <w:rPr>
          <w:sz w:val="24"/>
          <w:szCs w:val="24"/>
        </w:rPr>
        <w:t>key_pressed</w:t>
      </w:r>
      <w:proofErr w:type="spellEnd"/>
      <w:r w:rsidR="00122CCC">
        <w:rPr>
          <w:sz w:val="24"/>
          <w:szCs w:val="24"/>
        </w:rPr>
        <w:t>’ column</w:t>
      </w:r>
      <w:r w:rsidR="005E5556" w:rsidRPr="005E5556">
        <w:rPr>
          <w:sz w:val="24"/>
          <w:szCs w:val="24"/>
        </w:rPr>
        <w:t xml:space="preserve">. </w:t>
      </w:r>
      <w:r w:rsidR="004E27F4">
        <w:rPr>
          <w:sz w:val="24"/>
          <w:szCs w:val="24"/>
        </w:rPr>
        <w:t xml:space="preserve"> </w:t>
      </w:r>
      <w:r w:rsidR="005E5556" w:rsidRPr="005E5556">
        <w:rPr>
          <w:sz w:val="24"/>
          <w:szCs w:val="24"/>
        </w:rPr>
        <w:t xml:space="preserve">Keep both </w:t>
      </w:r>
      <w:r w:rsidR="004E27F4">
        <w:rPr>
          <w:sz w:val="24"/>
          <w:szCs w:val="24"/>
        </w:rPr>
        <w:t xml:space="preserve">data structures </w:t>
      </w:r>
      <w:r w:rsidR="005E5556" w:rsidRPr="005E5556">
        <w:rPr>
          <w:sz w:val="24"/>
          <w:szCs w:val="24"/>
        </w:rPr>
        <w:t>ordered such that the feature vector</w:t>
      </w:r>
      <w:r w:rsidR="005E5556">
        <w:rPr>
          <w:sz w:val="24"/>
          <w:szCs w:val="24"/>
        </w:rPr>
        <w:t xml:space="preserve"> </w:t>
      </w:r>
      <w:r w:rsidR="005E5556" w:rsidRPr="005E5556">
        <w:rPr>
          <w:sz w:val="24"/>
          <w:szCs w:val="24"/>
        </w:rPr>
        <w:t xml:space="preserve">at index </w:t>
      </w:r>
      <w:proofErr w:type="spellStart"/>
      <w:r w:rsidR="005E5556" w:rsidRPr="005E5556">
        <w:rPr>
          <w:sz w:val="24"/>
          <w:szCs w:val="24"/>
        </w:rPr>
        <w:t>i</w:t>
      </w:r>
      <w:proofErr w:type="spellEnd"/>
      <w:r w:rsidR="005E5556" w:rsidRPr="005E5556">
        <w:rPr>
          <w:sz w:val="24"/>
          <w:szCs w:val="24"/>
        </w:rPr>
        <w:t xml:space="preserve"> corresponds to the keypress at index </w:t>
      </w:r>
      <w:proofErr w:type="spellStart"/>
      <w:r w:rsidR="005E5556" w:rsidRPr="005E5556">
        <w:rPr>
          <w:sz w:val="24"/>
          <w:szCs w:val="24"/>
        </w:rPr>
        <w:t>i</w:t>
      </w:r>
      <w:proofErr w:type="spellEnd"/>
      <w:r w:rsidR="005E5556" w:rsidRPr="005E5556">
        <w:rPr>
          <w:sz w:val="24"/>
          <w:szCs w:val="24"/>
        </w:rPr>
        <w:t xml:space="preserve"> for all possible values of </w:t>
      </w:r>
      <w:proofErr w:type="spellStart"/>
      <w:r w:rsidR="005E5556" w:rsidRPr="005E5556">
        <w:rPr>
          <w:sz w:val="24"/>
          <w:szCs w:val="24"/>
        </w:rPr>
        <w:t>i</w:t>
      </w:r>
      <w:proofErr w:type="spellEnd"/>
      <w:r w:rsidR="005E5556" w:rsidRPr="005E5556">
        <w:rPr>
          <w:sz w:val="24"/>
          <w:szCs w:val="24"/>
        </w:rPr>
        <w:t xml:space="preserve">. </w:t>
      </w:r>
      <w:r w:rsidR="004E27F4">
        <w:rPr>
          <w:sz w:val="24"/>
          <w:szCs w:val="24"/>
        </w:rPr>
        <w:t xml:space="preserve"> Note that you d</w:t>
      </w:r>
      <w:r w:rsidR="005E5556" w:rsidRPr="005E5556">
        <w:rPr>
          <w:sz w:val="24"/>
          <w:szCs w:val="24"/>
        </w:rPr>
        <w:t>iscard the user</w:t>
      </w:r>
      <w:r w:rsidR="005E5556">
        <w:rPr>
          <w:sz w:val="24"/>
          <w:szCs w:val="24"/>
        </w:rPr>
        <w:t xml:space="preserve"> </w:t>
      </w:r>
      <w:r w:rsidR="005E5556" w:rsidRPr="005E5556">
        <w:rPr>
          <w:sz w:val="24"/>
          <w:szCs w:val="24"/>
        </w:rPr>
        <w:t>IDs</w:t>
      </w:r>
      <w:r w:rsidR="004E27F4">
        <w:rPr>
          <w:sz w:val="24"/>
          <w:szCs w:val="24"/>
        </w:rPr>
        <w:t xml:space="preserve"> for now</w:t>
      </w:r>
      <w:r w:rsidR="006B0780">
        <w:rPr>
          <w:sz w:val="24"/>
          <w:szCs w:val="24"/>
        </w:rPr>
        <w:t xml:space="preserve"> because you will first build the models to perform the i</w:t>
      </w:r>
      <w:r w:rsidR="006B0780" w:rsidRPr="00367482">
        <w:rPr>
          <w:sz w:val="24"/>
          <w:szCs w:val="24"/>
        </w:rPr>
        <w:t>nput inference</w:t>
      </w:r>
      <w:r w:rsidR="006B0780">
        <w:rPr>
          <w:sz w:val="24"/>
          <w:szCs w:val="24"/>
        </w:rPr>
        <w:t xml:space="preserve"> attacks</w:t>
      </w:r>
      <w:r w:rsidR="004E27F4">
        <w:rPr>
          <w:sz w:val="24"/>
          <w:szCs w:val="24"/>
        </w:rPr>
        <w:t xml:space="preserve">; </w:t>
      </w:r>
      <w:r w:rsidR="00FB4846">
        <w:rPr>
          <w:sz w:val="24"/>
          <w:szCs w:val="24"/>
        </w:rPr>
        <w:t>you</w:t>
      </w:r>
      <w:r w:rsidR="005E5556" w:rsidRPr="005E5556">
        <w:rPr>
          <w:sz w:val="24"/>
          <w:szCs w:val="24"/>
        </w:rPr>
        <w:t xml:space="preserve"> will use </w:t>
      </w:r>
      <w:r w:rsidR="006B0780">
        <w:rPr>
          <w:sz w:val="24"/>
          <w:szCs w:val="24"/>
        </w:rPr>
        <w:t>the ‘</w:t>
      </w:r>
      <w:proofErr w:type="spellStart"/>
      <w:r w:rsidR="006B0780" w:rsidRPr="005E5556">
        <w:rPr>
          <w:sz w:val="24"/>
          <w:szCs w:val="24"/>
        </w:rPr>
        <w:t>user_id</w:t>
      </w:r>
      <w:proofErr w:type="spellEnd"/>
      <w:r w:rsidR="006B0780">
        <w:rPr>
          <w:sz w:val="24"/>
          <w:szCs w:val="24"/>
        </w:rPr>
        <w:t xml:space="preserve">’ column </w:t>
      </w:r>
      <w:r w:rsidR="005E5556" w:rsidRPr="005E5556">
        <w:rPr>
          <w:sz w:val="24"/>
          <w:szCs w:val="24"/>
        </w:rPr>
        <w:t>later</w:t>
      </w:r>
      <w:r w:rsidR="006B0780">
        <w:rPr>
          <w:sz w:val="24"/>
          <w:szCs w:val="24"/>
        </w:rPr>
        <w:t xml:space="preserve"> </w:t>
      </w:r>
      <w:r w:rsidR="00FB4846">
        <w:rPr>
          <w:sz w:val="24"/>
          <w:szCs w:val="24"/>
        </w:rPr>
        <w:t xml:space="preserve">in STEP 8 </w:t>
      </w:r>
      <w:r w:rsidR="006B0780">
        <w:rPr>
          <w:sz w:val="24"/>
          <w:szCs w:val="24"/>
        </w:rPr>
        <w:t>for</w:t>
      </w:r>
      <w:r w:rsidR="006B0780" w:rsidRPr="006B0780">
        <w:rPr>
          <w:sz w:val="24"/>
          <w:szCs w:val="24"/>
        </w:rPr>
        <w:t xml:space="preserve"> </w:t>
      </w:r>
      <w:r w:rsidR="006B0780" w:rsidRPr="00367482">
        <w:rPr>
          <w:sz w:val="24"/>
          <w:szCs w:val="24"/>
        </w:rPr>
        <w:t xml:space="preserve">user fingerprinting </w:t>
      </w:r>
      <w:r w:rsidR="006B0780">
        <w:rPr>
          <w:sz w:val="24"/>
          <w:szCs w:val="24"/>
        </w:rPr>
        <w:t>attacks</w:t>
      </w:r>
      <w:r w:rsidR="005E5556" w:rsidRPr="005E5556">
        <w:rPr>
          <w:sz w:val="24"/>
          <w:szCs w:val="24"/>
        </w:rPr>
        <w:t>.</w:t>
      </w:r>
    </w:p>
    <w:p w14:paraId="6B958B3B" w14:textId="77777777" w:rsidR="003F7D1B" w:rsidRDefault="003F7D1B" w:rsidP="00526B66">
      <w:pPr>
        <w:rPr>
          <w:sz w:val="24"/>
          <w:szCs w:val="24"/>
        </w:rPr>
      </w:pPr>
    </w:p>
    <w:p w14:paraId="2436D1A4" w14:textId="4302AFDF" w:rsidR="00FF7C80" w:rsidRPr="00687BD5" w:rsidRDefault="0094743C" w:rsidP="00687BD5">
      <w:pPr>
        <w:rPr>
          <w:sz w:val="24"/>
          <w:szCs w:val="24"/>
        </w:rPr>
      </w:pPr>
      <w:r w:rsidRPr="003F7D1B">
        <w:rPr>
          <w:b/>
          <w:sz w:val="24"/>
          <w:szCs w:val="24"/>
        </w:rPr>
        <w:t>Question 1</w:t>
      </w:r>
      <w:r>
        <w:rPr>
          <w:sz w:val="24"/>
          <w:szCs w:val="24"/>
        </w:rPr>
        <w:t>:</w:t>
      </w:r>
      <w:r w:rsidR="005E5556">
        <w:rPr>
          <w:sz w:val="24"/>
          <w:szCs w:val="24"/>
        </w:rPr>
        <w:t xml:space="preserve"> </w:t>
      </w:r>
      <w:r w:rsidR="00F6393B">
        <w:rPr>
          <w:sz w:val="24"/>
          <w:szCs w:val="24"/>
        </w:rPr>
        <w:t xml:space="preserve">Please </w:t>
      </w:r>
      <w:r w:rsidR="00687BD5">
        <w:rPr>
          <w:sz w:val="24"/>
          <w:szCs w:val="24"/>
        </w:rPr>
        <w:t xml:space="preserve">describe and </w:t>
      </w:r>
      <w:r w:rsidR="00F6393B">
        <w:rPr>
          <w:sz w:val="24"/>
          <w:szCs w:val="24"/>
        </w:rPr>
        <w:t>explain w</w:t>
      </w:r>
      <w:r w:rsidR="005E5556" w:rsidRPr="005E5556">
        <w:rPr>
          <w:sz w:val="24"/>
          <w:szCs w:val="24"/>
        </w:rPr>
        <w:t xml:space="preserve">hat might be a better way to deal </w:t>
      </w:r>
      <w:r w:rsidR="005E5556">
        <w:rPr>
          <w:sz w:val="24"/>
          <w:szCs w:val="24"/>
        </w:rPr>
        <w:t xml:space="preserve">with these complex numbers that </w:t>
      </w:r>
      <w:r w:rsidR="005E5556" w:rsidRPr="005E5556">
        <w:rPr>
          <w:sz w:val="24"/>
          <w:szCs w:val="24"/>
        </w:rPr>
        <w:t xml:space="preserve">wouldn’t involve discarding </w:t>
      </w:r>
      <w:r w:rsidR="00215FCF">
        <w:rPr>
          <w:sz w:val="24"/>
          <w:szCs w:val="24"/>
        </w:rPr>
        <w:t xml:space="preserve">potentially useful </w:t>
      </w:r>
      <w:r w:rsidR="00F6393B">
        <w:rPr>
          <w:sz w:val="24"/>
          <w:szCs w:val="24"/>
        </w:rPr>
        <w:t>information.</w:t>
      </w:r>
      <w:r w:rsidR="00F6393B">
        <w:rPr>
          <w:sz w:val="24"/>
          <w:szCs w:val="24"/>
        </w:rPr>
        <w:br/>
      </w:r>
      <w:r w:rsidR="00F6393B">
        <w:rPr>
          <w:sz w:val="24"/>
          <w:szCs w:val="24"/>
        </w:rPr>
        <w:t>(Total score: 5 points.  Grading rubric:</w:t>
      </w:r>
      <w:r w:rsidR="00F6393B">
        <w:rPr>
          <w:sz w:val="24"/>
          <w:szCs w:val="24"/>
        </w:rPr>
        <w:br/>
        <w:t>100% points for a clear description and a clear explanation;</w:t>
      </w:r>
      <w:r w:rsidR="00F6393B">
        <w:rPr>
          <w:sz w:val="24"/>
          <w:szCs w:val="24"/>
        </w:rPr>
        <w:br/>
      </w:r>
      <w:r w:rsidR="00F6393B">
        <w:rPr>
          <w:sz w:val="24"/>
          <w:szCs w:val="24"/>
        </w:rPr>
        <w:lastRenderedPageBreak/>
        <w:t>60% points for only a clear description or a clear explanation;</w:t>
      </w:r>
      <w:r w:rsidR="00F6393B">
        <w:rPr>
          <w:sz w:val="24"/>
          <w:szCs w:val="24"/>
        </w:rPr>
        <w:br/>
        <w:t>30% points for a vague description and/or a vague explanation.)</w:t>
      </w:r>
    </w:p>
    <w:p w14:paraId="4D2BB7E7" w14:textId="77777777" w:rsidR="00215FCF" w:rsidRDefault="00215FCF" w:rsidP="00DC5D45">
      <w:pPr>
        <w:jc w:val="both"/>
        <w:rPr>
          <w:color w:val="FF0000"/>
          <w:sz w:val="24"/>
          <w:szCs w:val="24"/>
        </w:rPr>
      </w:pPr>
    </w:p>
    <w:p w14:paraId="6D728A3B" w14:textId="5921E650" w:rsidR="00950F1D" w:rsidRPr="00687BD5" w:rsidRDefault="00872D2E" w:rsidP="00687BD5">
      <w:pPr>
        <w:rPr>
          <w:sz w:val="24"/>
          <w:szCs w:val="24"/>
        </w:rPr>
      </w:pPr>
      <w:r w:rsidRPr="003F7D1B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Pr="005E5556">
        <w:rPr>
          <w:sz w:val="24"/>
          <w:szCs w:val="24"/>
        </w:rPr>
        <w:t xml:space="preserve">What </w:t>
      </w:r>
      <w:r>
        <w:rPr>
          <w:sz w:val="24"/>
          <w:szCs w:val="24"/>
        </w:rPr>
        <w:t>is your code for constructing the two data structures</w:t>
      </w:r>
      <w:r w:rsidRPr="005E5556">
        <w:rPr>
          <w:sz w:val="24"/>
          <w:szCs w:val="24"/>
        </w:rPr>
        <w:t>?</w:t>
      </w:r>
      <w:r w:rsidR="00687BD5">
        <w:rPr>
          <w:sz w:val="24"/>
          <w:szCs w:val="24"/>
        </w:rPr>
        <w:br/>
      </w:r>
      <w:r w:rsidR="00687BD5">
        <w:rPr>
          <w:sz w:val="24"/>
          <w:szCs w:val="24"/>
        </w:rPr>
        <w:t>(Total score: 5 points.  Grading rubric:</w:t>
      </w:r>
      <w:r w:rsidR="00687BD5">
        <w:rPr>
          <w:sz w:val="24"/>
          <w:szCs w:val="24"/>
        </w:rPr>
        <w:br/>
        <w:t>100% points for correct and complete code;</w:t>
      </w:r>
      <w:r w:rsidR="00687BD5">
        <w:rPr>
          <w:sz w:val="24"/>
          <w:szCs w:val="24"/>
        </w:rPr>
        <w:br/>
        <w:t>60% points for partially correct and partially complete code;</w:t>
      </w:r>
      <w:r w:rsidR="00687BD5">
        <w:rPr>
          <w:sz w:val="24"/>
          <w:szCs w:val="24"/>
        </w:rPr>
        <w:br/>
        <w:t>30% points for partially correct or partially complete code.)</w:t>
      </w:r>
    </w:p>
    <w:p w14:paraId="5E2DEF5F" w14:textId="77777777" w:rsidR="00950F1D" w:rsidRPr="00526B66" w:rsidRDefault="00950F1D" w:rsidP="00DC5D45">
      <w:pPr>
        <w:jc w:val="both"/>
      </w:pPr>
    </w:p>
    <w:p w14:paraId="1329E06F" w14:textId="6CEC15FE" w:rsidR="002A2999" w:rsidRPr="00C53B92" w:rsidRDefault="002A2999" w:rsidP="00C53B92">
      <w:pPr>
        <w:pStyle w:val="Heading3"/>
        <w:rPr>
          <w:b/>
          <w:color w:val="000000"/>
          <w:sz w:val="24"/>
          <w:szCs w:val="24"/>
        </w:rPr>
      </w:pPr>
      <w:r w:rsidRPr="00C53B92">
        <w:rPr>
          <w:b/>
          <w:color w:val="000000"/>
          <w:sz w:val="24"/>
          <w:szCs w:val="24"/>
        </w:rPr>
        <w:t xml:space="preserve">LAB EXERCISE/STEP 2 </w:t>
      </w:r>
      <w:r>
        <w:rPr>
          <w:b/>
          <w:color w:val="000000"/>
          <w:sz w:val="24"/>
          <w:szCs w:val="24"/>
        </w:rPr>
        <w:t>(</w:t>
      </w:r>
      <w:r w:rsidR="005E5556">
        <w:rPr>
          <w:b/>
          <w:color w:val="000000"/>
          <w:sz w:val="24"/>
          <w:szCs w:val="24"/>
        </w:rPr>
        <w:t>spilt the data into training and testing data</w:t>
      </w:r>
      <w:r>
        <w:rPr>
          <w:b/>
          <w:color w:val="000000"/>
          <w:sz w:val="24"/>
          <w:szCs w:val="24"/>
        </w:rPr>
        <w:t>)</w:t>
      </w:r>
    </w:p>
    <w:p w14:paraId="2AE389FB" w14:textId="52BF26AA" w:rsidR="00304864" w:rsidRPr="00264646" w:rsidRDefault="007E6DB9" w:rsidP="00264646">
      <w:pPr>
        <w:jc w:val="both"/>
        <w:rPr>
          <w:sz w:val="24"/>
          <w:szCs w:val="24"/>
        </w:rPr>
      </w:pPr>
      <w:r>
        <w:rPr>
          <w:sz w:val="24"/>
          <w:szCs w:val="24"/>
        </w:rPr>
        <w:t>You</w:t>
      </w:r>
      <w:r w:rsidR="000C615A">
        <w:rPr>
          <w:sz w:val="24"/>
          <w:szCs w:val="24"/>
        </w:rPr>
        <w:t>’</w:t>
      </w:r>
      <w:r w:rsidR="005E5556" w:rsidRPr="005E5556">
        <w:rPr>
          <w:sz w:val="24"/>
          <w:szCs w:val="24"/>
        </w:rPr>
        <w:t xml:space="preserve">ll use 80% of the data for training </w:t>
      </w:r>
      <w:r w:rsidR="00986FF3">
        <w:rPr>
          <w:sz w:val="24"/>
          <w:szCs w:val="24"/>
        </w:rPr>
        <w:t>your</w:t>
      </w:r>
      <w:r w:rsidR="005E5556" w:rsidRPr="005E5556">
        <w:rPr>
          <w:sz w:val="24"/>
          <w:szCs w:val="24"/>
        </w:rPr>
        <w:t xml:space="preserve"> machine learning models and 20% for testing the models. </w:t>
      </w:r>
      <w:r w:rsidR="00986FF3">
        <w:rPr>
          <w:sz w:val="24"/>
          <w:szCs w:val="24"/>
        </w:rPr>
        <w:t xml:space="preserve"> </w:t>
      </w:r>
      <w:r w:rsidR="00CC17F9">
        <w:rPr>
          <w:sz w:val="24"/>
          <w:szCs w:val="24"/>
        </w:rPr>
        <w:t>You</w:t>
      </w:r>
      <w:r w:rsidR="005E5556" w:rsidRPr="005E5556">
        <w:rPr>
          <w:sz w:val="24"/>
          <w:szCs w:val="24"/>
        </w:rPr>
        <w:t xml:space="preserve"> should stratify the data such that the classes remain balanced despite this split (e.g. </w:t>
      </w:r>
      <w:r w:rsidR="00FB09E8">
        <w:rPr>
          <w:sz w:val="24"/>
          <w:szCs w:val="24"/>
        </w:rPr>
        <w:t xml:space="preserve">the </w:t>
      </w:r>
      <w:r w:rsidR="00FB09E8" w:rsidRPr="00FB09E8">
        <w:rPr>
          <w:rFonts w:hint="eastAsia"/>
          <w:sz w:val="24"/>
          <w:szCs w:val="24"/>
        </w:rPr>
        <w:t>proportion</w:t>
      </w:r>
      <w:r w:rsidR="00FB09E8" w:rsidRPr="00264646">
        <w:rPr>
          <w:sz w:val="24"/>
          <w:szCs w:val="24"/>
        </w:rPr>
        <w:t xml:space="preserve"> </w:t>
      </w:r>
      <w:r w:rsidR="005E5556" w:rsidRPr="005E5556">
        <w:rPr>
          <w:sz w:val="24"/>
          <w:szCs w:val="24"/>
        </w:rPr>
        <w:t xml:space="preserve">of ‘6’ pressed in the training data roughly equals the </w:t>
      </w:r>
      <w:r w:rsidR="00FB09E8" w:rsidRPr="00FB09E8">
        <w:rPr>
          <w:rFonts w:hint="eastAsia"/>
          <w:sz w:val="24"/>
          <w:szCs w:val="24"/>
        </w:rPr>
        <w:t>proportion</w:t>
      </w:r>
      <w:r w:rsidR="00FB09E8">
        <w:rPr>
          <w:sz w:val="24"/>
          <w:szCs w:val="24"/>
        </w:rPr>
        <w:t xml:space="preserve"> of</w:t>
      </w:r>
      <w:r w:rsidR="005E5556" w:rsidRPr="005E5556">
        <w:rPr>
          <w:sz w:val="24"/>
          <w:szCs w:val="24"/>
        </w:rPr>
        <w:t xml:space="preserve"> ‘6’ pressed in the test</w:t>
      </w:r>
      <w:r w:rsidR="00304864">
        <w:rPr>
          <w:sz w:val="24"/>
          <w:szCs w:val="24"/>
        </w:rPr>
        <w:t xml:space="preserve"> data). You’ll then have 4 </w:t>
      </w:r>
      <w:r w:rsidR="001F15BD">
        <w:rPr>
          <w:sz w:val="24"/>
          <w:szCs w:val="24"/>
        </w:rPr>
        <w:t xml:space="preserve">sets of </w:t>
      </w:r>
      <w:r w:rsidR="00304864">
        <w:rPr>
          <w:sz w:val="24"/>
          <w:szCs w:val="24"/>
        </w:rPr>
        <w:t>data</w:t>
      </w:r>
      <w:r w:rsidR="005E5556" w:rsidRPr="005E5556">
        <w:rPr>
          <w:sz w:val="24"/>
          <w:szCs w:val="24"/>
        </w:rPr>
        <w:t>: labels for training, labels for testing, feature vectors for training, a</w:t>
      </w:r>
      <w:r w:rsidR="00304864">
        <w:rPr>
          <w:sz w:val="24"/>
          <w:szCs w:val="24"/>
        </w:rPr>
        <w:t xml:space="preserve">nd feature vectors for testing.  </w:t>
      </w:r>
      <w:r w:rsidR="005E5556" w:rsidRPr="005E5556">
        <w:rPr>
          <w:sz w:val="24"/>
          <w:szCs w:val="24"/>
        </w:rPr>
        <w:t>Here, the “label” refers to what key was pressed.</w:t>
      </w:r>
    </w:p>
    <w:p w14:paraId="0BC6913E" w14:textId="2E587526" w:rsidR="0024242A" w:rsidRDefault="005E5556" w:rsidP="00264646">
      <w:pPr>
        <w:jc w:val="both"/>
        <w:rPr>
          <w:sz w:val="24"/>
          <w:szCs w:val="24"/>
        </w:rPr>
      </w:pPr>
      <w:r w:rsidRPr="005E5556">
        <w:rPr>
          <w:sz w:val="24"/>
          <w:szCs w:val="24"/>
        </w:rPr>
        <w:t xml:space="preserve">Some machine learning models (like support vector machines) assume input data standardized to zero mean and unit variance. </w:t>
      </w:r>
      <w:r w:rsidR="00D228A9">
        <w:rPr>
          <w:sz w:val="24"/>
          <w:szCs w:val="24"/>
        </w:rPr>
        <w:t xml:space="preserve"> </w:t>
      </w:r>
      <w:r w:rsidR="008554A0">
        <w:rPr>
          <w:sz w:val="24"/>
          <w:szCs w:val="24"/>
        </w:rPr>
        <w:t>You can</w:t>
      </w:r>
      <w:r w:rsidRPr="005E5556">
        <w:rPr>
          <w:sz w:val="24"/>
          <w:szCs w:val="24"/>
        </w:rPr>
        <w:t xml:space="preserve"> </w:t>
      </w:r>
      <w:r w:rsidR="00A508E2">
        <w:rPr>
          <w:sz w:val="24"/>
          <w:szCs w:val="24"/>
        </w:rPr>
        <w:t>perform</w:t>
      </w:r>
      <w:r w:rsidRPr="005E5556">
        <w:rPr>
          <w:sz w:val="24"/>
          <w:szCs w:val="24"/>
        </w:rPr>
        <w:t xml:space="preserve"> a transform</w:t>
      </w:r>
      <w:r w:rsidR="00A508E2">
        <w:rPr>
          <w:sz w:val="24"/>
          <w:szCs w:val="24"/>
        </w:rPr>
        <w:t>ation</w:t>
      </w:r>
      <w:r w:rsidRPr="005E5556">
        <w:rPr>
          <w:sz w:val="24"/>
          <w:szCs w:val="24"/>
        </w:rPr>
        <w:t xml:space="preserve"> to accomplish this on the training data, and then apply the same </w:t>
      </w:r>
      <w:r w:rsidR="00A508E2" w:rsidRPr="005E5556">
        <w:rPr>
          <w:sz w:val="24"/>
          <w:szCs w:val="24"/>
        </w:rPr>
        <w:t>transform</w:t>
      </w:r>
      <w:r w:rsidR="00A508E2">
        <w:rPr>
          <w:sz w:val="24"/>
          <w:szCs w:val="24"/>
        </w:rPr>
        <w:t>ation</w:t>
      </w:r>
      <w:r w:rsidR="00A508E2" w:rsidRPr="005E5556">
        <w:rPr>
          <w:sz w:val="24"/>
          <w:szCs w:val="24"/>
        </w:rPr>
        <w:t xml:space="preserve"> </w:t>
      </w:r>
      <w:r w:rsidR="00B2054F">
        <w:rPr>
          <w:sz w:val="24"/>
          <w:szCs w:val="24"/>
        </w:rPr>
        <w:t xml:space="preserve">to the test data. </w:t>
      </w:r>
    </w:p>
    <w:p w14:paraId="1622C92D" w14:textId="70E16796" w:rsidR="005E5556" w:rsidRDefault="00B2054F" w:rsidP="002646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5E5556" w:rsidRPr="005E5556"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to </w:t>
      </w:r>
      <w:r w:rsidR="005E5556" w:rsidRPr="005E5556">
        <w:rPr>
          <w:sz w:val="24"/>
          <w:szCs w:val="24"/>
        </w:rPr>
        <w:t xml:space="preserve">accomplishes all of </w:t>
      </w:r>
      <w:r>
        <w:rPr>
          <w:sz w:val="24"/>
          <w:szCs w:val="24"/>
        </w:rPr>
        <w:t xml:space="preserve">these in a function </w:t>
      </w:r>
      <w:r w:rsidR="007E7A8C">
        <w:rPr>
          <w:sz w:val="24"/>
          <w:szCs w:val="24"/>
        </w:rPr>
        <w:t>which takes</w:t>
      </w:r>
      <w:r>
        <w:rPr>
          <w:sz w:val="24"/>
          <w:szCs w:val="24"/>
        </w:rPr>
        <w:t xml:space="preserve"> </w:t>
      </w:r>
      <w:r w:rsidR="007E7A8C" w:rsidRPr="005E5556">
        <w:rPr>
          <w:sz w:val="24"/>
          <w:szCs w:val="24"/>
        </w:rPr>
        <w:t xml:space="preserve">“X” </w:t>
      </w:r>
      <w:r w:rsidR="007E7A8C">
        <w:rPr>
          <w:sz w:val="24"/>
          <w:szCs w:val="24"/>
        </w:rPr>
        <w:t>(</w:t>
      </w:r>
      <w:r w:rsidR="0026191F">
        <w:rPr>
          <w:sz w:val="24"/>
          <w:szCs w:val="24"/>
        </w:rPr>
        <w:t>the</w:t>
      </w:r>
      <w:r w:rsidR="007E7A8C" w:rsidRPr="005E5556">
        <w:rPr>
          <w:sz w:val="24"/>
          <w:szCs w:val="24"/>
        </w:rPr>
        <w:t xml:space="preserve"> feature vectors</w:t>
      </w:r>
      <w:r w:rsidR="007E7A8C">
        <w:rPr>
          <w:sz w:val="24"/>
          <w:szCs w:val="24"/>
        </w:rPr>
        <w:t xml:space="preserve">) and </w:t>
      </w:r>
      <w:r w:rsidR="005E5556" w:rsidRPr="005E5556">
        <w:rPr>
          <w:sz w:val="24"/>
          <w:szCs w:val="24"/>
        </w:rPr>
        <w:t xml:space="preserve">“y” </w:t>
      </w:r>
      <w:r w:rsidR="007E7A8C">
        <w:rPr>
          <w:sz w:val="24"/>
          <w:szCs w:val="24"/>
        </w:rPr>
        <w:t>(</w:t>
      </w:r>
      <w:r w:rsidR="005E5556" w:rsidRPr="005E5556">
        <w:rPr>
          <w:sz w:val="24"/>
          <w:szCs w:val="24"/>
        </w:rPr>
        <w:t>the list of labels</w:t>
      </w:r>
      <w:r w:rsidR="007E7A8C">
        <w:rPr>
          <w:sz w:val="24"/>
          <w:szCs w:val="24"/>
        </w:rPr>
        <w:t>)</w:t>
      </w:r>
      <w:r w:rsidR="005E5556" w:rsidRPr="005E5556">
        <w:rPr>
          <w:sz w:val="24"/>
          <w:szCs w:val="24"/>
        </w:rPr>
        <w:t xml:space="preserve"> </w:t>
      </w:r>
      <w:r w:rsidR="007E7A8C">
        <w:rPr>
          <w:sz w:val="24"/>
          <w:szCs w:val="24"/>
        </w:rPr>
        <w:t xml:space="preserve">as </w:t>
      </w:r>
      <w:r w:rsidR="0024242A">
        <w:rPr>
          <w:sz w:val="24"/>
          <w:szCs w:val="24"/>
        </w:rPr>
        <w:t xml:space="preserve">the </w:t>
      </w:r>
      <w:r w:rsidR="007E7A8C">
        <w:rPr>
          <w:sz w:val="24"/>
          <w:szCs w:val="24"/>
        </w:rPr>
        <w:t xml:space="preserve">input and returns </w:t>
      </w:r>
      <w:r w:rsidR="0024242A">
        <w:rPr>
          <w:sz w:val="24"/>
          <w:szCs w:val="24"/>
        </w:rPr>
        <w:t>the transformed four sets of data as the output.</w:t>
      </w:r>
    </w:p>
    <w:p w14:paraId="6EC70D4B" w14:textId="77777777" w:rsidR="005E5556" w:rsidRPr="00FB09E8" w:rsidRDefault="005E5556" w:rsidP="00E13F36">
      <w:pPr>
        <w:rPr>
          <w:b/>
          <w:sz w:val="24"/>
          <w:szCs w:val="24"/>
        </w:rPr>
      </w:pPr>
    </w:p>
    <w:p w14:paraId="09248674" w14:textId="24AEF20B" w:rsidR="00687BD5" w:rsidRPr="00AF487A" w:rsidRDefault="00B2054F" w:rsidP="00687BD5">
      <w:pPr>
        <w:rPr>
          <w:sz w:val="24"/>
          <w:szCs w:val="24"/>
        </w:rPr>
      </w:pPr>
      <w:r w:rsidRPr="00AF487A">
        <w:rPr>
          <w:b/>
          <w:sz w:val="24"/>
          <w:szCs w:val="24"/>
        </w:rPr>
        <w:t>Question 3</w:t>
      </w:r>
      <w:r w:rsidR="007A76C9" w:rsidRPr="00AF487A">
        <w:rPr>
          <w:sz w:val="24"/>
          <w:szCs w:val="24"/>
        </w:rPr>
        <w:t>:</w:t>
      </w:r>
      <w:r w:rsidR="005E5556" w:rsidRPr="00AF487A">
        <w:rPr>
          <w:sz w:val="24"/>
          <w:szCs w:val="24"/>
        </w:rPr>
        <w:t xml:space="preserve"> </w:t>
      </w:r>
      <w:r w:rsidR="00687BD5">
        <w:rPr>
          <w:sz w:val="24"/>
          <w:szCs w:val="24"/>
        </w:rPr>
        <w:t>Please explain w</w:t>
      </w:r>
      <w:r w:rsidR="005E5556" w:rsidRPr="00AF487A">
        <w:rPr>
          <w:sz w:val="24"/>
          <w:szCs w:val="24"/>
        </w:rPr>
        <w:t xml:space="preserve">hy it </w:t>
      </w:r>
      <w:r w:rsidR="00687BD5">
        <w:rPr>
          <w:sz w:val="24"/>
          <w:szCs w:val="24"/>
        </w:rPr>
        <w:t xml:space="preserve">is </w:t>
      </w:r>
      <w:r w:rsidR="005E5556" w:rsidRPr="00AF487A">
        <w:rPr>
          <w:sz w:val="24"/>
          <w:szCs w:val="24"/>
        </w:rPr>
        <w:t xml:space="preserve">important to stratify </w:t>
      </w:r>
      <w:r w:rsidR="00687BD5">
        <w:rPr>
          <w:sz w:val="24"/>
          <w:szCs w:val="24"/>
        </w:rPr>
        <w:t>the classes as described above.</w:t>
      </w:r>
      <w:r w:rsidR="00687BD5">
        <w:rPr>
          <w:sz w:val="24"/>
          <w:szCs w:val="24"/>
        </w:rPr>
        <w:br/>
      </w:r>
      <w:r w:rsidR="00687BD5">
        <w:rPr>
          <w:sz w:val="24"/>
          <w:szCs w:val="24"/>
        </w:rPr>
        <w:t xml:space="preserve">(Total score: 5 points.  Grading </w:t>
      </w:r>
      <w:r w:rsidR="00687BD5">
        <w:rPr>
          <w:sz w:val="24"/>
          <w:szCs w:val="24"/>
        </w:rPr>
        <w:t>rubric:</w:t>
      </w:r>
      <w:r w:rsidR="00687BD5">
        <w:rPr>
          <w:sz w:val="24"/>
          <w:szCs w:val="24"/>
        </w:rPr>
        <w:br/>
        <w:t>100% points for a clear explanation;</w:t>
      </w:r>
      <w:r w:rsidR="00687BD5">
        <w:rPr>
          <w:sz w:val="24"/>
          <w:szCs w:val="24"/>
        </w:rPr>
        <w:br/>
        <w:t xml:space="preserve">50% points for a </w:t>
      </w:r>
      <w:r w:rsidR="00687BD5">
        <w:rPr>
          <w:sz w:val="24"/>
          <w:szCs w:val="24"/>
        </w:rPr>
        <w:t>vague explanation.)</w:t>
      </w:r>
    </w:p>
    <w:p w14:paraId="1A6B3E75" w14:textId="24298C0E" w:rsidR="00A950D7" w:rsidRDefault="00A950D7" w:rsidP="00DC5D45">
      <w:pPr>
        <w:jc w:val="both"/>
        <w:rPr>
          <w:color w:val="FF0000"/>
          <w:sz w:val="24"/>
          <w:szCs w:val="24"/>
        </w:rPr>
      </w:pPr>
    </w:p>
    <w:p w14:paraId="4CCC17EE" w14:textId="72EB6CFD" w:rsidR="00AF487A" w:rsidRPr="000C615A" w:rsidRDefault="00AF487A" w:rsidP="001F24D7">
      <w:pPr>
        <w:rPr>
          <w:sz w:val="24"/>
          <w:szCs w:val="24"/>
        </w:rPr>
      </w:pPr>
      <w:r w:rsidRPr="003F7D1B">
        <w:rPr>
          <w:b/>
          <w:sz w:val="24"/>
          <w:szCs w:val="24"/>
        </w:rPr>
        <w:lastRenderedPageBreak/>
        <w:t xml:space="preserve">Question </w:t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Pr="005E5556">
        <w:rPr>
          <w:sz w:val="24"/>
          <w:szCs w:val="24"/>
        </w:rPr>
        <w:t xml:space="preserve">What </w:t>
      </w:r>
      <w:r>
        <w:rPr>
          <w:sz w:val="24"/>
          <w:szCs w:val="24"/>
        </w:rPr>
        <w:t>is your code</w:t>
      </w:r>
      <w:r w:rsidR="001F24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 w:rsidR="003C7E30">
        <w:rPr>
          <w:sz w:val="24"/>
          <w:szCs w:val="24"/>
        </w:rPr>
        <w:t>accomplishing</w:t>
      </w:r>
      <w:r w:rsidR="003C7E30" w:rsidRPr="005E5556">
        <w:rPr>
          <w:sz w:val="24"/>
          <w:szCs w:val="24"/>
        </w:rPr>
        <w:t xml:space="preserve"> all of </w:t>
      </w:r>
      <w:r w:rsidR="003C7E30">
        <w:rPr>
          <w:sz w:val="24"/>
          <w:szCs w:val="24"/>
        </w:rPr>
        <w:t>these</w:t>
      </w:r>
      <w:r w:rsidR="005F3285">
        <w:rPr>
          <w:sz w:val="24"/>
          <w:szCs w:val="24"/>
        </w:rPr>
        <w:t xml:space="preserve"> in STEP 2</w:t>
      </w:r>
      <w:r w:rsidRPr="005E5556">
        <w:rPr>
          <w:sz w:val="24"/>
          <w:szCs w:val="24"/>
        </w:rPr>
        <w:t>?</w:t>
      </w:r>
      <w:r w:rsidR="001F24D7">
        <w:rPr>
          <w:sz w:val="24"/>
          <w:szCs w:val="24"/>
        </w:rPr>
        <w:br/>
        <w:t>(Total score: 10</w:t>
      </w:r>
      <w:r w:rsidR="001F24D7">
        <w:rPr>
          <w:sz w:val="24"/>
          <w:szCs w:val="24"/>
        </w:rPr>
        <w:t xml:space="preserve"> points.  Grading rubric:</w:t>
      </w:r>
      <w:r w:rsidR="001F24D7">
        <w:rPr>
          <w:sz w:val="24"/>
          <w:szCs w:val="24"/>
        </w:rPr>
        <w:br/>
        <w:t>100% points for correct and complete code;</w:t>
      </w:r>
      <w:r w:rsidR="001F24D7">
        <w:rPr>
          <w:sz w:val="24"/>
          <w:szCs w:val="24"/>
        </w:rPr>
        <w:br/>
        <w:t>60% points for partially correct and partially complete code;</w:t>
      </w:r>
      <w:r w:rsidR="001F24D7">
        <w:rPr>
          <w:sz w:val="24"/>
          <w:szCs w:val="24"/>
        </w:rPr>
        <w:br/>
        <w:t>30% points for partially correct or partially complete code.)</w:t>
      </w:r>
    </w:p>
    <w:p w14:paraId="68EECB8D" w14:textId="77777777" w:rsidR="00950F1D" w:rsidRPr="00A950D7" w:rsidRDefault="00950F1D" w:rsidP="00DC5D45">
      <w:pPr>
        <w:jc w:val="both"/>
        <w:rPr>
          <w:color w:val="FF0000"/>
          <w:sz w:val="24"/>
          <w:szCs w:val="24"/>
        </w:rPr>
      </w:pPr>
    </w:p>
    <w:p w14:paraId="58897D15" w14:textId="0084BEF4" w:rsidR="00570A68" w:rsidRPr="00C53B92" w:rsidRDefault="00570A68" w:rsidP="00570A68">
      <w:pPr>
        <w:pStyle w:val="Heading3"/>
        <w:rPr>
          <w:b/>
          <w:color w:val="000000"/>
          <w:sz w:val="24"/>
          <w:szCs w:val="24"/>
        </w:rPr>
      </w:pPr>
      <w:r w:rsidRPr="00C53B92">
        <w:rPr>
          <w:b/>
          <w:color w:val="000000"/>
          <w:sz w:val="24"/>
          <w:szCs w:val="24"/>
        </w:rPr>
        <w:t>LAB EXERCISE/STEP</w:t>
      </w:r>
      <w:r>
        <w:rPr>
          <w:b/>
          <w:color w:val="000000"/>
          <w:sz w:val="24"/>
          <w:szCs w:val="24"/>
        </w:rPr>
        <w:t xml:space="preserve"> 3</w:t>
      </w:r>
      <w:r w:rsidRPr="00C53B92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 w:rsidR="005E5556">
        <w:rPr>
          <w:b/>
          <w:color w:val="000000"/>
          <w:sz w:val="24"/>
          <w:szCs w:val="24"/>
        </w:rPr>
        <w:t>Train and tune a machine learning model</w:t>
      </w:r>
      <w:r>
        <w:rPr>
          <w:b/>
          <w:color w:val="000000"/>
          <w:sz w:val="24"/>
          <w:szCs w:val="24"/>
        </w:rPr>
        <w:t>)</w:t>
      </w:r>
    </w:p>
    <w:p w14:paraId="29DD10BA" w14:textId="01AD9387" w:rsidR="00DC5D45" w:rsidRDefault="005E5556" w:rsidP="00A34C50">
      <w:pPr>
        <w:jc w:val="both"/>
        <w:rPr>
          <w:sz w:val="24"/>
          <w:szCs w:val="24"/>
        </w:rPr>
      </w:pPr>
      <w:r w:rsidRPr="005E5556">
        <w:rPr>
          <w:sz w:val="24"/>
          <w:szCs w:val="24"/>
        </w:rPr>
        <w:t>Choos</w:t>
      </w:r>
      <w:r w:rsidR="00DC5D45">
        <w:rPr>
          <w:sz w:val="24"/>
          <w:szCs w:val="24"/>
        </w:rPr>
        <w:t xml:space="preserve">e a </w:t>
      </w:r>
      <w:r w:rsidR="00177C41">
        <w:rPr>
          <w:sz w:val="24"/>
          <w:szCs w:val="24"/>
        </w:rPr>
        <w:t>machine learning algorithm or model</w:t>
      </w:r>
      <w:r w:rsidR="00DC5D45">
        <w:rPr>
          <w:sz w:val="24"/>
          <w:szCs w:val="24"/>
        </w:rPr>
        <w:t xml:space="preserve"> available in </w:t>
      </w:r>
      <w:proofErr w:type="spellStart"/>
      <w:r w:rsidR="00DC5D45">
        <w:rPr>
          <w:sz w:val="24"/>
          <w:szCs w:val="24"/>
        </w:rPr>
        <w:t>scikit</w:t>
      </w:r>
      <w:proofErr w:type="spellEnd"/>
      <w:r w:rsidR="00DC5D45">
        <w:rPr>
          <w:sz w:val="24"/>
          <w:szCs w:val="24"/>
        </w:rPr>
        <w:t>-</w:t>
      </w:r>
      <w:r w:rsidRPr="005E5556">
        <w:rPr>
          <w:sz w:val="24"/>
          <w:szCs w:val="24"/>
        </w:rPr>
        <w:t>learn and read about it to get a basic understanding of how it works.</w:t>
      </w:r>
      <w:r w:rsidR="00BF594A">
        <w:rPr>
          <w:sz w:val="24"/>
          <w:szCs w:val="24"/>
        </w:rPr>
        <w:t xml:space="preserve"> </w:t>
      </w:r>
      <w:r w:rsidRPr="005E5556">
        <w:rPr>
          <w:sz w:val="24"/>
          <w:szCs w:val="24"/>
        </w:rPr>
        <w:t xml:space="preserve"> We recommend </w:t>
      </w:r>
      <w:r w:rsidR="004F7C21">
        <w:rPr>
          <w:sz w:val="24"/>
          <w:szCs w:val="24"/>
        </w:rPr>
        <w:t xml:space="preserve">you to try the </w:t>
      </w:r>
      <w:r w:rsidRPr="005E5556">
        <w:rPr>
          <w:sz w:val="24"/>
          <w:szCs w:val="24"/>
        </w:rPr>
        <w:t>Random Forest</w:t>
      </w:r>
      <w:r w:rsidR="004F7C21">
        <w:rPr>
          <w:sz w:val="24"/>
          <w:szCs w:val="24"/>
        </w:rPr>
        <w:t xml:space="preserve"> algorithm</w:t>
      </w:r>
      <w:r w:rsidRPr="005E5556">
        <w:rPr>
          <w:sz w:val="24"/>
          <w:szCs w:val="24"/>
        </w:rPr>
        <w:t xml:space="preserve">. Train your chosen model on the training data </w:t>
      </w:r>
      <w:r w:rsidR="00D3464E">
        <w:rPr>
          <w:sz w:val="24"/>
          <w:szCs w:val="24"/>
        </w:rPr>
        <w:t xml:space="preserve">obtained </w:t>
      </w:r>
      <w:r w:rsidRPr="005E5556">
        <w:rPr>
          <w:sz w:val="24"/>
          <w:szCs w:val="24"/>
        </w:rPr>
        <w:t>from the previous step.</w:t>
      </w:r>
      <w:r w:rsidR="00D3464E">
        <w:rPr>
          <w:sz w:val="24"/>
          <w:szCs w:val="24"/>
        </w:rPr>
        <w:t xml:space="preserve"> </w:t>
      </w:r>
      <w:r w:rsidRPr="005E5556">
        <w:rPr>
          <w:sz w:val="24"/>
          <w:szCs w:val="24"/>
        </w:rPr>
        <w:t xml:space="preserve"> You should read about </w:t>
      </w:r>
      <w:r w:rsidR="00D3464E">
        <w:rPr>
          <w:sz w:val="24"/>
          <w:szCs w:val="24"/>
        </w:rPr>
        <w:t xml:space="preserve">the </w:t>
      </w:r>
      <w:r w:rsidRPr="005E5556">
        <w:rPr>
          <w:sz w:val="24"/>
          <w:szCs w:val="24"/>
        </w:rPr>
        <w:t>k-fold cross-validation</w:t>
      </w:r>
      <w:r w:rsidR="00D3464E">
        <w:rPr>
          <w:sz w:val="24"/>
          <w:szCs w:val="24"/>
        </w:rPr>
        <w:t xml:space="preserve"> method</w:t>
      </w:r>
      <w:r w:rsidR="00E15DB5">
        <w:rPr>
          <w:sz w:val="24"/>
          <w:szCs w:val="24"/>
        </w:rPr>
        <w:t xml:space="preserve"> and use it to tune the </w:t>
      </w:r>
      <w:r w:rsidRPr="005E5556">
        <w:rPr>
          <w:sz w:val="24"/>
          <w:szCs w:val="24"/>
        </w:rPr>
        <w:t>hyper-parameters (e.g. number of trees in the random forest)</w:t>
      </w:r>
      <w:r w:rsidR="00E15DB5">
        <w:rPr>
          <w:sz w:val="24"/>
          <w:szCs w:val="24"/>
        </w:rPr>
        <w:t xml:space="preserve"> of your model</w:t>
      </w:r>
      <w:r w:rsidRPr="005E5556">
        <w:rPr>
          <w:sz w:val="24"/>
          <w:szCs w:val="24"/>
        </w:rPr>
        <w:t xml:space="preserve">. </w:t>
      </w:r>
      <w:r w:rsidR="00E15DB5">
        <w:rPr>
          <w:sz w:val="24"/>
          <w:szCs w:val="24"/>
        </w:rPr>
        <w:t xml:space="preserve"> </w:t>
      </w:r>
      <w:r w:rsidRPr="005E5556">
        <w:rPr>
          <w:sz w:val="24"/>
          <w:szCs w:val="24"/>
        </w:rPr>
        <w:t xml:space="preserve">The more folds you use, the longer this process will take. </w:t>
      </w:r>
      <w:r w:rsidR="00BF04D3">
        <w:rPr>
          <w:sz w:val="24"/>
          <w:szCs w:val="24"/>
        </w:rPr>
        <w:t xml:space="preserve"> F</w:t>
      </w:r>
      <w:r w:rsidR="00BF04D3" w:rsidRPr="005E5556">
        <w:rPr>
          <w:sz w:val="24"/>
          <w:szCs w:val="24"/>
        </w:rPr>
        <w:t xml:space="preserve">or </w:t>
      </w:r>
      <w:r w:rsidR="00D21510">
        <w:rPr>
          <w:sz w:val="24"/>
          <w:szCs w:val="24"/>
        </w:rPr>
        <w:t xml:space="preserve">the </w:t>
      </w:r>
      <w:r w:rsidR="00BF04D3" w:rsidRPr="005E5556">
        <w:rPr>
          <w:sz w:val="24"/>
          <w:szCs w:val="24"/>
        </w:rPr>
        <w:t>purposes of this lab</w:t>
      </w:r>
      <w:r w:rsidR="00BF04D3">
        <w:rPr>
          <w:sz w:val="24"/>
          <w:szCs w:val="24"/>
        </w:rPr>
        <w:t>,</w:t>
      </w:r>
      <w:r w:rsidR="00BF04D3" w:rsidRPr="005E5556">
        <w:rPr>
          <w:sz w:val="24"/>
          <w:szCs w:val="24"/>
        </w:rPr>
        <w:t xml:space="preserve"> </w:t>
      </w:r>
      <w:r w:rsidR="00BF04D3">
        <w:rPr>
          <w:sz w:val="24"/>
          <w:szCs w:val="24"/>
        </w:rPr>
        <w:t xml:space="preserve">choosing </w:t>
      </w:r>
      <w:r w:rsidRPr="005E5556">
        <w:rPr>
          <w:sz w:val="24"/>
          <w:szCs w:val="24"/>
        </w:rPr>
        <w:t xml:space="preserve">3 folds should be </w:t>
      </w:r>
      <w:r w:rsidR="00BF04D3">
        <w:rPr>
          <w:sz w:val="24"/>
          <w:szCs w:val="24"/>
        </w:rPr>
        <w:t>alright</w:t>
      </w:r>
      <w:r w:rsidR="0072097B">
        <w:rPr>
          <w:sz w:val="24"/>
          <w:szCs w:val="24"/>
        </w:rPr>
        <w:t xml:space="preserve">.  This </w:t>
      </w:r>
      <w:hyperlink r:id="rId11" w:history="1">
        <w:proofErr w:type="spellStart"/>
        <w:r w:rsidR="0072097B" w:rsidRPr="00A34C50">
          <w:rPr>
            <w:rStyle w:val="Hyperlink"/>
            <w:sz w:val="24"/>
            <w:szCs w:val="24"/>
          </w:rPr>
          <w:t>scikit</w:t>
        </w:r>
        <w:proofErr w:type="spellEnd"/>
        <w:r w:rsidR="0072097B" w:rsidRPr="00A34C50">
          <w:rPr>
            <w:rStyle w:val="Hyperlink"/>
            <w:sz w:val="24"/>
            <w:szCs w:val="24"/>
          </w:rPr>
          <w:t xml:space="preserve">-learn document on </w:t>
        </w:r>
        <w:r w:rsidR="00A34C50" w:rsidRPr="00A34C50">
          <w:rPr>
            <w:rStyle w:val="Hyperlink"/>
            <w:sz w:val="24"/>
            <w:szCs w:val="24"/>
          </w:rPr>
          <w:t>tuning the hyper-parameters</w:t>
        </w:r>
      </w:hyperlink>
      <w:r w:rsidR="00A34C50">
        <w:rPr>
          <w:sz w:val="24"/>
          <w:szCs w:val="24"/>
        </w:rPr>
        <w:t xml:space="preserve"> should be </w:t>
      </w:r>
      <w:r w:rsidRPr="005E5556">
        <w:rPr>
          <w:sz w:val="24"/>
          <w:szCs w:val="24"/>
        </w:rPr>
        <w:t xml:space="preserve">helpful </w:t>
      </w:r>
      <w:r w:rsidR="00A34C50">
        <w:rPr>
          <w:sz w:val="24"/>
          <w:szCs w:val="24"/>
        </w:rPr>
        <w:t>to you.</w:t>
      </w:r>
    </w:p>
    <w:p w14:paraId="78CAF00E" w14:textId="77777777" w:rsidR="003C16ED" w:rsidRDefault="003C16ED" w:rsidP="00ED7B9C">
      <w:pPr>
        <w:rPr>
          <w:sz w:val="24"/>
          <w:szCs w:val="24"/>
        </w:rPr>
      </w:pPr>
    </w:p>
    <w:p w14:paraId="51747AEB" w14:textId="5DEF2916" w:rsidR="005E5556" w:rsidRPr="00BD088F" w:rsidRDefault="003C16ED" w:rsidP="00595C80">
      <w:pPr>
        <w:rPr>
          <w:sz w:val="24"/>
          <w:szCs w:val="24"/>
        </w:rPr>
      </w:pPr>
      <w:r w:rsidRPr="0042271A">
        <w:rPr>
          <w:b/>
          <w:sz w:val="24"/>
          <w:szCs w:val="24"/>
        </w:rPr>
        <w:t xml:space="preserve">Question </w:t>
      </w:r>
      <w:r w:rsidR="00F61DC4">
        <w:rPr>
          <w:b/>
          <w:sz w:val="24"/>
          <w:szCs w:val="24"/>
        </w:rPr>
        <w:t>5</w:t>
      </w:r>
      <w:r w:rsidRPr="006207CE">
        <w:rPr>
          <w:sz w:val="24"/>
          <w:szCs w:val="24"/>
        </w:rPr>
        <w:t>:</w:t>
      </w:r>
      <w:r w:rsidR="00FB09E8">
        <w:rPr>
          <w:sz w:val="24"/>
          <w:szCs w:val="24"/>
        </w:rPr>
        <w:t xml:space="preserve"> </w:t>
      </w:r>
      <w:r w:rsidR="00FB09E8" w:rsidRPr="006207CE">
        <w:rPr>
          <w:sz w:val="24"/>
          <w:szCs w:val="24"/>
        </w:rPr>
        <w:t xml:space="preserve">What is the </w:t>
      </w:r>
      <w:r w:rsidR="00574792" w:rsidRPr="006207CE">
        <w:rPr>
          <w:sz w:val="24"/>
          <w:szCs w:val="24"/>
        </w:rPr>
        <w:t>algorithm or model</w:t>
      </w:r>
      <w:r w:rsidR="00FB09E8" w:rsidRPr="006207CE">
        <w:rPr>
          <w:sz w:val="24"/>
          <w:szCs w:val="24"/>
        </w:rPr>
        <w:t xml:space="preserve"> you used</w:t>
      </w:r>
      <w:r w:rsidR="00B704BE" w:rsidRPr="006207CE">
        <w:rPr>
          <w:sz w:val="24"/>
          <w:szCs w:val="24"/>
        </w:rPr>
        <w:t>?</w:t>
      </w:r>
      <w:r w:rsidR="00FB09E8" w:rsidRPr="006207CE">
        <w:rPr>
          <w:sz w:val="24"/>
          <w:szCs w:val="24"/>
        </w:rPr>
        <w:t xml:space="preserve"> What hyper-parameters are available for you to tune? </w:t>
      </w:r>
      <w:r w:rsidR="00765340">
        <w:rPr>
          <w:sz w:val="24"/>
          <w:szCs w:val="24"/>
        </w:rPr>
        <w:t xml:space="preserve"> </w:t>
      </w:r>
      <w:r w:rsidR="00FB09E8" w:rsidRPr="006207CE">
        <w:rPr>
          <w:sz w:val="24"/>
          <w:szCs w:val="24"/>
        </w:rPr>
        <w:t>How did you tune your model?</w:t>
      </w:r>
      <w:r w:rsidR="004242AD">
        <w:rPr>
          <w:b/>
          <w:sz w:val="24"/>
          <w:szCs w:val="24"/>
        </w:rPr>
        <w:t xml:space="preserve"> </w:t>
      </w:r>
      <w:r w:rsidR="00F74370" w:rsidRPr="00F74370">
        <w:rPr>
          <w:sz w:val="24"/>
          <w:szCs w:val="24"/>
        </w:rPr>
        <w:t>(</w:t>
      </w:r>
      <w:r w:rsidR="00BD088F">
        <w:rPr>
          <w:sz w:val="24"/>
          <w:szCs w:val="24"/>
        </w:rPr>
        <w:t xml:space="preserve">Hint: You can use </w:t>
      </w:r>
      <w:proofErr w:type="spellStart"/>
      <w:r w:rsidR="00BD088F">
        <w:rPr>
          <w:sz w:val="24"/>
          <w:szCs w:val="24"/>
        </w:rPr>
        <w:t>GridSearchCV</w:t>
      </w:r>
      <w:proofErr w:type="spellEnd"/>
      <w:r w:rsidR="00BD088F">
        <w:rPr>
          <w:sz w:val="24"/>
          <w:szCs w:val="24"/>
        </w:rPr>
        <w:t xml:space="preserve"> method in </w:t>
      </w:r>
      <w:proofErr w:type="spellStart"/>
      <w:r w:rsidR="00BD088F">
        <w:rPr>
          <w:sz w:val="24"/>
          <w:szCs w:val="24"/>
        </w:rPr>
        <w:t>scikit</w:t>
      </w:r>
      <w:proofErr w:type="spellEnd"/>
      <w:r w:rsidR="00BD088F">
        <w:rPr>
          <w:sz w:val="24"/>
          <w:szCs w:val="24"/>
        </w:rPr>
        <w:t>-learn to tune your model</w:t>
      </w:r>
      <w:r w:rsidR="00F74370">
        <w:rPr>
          <w:sz w:val="24"/>
          <w:szCs w:val="24"/>
        </w:rPr>
        <w:t>)</w:t>
      </w:r>
      <w:r w:rsidR="00BD088F">
        <w:rPr>
          <w:sz w:val="24"/>
          <w:szCs w:val="24"/>
        </w:rPr>
        <w:t>.</w:t>
      </w:r>
      <w:r w:rsidR="00595C80">
        <w:rPr>
          <w:sz w:val="24"/>
          <w:szCs w:val="24"/>
        </w:rPr>
        <w:br/>
        <w:t>(Total score: 10 points.  Grading rubric:</w:t>
      </w:r>
      <w:r w:rsidR="00595C80">
        <w:rPr>
          <w:sz w:val="24"/>
          <w:szCs w:val="24"/>
        </w:rPr>
        <w:br/>
        <w:t xml:space="preserve">100% points for </w:t>
      </w:r>
      <w:r w:rsidR="00595C80">
        <w:rPr>
          <w:sz w:val="24"/>
          <w:szCs w:val="24"/>
        </w:rPr>
        <w:t>answering all the three questions</w:t>
      </w:r>
      <w:r w:rsidR="00595C80">
        <w:rPr>
          <w:sz w:val="24"/>
          <w:szCs w:val="24"/>
        </w:rPr>
        <w:t>;</w:t>
      </w:r>
      <w:r w:rsidR="00595C80">
        <w:rPr>
          <w:sz w:val="24"/>
          <w:szCs w:val="24"/>
        </w:rPr>
        <w:br/>
        <w:t xml:space="preserve">60% points for answering </w:t>
      </w:r>
      <w:r w:rsidR="00595C80">
        <w:rPr>
          <w:sz w:val="24"/>
          <w:szCs w:val="24"/>
        </w:rPr>
        <w:t>two of</w:t>
      </w:r>
      <w:r w:rsidR="00595C80">
        <w:rPr>
          <w:sz w:val="24"/>
          <w:szCs w:val="24"/>
        </w:rPr>
        <w:t xml:space="preserve"> the three questions;</w:t>
      </w:r>
      <w:r w:rsidR="00595C80">
        <w:rPr>
          <w:sz w:val="24"/>
          <w:szCs w:val="24"/>
        </w:rPr>
        <w:br/>
        <w:t xml:space="preserve">30% points for answering </w:t>
      </w:r>
      <w:r w:rsidR="00595C80">
        <w:rPr>
          <w:sz w:val="24"/>
          <w:szCs w:val="24"/>
        </w:rPr>
        <w:t>one</w:t>
      </w:r>
      <w:r w:rsidR="00595C80">
        <w:rPr>
          <w:sz w:val="24"/>
          <w:szCs w:val="24"/>
        </w:rPr>
        <w:t xml:space="preserve"> of the three questions.)</w:t>
      </w:r>
    </w:p>
    <w:p w14:paraId="7A83CF9F" w14:textId="77777777" w:rsidR="00950F1D" w:rsidRDefault="00950F1D" w:rsidP="00DC5D45">
      <w:pPr>
        <w:jc w:val="both"/>
        <w:rPr>
          <w:b/>
          <w:sz w:val="24"/>
          <w:szCs w:val="24"/>
        </w:rPr>
      </w:pPr>
    </w:p>
    <w:p w14:paraId="3151118F" w14:textId="7EAA190A" w:rsidR="00DC5D45" w:rsidRPr="008E1AA4" w:rsidRDefault="00D45803" w:rsidP="00392B5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6</w:t>
      </w:r>
      <w:r w:rsidR="00B704BE" w:rsidRPr="00D45803">
        <w:rPr>
          <w:sz w:val="24"/>
          <w:szCs w:val="24"/>
        </w:rPr>
        <w:t>:  What hyper-parameters worked best for your model? What values did you experiment with?</w:t>
      </w:r>
      <w:r w:rsidR="00392B57">
        <w:rPr>
          <w:sz w:val="24"/>
          <w:szCs w:val="24"/>
        </w:rPr>
        <w:br/>
        <w:t>(Total score: 5</w:t>
      </w:r>
      <w:r w:rsidR="00392B57">
        <w:rPr>
          <w:sz w:val="24"/>
          <w:szCs w:val="24"/>
        </w:rPr>
        <w:t xml:space="preserve"> points.  Grading rubric:</w:t>
      </w:r>
      <w:r w:rsidR="00392B57">
        <w:rPr>
          <w:sz w:val="24"/>
          <w:szCs w:val="24"/>
        </w:rPr>
        <w:br/>
        <w:t xml:space="preserve">100% points for answering </w:t>
      </w:r>
      <w:r w:rsidR="00B4274B">
        <w:rPr>
          <w:sz w:val="24"/>
          <w:szCs w:val="24"/>
        </w:rPr>
        <w:t>both</w:t>
      </w:r>
      <w:r w:rsidR="00392B57">
        <w:rPr>
          <w:sz w:val="24"/>
          <w:szCs w:val="24"/>
        </w:rPr>
        <w:t xml:space="preserve"> questions</w:t>
      </w:r>
      <w:r w:rsidR="00392B57">
        <w:rPr>
          <w:sz w:val="24"/>
          <w:szCs w:val="24"/>
        </w:rPr>
        <w:t>;</w:t>
      </w:r>
      <w:r w:rsidR="00392B57">
        <w:rPr>
          <w:sz w:val="24"/>
          <w:szCs w:val="24"/>
        </w:rPr>
        <w:br/>
        <w:t>5</w:t>
      </w:r>
      <w:r w:rsidR="00392B57">
        <w:rPr>
          <w:sz w:val="24"/>
          <w:szCs w:val="24"/>
        </w:rPr>
        <w:t xml:space="preserve">0% points for answering </w:t>
      </w:r>
      <w:r w:rsidR="00392B57">
        <w:rPr>
          <w:sz w:val="24"/>
          <w:szCs w:val="24"/>
        </w:rPr>
        <w:t>one</w:t>
      </w:r>
      <w:r w:rsidR="00392B57">
        <w:rPr>
          <w:sz w:val="24"/>
          <w:szCs w:val="24"/>
        </w:rPr>
        <w:t xml:space="preserve"> of the </w:t>
      </w:r>
      <w:r w:rsidR="00392B57">
        <w:rPr>
          <w:sz w:val="24"/>
          <w:szCs w:val="24"/>
        </w:rPr>
        <w:t>two</w:t>
      </w:r>
      <w:r w:rsidR="00392B57">
        <w:rPr>
          <w:sz w:val="24"/>
          <w:szCs w:val="24"/>
        </w:rPr>
        <w:t xml:space="preserve"> questions</w:t>
      </w:r>
      <w:r w:rsidR="00392B57">
        <w:rPr>
          <w:sz w:val="24"/>
          <w:szCs w:val="24"/>
        </w:rPr>
        <w:t>.)</w:t>
      </w:r>
    </w:p>
    <w:p w14:paraId="4262AF45" w14:textId="77777777" w:rsidR="00883A8C" w:rsidRDefault="00883A8C" w:rsidP="00D3243E">
      <w:pPr>
        <w:rPr>
          <w:sz w:val="24"/>
          <w:szCs w:val="24"/>
        </w:rPr>
      </w:pPr>
    </w:p>
    <w:p w14:paraId="1DCF4F3F" w14:textId="77777777" w:rsidR="00FD4A6A" w:rsidRDefault="00FD4A6A" w:rsidP="00D3243E">
      <w:pPr>
        <w:rPr>
          <w:sz w:val="24"/>
          <w:szCs w:val="24"/>
        </w:rPr>
      </w:pPr>
    </w:p>
    <w:p w14:paraId="7A12A78A" w14:textId="7C546F81" w:rsidR="00B704BE" w:rsidRPr="00B704BE" w:rsidRDefault="000D003B" w:rsidP="00B704BE">
      <w:pPr>
        <w:pStyle w:val="Heading3"/>
        <w:rPr>
          <w:b/>
          <w:color w:val="000000"/>
          <w:sz w:val="24"/>
          <w:szCs w:val="24"/>
        </w:rPr>
      </w:pPr>
      <w:r w:rsidRPr="00C53B92">
        <w:rPr>
          <w:b/>
          <w:color w:val="000000"/>
          <w:sz w:val="24"/>
          <w:szCs w:val="24"/>
        </w:rPr>
        <w:t>LAB EXERCISE/STEP</w:t>
      </w:r>
      <w:r>
        <w:rPr>
          <w:b/>
          <w:color w:val="000000"/>
          <w:sz w:val="24"/>
          <w:szCs w:val="24"/>
        </w:rPr>
        <w:t xml:space="preserve"> 4</w:t>
      </w:r>
      <w:r w:rsidRPr="00C53B92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 w:rsidR="00B704BE">
        <w:rPr>
          <w:b/>
          <w:color w:val="000000"/>
          <w:sz w:val="24"/>
          <w:szCs w:val="24"/>
        </w:rPr>
        <w:t xml:space="preserve">test your machine </w:t>
      </w:r>
      <w:r w:rsidR="005A20DA">
        <w:rPr>
          <w:b/>
          <w:color w:val="000000"/>
          <w:sz w:val="24"/>
          <w:szCs w:val="24"/>
        </w:rPr>
        <w:t xml:space="preserve">learning </w:t>
      </w:r>
      <w:r w:rsidR="00B704BE">
        <w:rPr>
          <w:b/>
          <w:color w:val="000000"/>
          <w:sz w:val="24"/>
          <w:szCs w:val="24"/>
        </w:rPr>
        <w:t>model</w:t>
      </w:r>
      <w:r>
        <w:rPr>
          <w:b/>
          <w:color w:val="000000"/>
          <w:sz w:val="24"/>
          <w:szCs w:val="24"/>
        </w:rPr>
        <w:t>)</w:t>
      </w:r>
    </w:p>
    <w:p w14:paraId="38B2652D" w14:textId="6293B199" w:rsidR="00B704BE" w:rsidRDefault="00B704BE" w:rsidP="00DC5D45">
      <w:pPr>
        <w:jc w:val="both"/>
        <w:rPr>
          <w:sz w:val="24"/>
          <w:szCs w:val="24"/>
        </w:rPr>
      </w:pPr>
      <w:r w:rsidRPr="00B704BE">
        <w:rPr>
          <w:sz w:val="24"/>
          <w:szCs w:val="24"/>
        </w:rPr>
        <w:t>Give your trained model the feature vectors that you held out for testing. Comp</w:t>
      </w:r>
      <w:r w:rsidR="00445E24">
        <w:rPr>
          <w:sz w:val="24"/>
          <w:szCs w:val="24"/>
        </w:rPr>
        <w:t>are your model’s classification results</w:t>
      </w:r>
      <w:r w:rsidRPr="00B704BE">
        <w:rPr>
          <w:sz w:val="24"/>
          <w:szCs w:val="24"/>
        </w:rPr>
        <w:t xml:space="preserve"> to the actual correct labels </w:t>
      </w:r>
      <w:r w:rsidR="00273F99">
        <w:rPr>
          <w:sz w:val="24"/>
          <w:szCs w:val="24"/>
        </w:rPr>
        <w:t>in the testing set of labels. You</w:t>
      </w:r>
      <w:r w:rsidRPr="00B704BE">
        <w:rPr>
          <w:sz w:val="24"/>
          <w:szCs w:val="24"/>
        </w:rPr>
        <w:t xml:space="preserve">’ll use accuracy as </w:t>
      </w:r>
      <w:r w:rsidR="00921058">
        <w:rPr>
          <w:sz w:val="24"/>
          <w:szCs w:val="24"/>
        </w:rPr>
        <w:t>the</w:t>
      </w:r>
      <w:r w:rsidRPr="00B704BE">
        <w:rPr>
          <w:sz w:val="24"/>
          <w:szCs w:val="24"/>
        </w:rPr>
        <w:t xml:space="preserve"> performance metric since it is the most straightforward</w:t>
      </w:r>
      <w:r w:rsidR="000975DB">
        <w:rPr>
          <w:sz w:val="24"/>
          <w:szCs w:val="24"/>
        </w:rPr>
        <w:t xml:space="preserve"> one in this lab</w:t>
      </w:r>
      <w:r w:rsidR="005927B6">
        <w:rPr>
          <w:sz w:val="24"/>
          <w:szCs w:val="24"/>
        </w:rPr>
        <w:t>.</w:t>
      </w:r>
    </w:p>
    <w:p w14:paraId="36CC893A" w14:textId="1C9DDB45" w:rsidR="0072671E" w:rsidRDefault="00D46CA0" w:rsidP="00467BA0">
      <w:pPr>
        <w:rPr>
          <w:sz w:val="24"/>
          <w:szCs w:val="24"/>
        </w:rPr>
      </w:pPr>
      <w:r>
        <w:rPr>
          <w:rFonts w:ascii="Times New Roman" w:hAnsi="Times New Roman"/>
        </w:rPr>
        <w:br/>
      </w:r>
      <w:r w:rsidR="001C7147" w:rsidRPr="0042271A">
        <w:rPr>
          <w:b/>
          <w:sz w:val="24"/>
          <w:szCs w:val="24"/>
        </w:rPr>
        <w:t xml:space="preserve">Question </w:t>
      </w:r>
      <w:r w:rsidR="00021DC2">
        <w:rPr>
          <w:b/>
          <w:sz w:val="24"/>
          <w:szCs w:val="24"/>
        </w:rPr>
        <w:t>7</w:t>
      </w:r>
      <w:r w:rsidR="001C7147" w:rsidRPr="0042271A">
        <w:rPr>
          <w:sz w:val="24"/>
          <w:szCs w:val="24"/>
        </w:rPr>
        <w:t xml:space="preserve">: </w:t>
      </w:r>
      <w:r w:rsidR="00B704BE" w:rsidRPr="00D46CA0">
        <w:rPr>
          <w:sz w:val="24"/>
          <w:szCs w:val="24"/>
        </w:rPr>
        <w:t xml:space="preserve">How is accuracy calculated for a classification problem? </w:t>
      </w:r>
      <w:r w:rsidR="00B704BE" w:rsidRPr="007223DB">
        <w:rPr>
          <w:sz w:val="24"/>
          <w:szCs w:val="24"/>
        </w:rPr>
        <w:t>What accuracy did your model achieve?</w:t>
      </w:r>
      <w:r w:rsidR="00B704BE" w:rsidRPr="00B704BE">
        <w:rPr>
          <w:sz w:val="24"/>
          <w:szCs w:val="24"/>
        </w:rPr>
        <w:t xml:space="preserve"> </w:t>
      </w:r>
      <w:r w:rsidR="007223DB">
        <w:rPr>
          <w:sz w:val="24"/>
          <w:szCs w:val="24"/>
        </w:rPr>
        <w:t xml:space="preserve"> (</w:t>
      </w:r>
      <w:r w:rsidR="00B704BE" w:rsidRPr="00B704BE">
        <w:rPr>
          <w:sz w:val="24"/>
          <w:szCs w:val="24"/>
        </w:rPr>
        <w:t>H</w:t>
      </w:r>
      <w:r w:rsidR="007223DB">
        <w:rPr>
          <w:sz w:val="24"/>
          <w:szCs w:val="24"/>
        </w:rPr>
        <w:t>int</w:t>
      </w:r>
      <w:r w:rsidR="00B704BE" w:rsidRPr="00B704BE">
        <w:rPr>
          <w:sz w:val="24"/>
          <w:szCs w:val="24"/>
        </w:rPr>
        <w:t>: Your model sho</w:t>
      </w:r>
      <w:r w:rsidR="00921343">
        <w:rPr>
          <w:sz w:val="24"/>
          <w:szCs w:val="24"/>
        </w:rPr>
        <w:t>uld be much better than random</w:t>
      </w:r>
      <w:r w:rsidR="00B704BE" w:rsidRPr="00B704BE">
        <w:rPr>
          <w:sz w:val="24"/>
          <w:szCs w:val="24"/>
        </w:rPr>
        <w:t xml:space="preserve"> guessing which would give </w:t>
      </w:r>
      <w:r w:rsidR="004B52FD">
        <w:rPr>
          <w:sz w:val="24"/>
          <w:szCs w:val="24"/>
        </w:rPr>
        <w:t xml:space="preserve">a </w:t>
      </w:r>
      <w:r w:rsidR="00B704BE" w:rsidRPr="00B704BE">
        <w:rPr>
          <w:sz w:val="24"/>
          <w:szCs w:val="24"/>
        </w:rPr>
        <w:t>10% accuracy</w:t>
      </w:r>
      <w:r w:rsidR="00CF06A7">
        <w:rPr>
          <w:sz w:val="24"/>
          <w:szCs w:val="24"/>
        </w:rPr>
        <w:t xml:space="preserve"> since you have 10 balanced classes</w:t>
      </w:r>
      <w:r w:rsidR="007223DB">
        <w:rPr>
          <w:sz w:val="24"/>
          <w:szCs w:val="24"/>
        </w:rPr>
        <w:t>)</w:t>
      </w:r>
      <w:r w:rsidR="00467BA0">
        <w:rPr>
          <w:sz w:val="24"/>
          <w:szCs w:val="24"/>
        </w:rPr>
        <w:t>.</w:t>
      </w:r>
      <w:r w:rsidR="00467BA0">
        <w:rPr>
          <w:sz w:val="24"/>
          <w:szCs w:val="24"/>
        </w:rPr>
        <w:br/>
      </w:r>
      <w:r w:rsidR="00467BA0">
        <w:rPr>
          <w:sz w:val="24"/>
          <w:szCs w:val="24"/>
        </w:rPr>
        <w:t>(Total score: 10 points.  Grading rubric:</w:t>
      </w:r>
      <w:r w:rsidR="00467BA0">
        <w:rPr>
          <w:sz w:val="24"/>
          <w:szCs w:val="24"/>
        </w:rPr>
        <w:br/>
        <w:t xml:space="preserve">100% points for answering </w:t>
      </w:r>
      <w:r w:rsidR="00B4274B">
        <w:rPr>
          <w:sz w:val="24"/>
          <w:szCs w:val="24"/>
        </w:rPr>
        <w:t>both</w:t>
      </w:r>
      <w:r w:rsidR="00467BA0">
        <w:rPr>
          <w:sz w:val="24"/>
          <w:szCs w:val="24"/>
        </w:rPr>
        <w:t xml:space="preserve"> questions</w:t>
      </w:r>
      <w:r w:rsidR="00467BA0">
        <w:rPr>
          <w:sz w:val="24"/>
          <w:szCs w:val="24"/>
        </w:rPr>
        <w:t xml:space="preserve">, and </w:t>
      </w:r>
      <w:r w:rsidR="00467BA0" w:rsidRPr="006330D4">
        <w:rPr>
          <w:i/>
          <w:sz w:val="24"/>
          <w:szCs w:val="24"/>
        </w:rPr>
        <w:t xml:space="preserve">accuracy </w:t>
      </w:r>
      <w:r w:rsidR="00B657BB" w:rsidRPr="006330D4">
        <w:rPr>
          <w:i/>
          <w:sz w:val="24"/>
          <w:szCs w:val="24"/>
        </w:rPr>
        <w:t>&gt;=</w:t>
      </w:r>
      <w:r w:rsidR="00467BA0" w:rsidRPr="006330D4">
        <w:rPr>
          <w:i/>
          <w:sz w:val="24"/>
          <w:szCs w:val="24"/>
        </w:rPr>
        <w:t xml:space="preserve"> 25%</w:t>
      </w:r>
      <w:r w:rsidR="00467BA0">
        <w:rPr>
          <w:sz w:val="24"/>
          <w:szCs w:val="24"/>
        </w:rPr>
        <w:t>;</w:t>
      </w:r>
      <w:r w:rsidR="00467BA0">
        <w:rPr>
          <w:sz w:val="24"/>
          <w:szCs w:val="24"/>
        </w:rPr>
        <w:br/>
      </w:r>
      <w:r w:rsidR="00FC426B">
        <w:rPr>
          <w:sz w:val="24"/>
          <w:szCs w:val="24"/>
        </w:rPr>
        <w:t>60</w:t>
      </w:r>
      <w:r w:rsidR="00FC426B">
        <w:rPr>
          <w:sz w:val="24"/>
          <w:szCs w:val="24"/>
        </w:rPr>
        <w:t xml:space="preserve">% points for answering both questions, and </w:t>
      </w:r>
      <w:r w:rsidR="006330D4" w:rsidRPr="006330D4">
        <w:rPr>
          <w:i/>
          <w:sz w:val="24"/>
          <w:szCs w:val="24"/>
        </w:rPr>
        <w:t xml:space="preserve">25% &gt; </w:t>
      </w:r>
      <w:r w:rsidR="00FC426B" w:rsidRPr="006330D4">
        <w:rPr>
          <w:i/>
          <w:sz w:val="24"/>
          <w:szCs w:val="24"/>
        </w:rPr>
        <w:t xml:space="preserve">accuracy </w:t>
      </w:r>
      <w:r w:rsidR="006330D4" w:rsidRPr="006330D4">
        <w:rPr>
          <w:i/>
          <w:sz w:val="24"/>
          <w:szCs w:val="24"/>
        </w:rPr>
        <w:t>&gt;=</w:t>
      </w:r>
      <w:r w:rsidR="00FC426B" w:rsidRPr="006330D4">
        <w:rPr>
          <w:i/>
          <w:sz w:val="24"/>
          <w:szCs w:val="24"/>
        </w:rPr>
        <w:t>1</w:t>
      </w:r>
      <w:r w:rsidR="00FC426B" w:rsidRPr="006330D4">
        <w:rPr>
          <w:i/>
          <w:sz w:val="24"/>
          <w:szCs w:val="24"/>
        </w:rPr>
        <w:t>5%</w:t>
      </w:r>
      <w:r w:rsidR="00467BA0">
        <w:rPr>
          <w:sz w:val="24"/>
          <w:szCs w:val="24"/>
        </w:rPr>
        <w:t>;</w:t>
      </w:r>
      <w:r w:rsidR="00467BA0">
        <w:rPr>
          <w:sz w:val="24"/>
          <w:szCs w:val="24"/>
        </w:rPr>
        <w:br/>
        <w:t xml:space="preserve">30% points for answering one of the </w:t>
      </w:r>
      <w:r w:rsidR="00B657BB">
        <w:rPr>
          <w:sz w:val="24"/>
          <w:szCs w:val="24"/>
        </w:rPr>
        <w:t xml:space="preserve">two </w:t>
      </w:r>
      <w:r w:rsidR="00467BA0">
        <w:rPr>
          <w:sz w:val="24"/>
          <w:szCs w:val="24"/>
        </w:rPr>
        <w:t>questions.)</w:t>
      </w:r>
    </w:p>
    <w:p w14:paraId="61BA40A5" w14:textId="77777777" w:rsidR="0072671E" w:rsidRDefault="0072671E" w:rsidP="00A360F6">
      <w:pPr>
        <w:rPr>
          <w:sz w:val="24"/>
          <w:szCs w:val="24"/>
        </w:rPr>
      </w:pPr>
    </w:p>
    <w:p w14:paraId="414EE277" w14:textId="50C13885" w:rsidR="0072671E" w:rsidRDefault="00182DE3" w:rsidP="00A360F6">
      <w:pPr>
        <w:rPr>
          <w:sz w:val="24"/>
          <w:szCs w:val="24"/>
        </w:rPr>
      </w:pPr>
      <w:r w:rsidRPr="0042271A">
        <w:rPr>
          <w:b/>
          <w:sz w:val="24"/>
          <w:szCs w:val="24"/>
        </w:rPr>
        <w:t xml:space="preserve">Question </w:t>
      </w:r>
      <w:r w:rsidR="00021DC2">
        <w:rPr>
          <w:b/>
          <w:sz w:val="24"/>
          <w:szCs w:val="24"/>
        </w:rPr>
        <w:t>8</w:t>
      </w:r>
      <w:r w:rsidRPr="0042271A">
        <w:rPr>
          <w:sz w:val="24"/>
          <w:szCs w:val="24"/>
        </w:rPr>
        <w:t xml:space="preserve">: </w:t>
      </w:r>
      <w:r w:rsidRPr="005A20DA">
        <w:rPr>
          <w:sz w:val="24"/>
          <w:szCs w:val="24"/>
        </w:rPr>
        <w:t xml:space="preserve">What is your code for </w:t>
      </w:r>
      <w:r>
        <w:rPr>
          <w:sz w:val="24"/>
          <w:szCs w:val="24"/>
        </w:rPr>
        <w:t>testin</w:t>
      </w:r>
      <w:r w:rsidR="00BC0EB7">
        <w:rPr>
          <w:sz w:val="24"/>
          <w:szCs w:val="24"/>
        </w:rPr>
        <w:t xml:space="preserve">g your </w:t>
      </w:r>
      <w:r w:rsidR="00BE6065">
        <w:rPr>
          <w:sz w:val="24"/>
          <w:szCs w:val="24"/>
        </w:rPr>
        <w:t xml:space="preserve">trained </w:t>
      </w:r>
      <w:r w:rsidR="00BC0EB7">
        <w:rPr>
          <w:sz w:val="24"/>
          <w:szCs w:val="24"/>
        </w:rPr>
        <w:t>machine learning model?</w:t>
      </w:r>
      <w:r w:rsidR="0081234E">
        <w:rPr>
          <w:sz w:val="24"/>
          <w:szCs w:val="24"/>
        </w:rPr>
        <w:br/>
        <w:t>(Total score: 5</w:t>
      </w:r>
      <w:r w:rsidR="0081234E">
        <w:rPr>
          <w:sz w:val="24"/>
          <w:szCs w:val="24"/>
        </w:rPr>
        <w:t xml:space="preserve"> points.  Grading rubric:</w:t>
      </w:r>
      <w:r w:rsidR="0081234E">
        <w:rPr>
          <w:sz w:val="24"/>
          <w:szCs w:val="24"/>
        </w:rPr>
        <w:br/>
        <w:t>100% points for correct and complete code;</w:t>
      </w:r>
      <w:r w:rsidR="0081234E">
        <w:rPr>
          <w:sz w:val="24"/>
          <w:szCs w:val="24"/>
        </w:rPr>
        <w:br/>
        <w:t>60% points for partially correct and partially complete code;</w:t>
      </w:r>
      <w:r w:rsidR="0081234E">
        <w:rPr>
          <w:sz w:val="24"/>
          <w:szCs w:val="24"/>
        </w:rPr>
        <w:br/>
        <w:t>30% points for partially correct or partially complete code.)</w:t>
      </w:r>
    </w:p>
    <w:p w14:paraId="45E37A93" w14:textId="77777777" w:rsidR="00950F1D" w:rsidRDefault="00950F1D" w:rsidP="00A360F6">
      <w:pPr>
        <w:rPr>
          <w:sz w:val="24"/>
          <w:szCs w:val="24"/>
        </w:rPr>
      </w:pPr>
    </w:p>
    <w:p w14:paraId="328D81CF" w14:textId="3C0BB02A" w:rsidR="002968D8" w:rsidRDefault="002968D8" w:rsidP="002968D8">
      <w:pPr>
        <w:pStyle w:val="Heading3"/>
        <w:rPr>
          <w:b/>
          <w:color w:val="000000"/>
          <w:sz w:val="24"/>
          <w:szCs w:val="24"/>
        </w:rPr>
      </w:pPr>
      <w:r w:rsidRPr="00C53B92">
        <w:rPr>
          <w:b/>
          <w:color w:val="000000"/>
          <w:sz w:val="24"/>
          <w:szCs w:val="24"/>
        </w:rPr>
        <w:t>LAB EXERCISE/STEP</w:t>
      </w:r>
      <w:r>
        <w:rPr>
          <w:b/>
          <w:color w:val="000000"/>
          <w:sz w:val="24"/>
          <w:szCs w:val="24"/>
        </w:rPr>
        <w:t xml:space="preserve"> 5</w:t>
      </w:r>
      <w:r w:rsidRPr="00C53B92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 w:rsidR="00B704BE">
        <w:rPr>
          <w:b/>
          <w:color w:val="000000"/>
          <w:sz w:val="24"/>
          <w:szCs w:val="24"/>
        </w:rPr>
        <w:t>repeat steps 3 and 4 for some other machine learning algorithms</w:t>
      </w:r>
      <w:r>
        <w:rPr>
          <w:b/>
          <w:color w:val="000000"/>
          <w:sz w:val="24"/>
          <w:szCs w:val="24"/>
        </w:rPr>
        <w:t>)</w:t>
      </w:r>
    </w:p>
    <w:p w14:paraId="5DB5F7CF" w14:textId="48801010" w:rsidR="00B704BE" w:rsidRPr="00B704BE" w:rsidRDefault="004C0037" w:rsidP="00DC5D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Try other machine learning algorithms </w:t>
      </w:r>
      <w:r w:rsidR="00B704BE" w:rsidRPr="00B704BE">
        <w:rPr>
          <w:sz w:val="24"/>
          <w:szCs w:val="24"/>
        </w:rPr>
        <w:t xml:space="preserve">(e.g. </w:t>
      </w:r>
      <w:r w:rsidR="00344E65">
        <w:rPr>
          <w:sz w:val="24"/>
          <w:szCs w:val="24"/>
        </w:rPr>
        <w:t>S</w:t>
      </w:r>
      <w:r w:rsidR="00B704BE" w:rsidRPr="00B704BE">
        <w:rPr>
          <w:sz w:val="24"/>
          <w:szCs w:val="24"/>
        </w:rPr>
        <w:t xml:space="preserve">upport </w:t>
      </w:r>
      <w:r w:rsidR="00344E65">
        <w:rPr>
          <w:sz w:val="24"/>
          <w:szCs w:val="24"/>
        </w:rPr>
        <w:t>V</w:t>
      </w:r>
      <w:r w:rsidR="00B704BE" w:rsidRPr="00B704BE">
        <w:rPr>
          <w:sz w:val="24"/>
          <w:szCs w:val="24"/>
        </w:rPr>
        <w:t xml:space="preserve">ector </w:t>
      </w:r>
      <w:r w:rsidR="00344E65">
        <w:rPr>
          <w:sz w:val="24"/>
          <w:szCs w:val="24"/>
        </w:rPr>
        <w:t>M</w:t>
      </w:r>
      <w:r w:rsidR="00B704BE" w:rsidRPr="00B704BE">
        <w:rPr>
          <w:sz w:val="24"/>
          <w:szCs w:val="24"/>
        </w:rPr>
        <w:t xml:space="preserve">achine or </w:t>
      </w:r>
      <w:r w:rsidR="00344E65">
        <w:rPr>
          <w:sz w:val="24"/>
          <w:szCs w:val="24"/>
        </w:rPr>
        <w:t>A</w:t>
      </w:r>
      <w:r w:rsidR="00B704BE" w:rsidRPr="00B704BE">
        <w:rPr>
          <w:sz w:val="24"/>
          <w:szCs w:val="24"/>
        </w:rPr>
        <w:t xml:space="preserve">rtificial </w:t>
      </w:r>
      <w:r w:rsidR="00344E65">
        <w:rPr>
          <w:sz w:val="24"/>
          <w:szCs w:val="24"/>
        </w:rPr>
        <w:t>N</w:t>
      </w:r>
      <w:r w:rsidR="00B704BE" w:rsidRPr="00B704BE">
        <w:rPr>
          <w:sz w:val="24"/>
          <w:szCs w:val="24"/>
        </w:rPr>
        <w:t xml:space="preserve">eural </w:t>
      </w:r>
      <w:r w:rsidR="00344E65">
        <w:rPr>
          <w:sz w:val="24"/>
          <w:szCs w:val="24"/>
        </w:rPr>
        <w:t>N</w:t>
      </w:r>
      <w:r w:rsidR="00B704BE" w:rsidRPr="00B704BE">
        <w:rPr>
          <w:sz w:val="24"/>
          <w:szCs w:val="24"/>
        </w:rPr>
        <w:t xml:space="preserve">etwork). </w:t>
      </w:r>
      <w:r w:rsidR="00344E65">
        <w:rPr>
          <w:sz w:val="24"/>
          <w:szCs w:val="24"/>
        </w:rPr>
        <w:t xml:space="preserve"> </w:t>
      </w:r>
      <w:r w:rsidR="00B704BE" w:rsidRPr="00B704BE">
        <w:rPr>
          <w:sz w:val="24"/>
          <w:szCs w:val="24"/>
        </w:rPr>
        <w:t>Note: if you use a neural network, make your life easier by using a single hidden layer unless you have previous experience. Here are a few algor</w:t>
      </w:r>
      <w:r w:rsidR="00DC5D45">
        <w:rPr>
          <w:sz w:val="24"/>
          <w:szCs w:val="24"/>
        </w:rPr>
        <w:t xml:space="preserve">ithms that you can import </w:t>
      </w:r>
      <w:r w:rsidR="00060BF3">
        <w:rPr>
          <w:sz w:val="24"/>
          <w:szCs w:val="24"/>
        </w:rPr>
        <w:t xml:space="preserve">and use </w:t>
      </w:r>
      <w:r w:rsidR="00DF7AC3">
        <w:rPr>
          <w:sz w:val="24"/>
          <w:szCs w:val="24"/>
        </w:rPr>
        <w:t>in</w:t>
      </w:r>
      <w:r w:rsidR="00DC5D45">
        <w:rPr>
          <w:sz w:val="24"/>
          <w:szCs w:val="24"/>
        </w:rPr>
        <w:t xml:space="preserve"> </w:t>
      </w:r>
      <w:proofErr w:type="spellStart"/>
      <w:r w:rsidR="00DC5D45">
        <w:rPr>
          <w:sz w:val="24"/>
          <w:szCs w:val="24"/>
        </w:rPr>
        <w:t>s</w:t>
      </w:r>
      <w:r w:rsidR="00B704BE" w:rsidRPr="00B704BE">
        <w:rPr>
          <w:sz w:val="24"/>
          <w:szCs w:val="24"/>
        </w:rPr>
        <w:t>cikit</w:t>
      </w:r>
      <w:proofErr w:type="spellEnd"/>
      <w:r w:rsidR="00B704BE" w:rsidRPr="00B704BE">
        <w:rPr>
          <w:sz w:val="24"/>
          <w:szCs w:val="24"/>
        </w:rPr>
        <w:t>-learn:</w:t>
      </w:r>
    </w:p>
    <w:p w14:paraId="28F09B77" w14:textId="77777777" w:rsidR="00B704BE" w:rsidRPr="00752FD1" w:rsidRDefault="00B704BE" w:rsidP="00B704BE">
      <w:pPr>
        <w:pStyle w:val="ListParagraph"/>
        <w:rPr>
          <w:rFonts w:ascii="Times New Roman" w:hAnsi="Times New Roman"/>
        </w:rPr>
      </w:pPr>
    </w:p>
    <w:p w14:paraId="3188E0D9" w14:textId="77777777" w:rsidR="00B704BE" w:rsidRPr="001741F3" w:rsidRDefault="00B704BE" w:rsidP="00B704BE">
      <w:pPr>
        <w:pStyle w:val="ListParagraph"/>
        <w:rPr>
          <w:sz w:val="24"/>
          <w:szCs w:val="24"/>
        </w:rPr>
      </w:pPr>
      <w:r w:rsidRPr="001741F3">
        <w:rPr>
          <w:sz w:val="24"/>
          <w:szCs w:val="24"/>
        </w:rPr>
        <w:t xml:space="preserve">from </w:t>
      </w:r>
      <w:proofErr w:type="spellStart"/>
      <w:proofErr w:type="gramStart"/>
      <w:r w:rsidRPr="001741F3">
        <w:rPr>
          <w:sz w:val="24"/>
          <w:szCs w:val="24"/>
        </w:rPr>
        <w:t>sklearn.ensemble</w:t>
      </w:r>
      <w:proofErr w:type="spellEnd"/>
      <w:proofErr w:type="gramEnd"/>
      <w:r w:rsidRPr="001741F3">
        <w:rPr>
          <w:sz w:val="24"/>
          <w:szCs w:val="24"/>
        </w:rPr>
        <w:t xml:space="preserve"> import </w:t>
      </w:r>
      <w:proofErr w:type="spellStart"/>
      <w:r w:rsidRPr="001741F3">
        <w:rPr>
          <w:sz w:val="24"/>
          <w:szCs w:val="24"/>
        </w:rPr>
        <w:t>RandomForestClassifier</w:t>
      </w:r>
      <w:proofErr w:type="spellEnd"/>
    </w:p>
    <w:p w14:paraId="6B26BCA5" w14:textId="77777777" w:rsidR="00B704BE" w:rsidRPr="001741F3" w:rsidRDefault="00B704BE" w:rsidP="00B704BE">
      <w:pPr>
        <w:pStyle w:val="ListParagraph"/>
        <w:rPr>
          <w:sz w:val="24"/>
          <w:szCs w:val="24"/>
        </w:rPr>
      </w:pPr>
      <w:r w:rsidRPr="001741F3">
        <w:rPr>
          <w:sz w:val="24"/>
          <w:szCs w:val="24"/>
        </w:rPr>
        <w:t xml:space="preserve">from </w:t>
      </w:r>
      <w:proofErr w:type="spellStart"/>
      <w:proofErr w:type="gramStart"/>
      <w:r w:rsidRPr="001741F3">
        <w:rPr>
          <w:sz w:val="24"/>
          <w:szCs w:val="24"/>
        </w:rPr>
        <w:t>sklearn.tree</w:t>
      </w:r>
      <w:proofErr w:type="spellEnd"/>
      <w:proofErr w:type="gramEnd"/>
      <w:r w:rsidRPr="001741F3">
        <w:rPr>
          <w:sz w:val="24"/>
          <w:szCs w:val="24"/>
        </w:rPr>
        <w:t xml:space="preserve"> import </w:t>
      </w:r>
      <w:proofErr w:type="spellStart"/>
      <w:r w:rsidRPr="001741F3">
        <w:rPr>
          <w:sz w:val="24"/>
          <w:szCs w:val="24"/>
        </w:rPr>
        <w:t>DecisionTreeClassifier</w:t>
      </w:r>
      <w:proofErr w:type="spellEnd"/>
    </w:p>
    <w:p w14:paraId="482001A6" w14:textId="77777777" w:rsidR="00B704BE" w:rsidRPr="001741F3" w:rsidRDefault="00B704BE" w:rsidP="00B704BE">
      <w:pPr>
        <w:pStyle w:val="ListParagraph"/>
        <w:rPr>
          <w:sz w:val="24"/>
          <w:szCs w:val="24"/>
        </w:rPr>
      </w:pPr>
      <w:r w:rsidRPr="001741F3">
        <w:rPr>
          <w:sz w:val="24"/>
          <w:szCs w:val="24"/>
        </w:rPr>
        <w:lastRenderedPageBreak/>
        <w:t xml:space="preserve">from </w:t>
      </w:r>
      <w:proofErr w:type="spellStart"/>
      <w:r w:rsidRPr="001741F3">
        <w:rPr>
          <w:sz w:val="24"/>
          <w:szCs w:val="24"/>
        </w:rPr>
        <w:t>sklearn.svm</w:t>
      </w:r>
      <w:proofErr w:type="spellEnd"/>
      <w:r w:rsidRPr="001741F3">
        <w:rPr>
          <w:sz w:val="24"/>
          <w:szCs w:val="24"/>
        </w:rPr>
        <w:t xml:space="preserve"> import SVC</w:t>
      </w:r>
    </w:p>
    <w:p w14:paraId="0EEC12F3" w14:textId="77777777" w:rsidR="00B704BE" w:rsidRPr="001741F3" w:rsidRDefault="00B704BE" w:rsidP="00B704BE">
      <w:pPr>
        <w:pStyle w:val="ListParagraph"/>
        <w:rPr>
          <w:sz w:val="24"/>
          <w:szCs w:val="24"/>
        </w:rPr>
      </w:pPr>
      <w:r w:rsidRPr="001741F3">
        <w:rPr>
          <w:sz w:val="24"/>
          <w:szCs w:val="24"/>
        </w:rPr>
        <w:t xml:space="preserve">from </w:t>
      </w:r>
      <w:proofErr w:type="spellStart"/>
      <w:proofErr w:type="gramStart"/>
      <w:r w:rsidRPr="001741F3">
        <w:rPr>
          <w:sz w:val="24"/>
          <w:szCs w:val="24"/>
        </w:rPr>
        <w:t>sklearn.neighbors</w:t>
      </w:r>
      <w:proofErr w:type="spellEnd"/>
      <w:proofErr w:type="gramEnd"/>
      <w:r w:rsidRPr="001741F3">
        <w:rPr>
          <w:sz w:val="24"/>
          <w:szCs w:val="24"/>
        </w:rPr>
        <w:t xml:space="preserve"> import </w:t>
      </w:r>
      <w:proofErr w:type="spellStart"/>
      <w:r w:rsidRPr="001741F3">
        <w:rPr>
          <w:sz w:val="24"/>
          <w:szCs w:val="24"/>
        </w:rPr>
        <w:t>KNeighborsClassifier</w:t>
      </w:r>
      <w:proofErr w:type="spellEnd"/>
    </w:p>
    <w:p w14:paraId="387CE00C" w14:textId="5A95FA08" w:rsidR="00B704BE" w:rsidRDefault="00B704BE" w:rsidP="00883A8C">
      <w:pPr>
        <w:pStyle w:val="ListParagraph"/>
        <w:rPr>
          <w:sz w:val="24"/>
          <w:szCs w:val="24"/>
        </w:rPr>
      </w:pPr>
      <w:r w:rsidRPr="001741F3">
        <w:rPr>
          <w:sz w:val="24"/>
          <w:szCs w:val="24"/>
        </w:rPr>
        <w:t xml:space="preserve">from </w:t>
      </w:r>
      <w:proofErr w:type="spellStart"/>
      <w:proofErr w:type="gramStart"/>
      <w:r w:rsidRPr="001741F3">
        <w:rPr>
          <w:sz w:val="24"/>
          <w:szCs w:val="24"/>
        </w:rPr>
        <w:t>sklearn.neural</w:t>
      </w:r>
      <w:proofErr w:type="gramEnd"/>
      <w:r w:rsidRPr="001741F3">
        <w:rPr>
          <w:sz w:val="24"/>
          <w:szCs w:val="24"/>
        </w:rPr>
        <w:t>_network</w:t>
      </w:r>
      <w:proofErr w:type="spellEnd"/>
      <w:r w:rsidRPr="001741F3">
        <w:rPr>
          <w:sz w:val="24"/>
          <w:szCs w:val="24"/>
        </w:rPr>
        <w:t xml:space="preserve"> import </w:t>
      </w:r>
      <w:proofErr w:type="spellStart"/>
      <w:r w:rsidRPr="001741F3">
        <w:rPr>
          <w:sz w:val="24"/>
          <w:szCs w:val="24"/>
        </w:rPr>
        <w:t>MLPClassifier</w:t>
      </w:r>
      <w:proofErr w:type="spellEnd"/>
    </w:p>
    <w:p w14:paraId="140ED8E6" w14:textId="77777777" w:rsidR="001741F3" w:rsidRPr="001741F3" w:rsidRDefault="001741F3" w:rsidP="00883A8C">
      <w:pPr>
        <w:pStyle w:val="ListParagraph"/>
        <w:rPr>
          <w:sz w:val="24"/>
          <w:szCs w:val="24"/>
        </w:rPr>
      </w:pPr>
    </w:p>
    <w:p w14:paraId="29AC0BF8" w14:textId="43A109F7" w:rsidR="00B704BE" w:rsidRDefault="00B704BE" w:rsidP="00DC5D45">
      <w:pPr>
        <w:jc w:val="both"/>
        <w:rPr>
          <w:sz w:val="24"/>
          <w:szCs w:val="24"/>
        </w:rPr>
      </w:pPr>
      <w:r w:rsidRPr="00B704BE">
        <w:rPr>
          <w:sz w:val="24"/>
          <w:szCs w:val="24"/>
        </w:rPr>
        <w:t xml:space="preserve">The </w:t>
      </w:r>
      <w:proofErr w:type="spellStart"/>
      <w:r w:rsidR="007D107D">
        <w:rPr>
          <w:sz w:val="24"/>
          <w:szCs w:val="24"/>
        </w:rPr>
        <w:t>s</w:t>
      </w:r>
      <w:r w:rsidR="007D107D" w:rsidRPr="00B704BE">
        <w:rPr>
          <w:sz w:val="24"/>
          <w:szCs w:val="24"/>
        </w:rPr>
        <w:t>cikit</w:t>
      </w:r>
      <w:proofErr w:type="spellEnd"/>
      <w:r w:rsidR="007D107D" w:rsidRPr="00B704BE">
        <w:rPr>
          <w:sz w:val="24"/>
          <w:szCs w:val="24"/>
        </w:rPr>
        <w:t xml:space="preserve">-learn </w:t>
      </w:r>
      <w:r w:rsidRPr="00B704BE">
        <w:rPr>
          <w:sz w:val="24"/>
          <w:szCs w:val="24"/>
        </w:rPr>
        <w:t xml:space="preserve">online documentation </w:t>
      </w:r>
      <w:r w:rsidR="00CF594D">
        <w:rPr>
          <w:sz w:val="24"/>
          <w:szCs w:val="24"/>
        </w:rPr>
        <w:t xml:space="preserve">(please Google search the latest one) </w:t>
      </w:r>
      <w:r w:rsidRPr="00B704BE">
        <w:rPr>
          <w:sz w:val="24"/>
          <w:szCs w:val="24"/>
        </w:rPr>
        <w:t>for each of them is quite good.</w:t>
      </w:r>
    </w:p>
    <w:p w14:paraId="6BF0E1BB" w14:textId="77777777" w:rsidR="000448A7" w:rsidRDefault="000448A7" w:rsidP="00DC5D45">
      <w:pPr>
        <w:jc w:val="both"/>
        <w:rPr>
          <w:sz w:val="24"/>
          <w:szCs w:val="24"/>
        </w:rPr>
      </w:pPr>
    </w:p>
    <w:p w14:paraId="26710640" w14:textId="331FF9CB" w:rsidR="0072671E" w:rsidRPr="00F733D2" w:rsidRDefault="00B704BE" w:rsidP="006C1C39">
      <w:pPr>
        <w:rPr>
          <w:b/>
          <w:sz w:val="24"/>
          <w:szCs w:val="24"/>
        </w:rPr>
      </w:pPr>
      <w:r w:rsidRPr="00B704BE">
        <w:rPr>
          <w:b/>
          <w:sz w:val="24"/>
          <w:szCs w:val="24"/>
        </w:rPr>
        <w:t xml:space="preserve">Question </w:t>
      </w:r>
      <w:r w:rsidR="00B46CCD">
        <w:rPr>
          <w:b/>
          <w:sz w:val="24"/>
          <w:szCs w:val="24"/>
        </w:rPr>
        <w:t>9</w:t>
      </w:r>
      <w:r w:rsidRPr="00B46CCD">
        <w:rPr>
          <w:sz w:val="24"/>
          <w:szCs w:val="24"/>
        </w:rPr>
        <w:t xml:space="preserve">:  What other machine learning models did you choose? </w:t>
      </w:r>
      <w:r w:rsidR="00536A25">
        <w:rPr>
          <w:sz w:val="24"/>
          <w:szCs w:val="24"/>
        </w:rPr>
        <w:t xml:space="preserve"> </w:t>
      </w:r>
      <w:r w:rsidRPr="00B46CCD">
        <w:rPr>
          <w:sz w:val="24"/>
          <w:szCs w:val="24"/>
        </w:rPr>
        <w:t xml:space="preserve">What hyper-parameters did you try and which worked best? </w:t>
      </w:r>
      <w:r w:rsidR="003473F7">
        <w:rPr>
          <w:sz w:val="24"/>
          <w:szCs w:val="24"/>
        </w:rPr>
        <w:t xml:space="preserve"> </w:t>
      </w:r>
      <w:r w:rsidRPr="00B46CCD">
        <w:rPr>
          <w:sz w:val="24"/>
          <w:szCs w:val="24"/>
        </w:rPr>
        <w:t xml:space="preserve">What accuracy did </w:t>
      </w:r>
      <w:r w:rsidR="00167780">
        <w:rPr>
          <w:sz w:val="24"/>
          <w:szCs w:val="24"/>
        </w:rPr>
        <w:t xml:space="preserve">these new models </w:t>
      </w:r>
      <w:r w:rsidRPr="00B46CCD">
        <w:rPr>
          <w:sz w:val="24"/>
          <w:szCs w:val="24"/>
        </w:rPr>
        <w:t>achieve?</w:t>
      </w:r>
      <w:r w:rsidR="007428F2">
        <w:rPr>
          <w:sz w:val="24"/>
          <w:szCs w:val="24"/>
        </w:rPr>
        <w:t xml:space="preserve">  You should try at least one other model.</w:t>
      </w:r>
      <w:r w:rsidR="006C1C39">
        <w:rPr>
          <w:sz w:val="24"/>
          <w:szCs w:val="24"/>
        </w:rPr>
        <w:br/>
      </w:r>
      <w:r w:rsidR="006C1C39">
        <w:rPr>
          <w:sz w:val="24"/>
          <w:szCs w:val="24"/>
        </w:rPr>
        <w:t>(Total score: 10 points.  Grading rubric:</w:t>
      </w:r>
      <w:r w:rsidR="006C1C39">
        <w:rPr>
          <w:sz w:val="24"/>
          <w:szCs w:val="24"/>
        </w:rPr>
        <w:br/>
        <w:t>100% points for answering all the three questions;</w:t>
      </w:r>
      <w:r w:rsidR="006C1C39">
        <w:rPr>
          <w:sz w:val="24"/>
          <w:szCs w:val="24"/>
        </w:rPr>
        <w:br/>
        <w:t>60% points for answering two of the three questions;</w:t>
      </w:r>
      <w:r w:rsidR="006C1C39">
        <w:rPr>
          <w:sz w:val="24"/>
          <w:szCs w:val="24"/>
        </w:rPr>
        <w:br/>
        <w:t>30% points for answering one of the three questions.)</w:t>
      </w:r>
    </w:p>
    <w:p w14:paraId="2AEE8EF1" w14:textId="77777777" w:rsidR="00950F1D" w:rsidRDefault="00950F1D" w:rsidP="00B704BE">
      <w:pPr>
        <w:rPr>
          <w:b/>
          <w:sz w:val="24"/>
          <w:szCs w:val="24"/>
        </w:rPr>
      </w:pPr>
    </w:p>
    <w:p w14:paraId="6F23C795" w14:textId="596B5928" w:rsidR="00B704BE" w:rsidRDefault="00B704BE" w:rsidP="00B704BE">
      <w:pPr>
        <w:pStyle w:val="Heading3"/>
        <w:rPr>
          <w:b/>
          <w:color w:val="000000"/>
          <w:sz w:val="24"/>
          <w:szCs w:val="24"/>
        </w:rPr>
      </w:pPr>
      <w:r w:rsidRPr="00C53B92">
        <w:rPr>
          <w:b/>
          <w:color w:val="000000"/>
          <w:sz w:val="24"/>
          <w:szCs w:val="24"/>
        </w:rPr>
        <w:t>LAB EXERCISE/STEP</w:t>
      </w:r>
      <w:r>
        <w:rPr>
          <w:b/>
          <w:color w:val="000000"/>
          <w:sz w:val="24"/>
          <w:szCs w:val="24"/>
        </w:rPr>
        <w:t xml:space="preserve"> 6</w:t>
      </w:r>
      <w:r w:rsidRPr="00C53B92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(Try using only time domain features)</w:t>
      </w:r>
    </w:p>
    <w:p w14:paraId="17B275E3" w14:textId="395A9E90" w:rsidR="00B704BE" w:rsidRPr="00B704BE" w:rsidRDefault="00B704BE" w:rsidP="00DC5D45">
      <w:pPr>
        <w:jc w:val="both"/>
        <w:rPr>
          <w:sz w:val="24"/>
          <w:szCs w:val="24"/>
        </w:rPr>
      </w:pPr>
      <w:r w:rsidRPr="00B704BE">
        <w:rPr>
          <w:sz w:val="24"/>
          <w:szCs w:val="24"/>
        </w:rPr>
        <w:t xml:space="preserve">Use </w:t>
      </w:r>
      <w:r w:rsidR="009621A7">
        <w:rPr>
          <w:sz w:val="24"/>
          <w:szCs w:val="24"/>
        </w:rPr>
        <w:t>two of your</w:t>
      </w:r>
      <w:r w:rsidRPr="00B704BE">
        <w:rPr>
          <w:sz w:val="24"/>
          <w:szCs w:val="24"/>
        </w:rPr>
        <w:t xml:space="preserve"> tested algorithms </w:t>
      </w:r>
      <w:r w:rsidR="009621A7">
        <w:rPr>
          <w:sz w:val="24"/>
          <w:szCs w:val="24"/>
        </w:rPr>
        <w:t>that performed</w:t>
      </w:r>
      <w:r w:rsidRPr="00B704BE">
        <w:rPr>
          <w:sz w:val="24"/>
          <w:szCs w:val="24"/>
        </w:rPr>
        <w:t xml:space="preserve"> </w:t>
      </w:r>
      <w:r w:rsidR="009621A7">
        <w:rPr>
          <w:sz w:val="24"/>
          <w:szCs w:val="24"/>
        </w:rPr>
        <w:t xml:space="preserve">well, and </w:t>
      </w:r>
      <w:r w:rsidRPr="00B704BE">
        <w:rPr>
          <w:sz w:val="24"/>
          <w:szCs w:val="24"/>
        </w:rPr>
        <w:t>train</w:t>
      </w:r>
      <w:r w:rsidR="009621A7">
        <w:rPr>
          <w:sz w:val="24"/>
          <w:szCs w:val="24"/>
        </w:rPr>
        <w:t xml:space="preserve"> them</w:t>
      </w:r>
      <w:r w:rsidRPr="00B704BE">
        <w:rPr>
          <w:sz w:val="24"/>
          <w:szCs w:val="24"/>
        </w:rPr>
        <w:t xml:space="preserve"> without </w:t>
      </w:r>
      <w:r w:rsidR="009621A7">
        <w:rPr>
          <w:sz w:val="24"/>
          <w:szCs w:val="24"/>
        </w:rPr>
        <w:t xml:space="preserve">using </w:t>
      </w:r>
      <w:r w:rsidRPr="00B704BE">
        <w:rPr>
          <w:sz w:val="24"/>
          <w:szCs w:val="24"/>
        </w:rPr>
        <w:t>the frequency domain features (</w:t>
      </w:r>
      <w:r w:rsidR="009621A7">
        <w:rPr>
          <w:sz w:val="24"/>
          <w:szCs w:val="24"/>
        </w:rPr>
        <w:t xml:space="preserve">i.e., </w:t>
      </w:r>
      <w:r w:rsidRPr="00B704BE">
        <w:rPr>
          <w:sz w:val="24"/>
          <w:szCs w:val="24"/>
        </w:rPr>
        <w:t>remov</w:t>
      </w:r>
      <w:r w:rsidR="009621A7">
        <w:rPr>
          <w:sz w:val="24"/>
          <w:szCs w:val="24"/>
        </w:rPr>
        <w:t>ing</w:t>
      </w:r>
      <w:r w:rsidRPr="00B704BE">
        <w:rPr>
          <w:sz w:val="24"/>
          <w:szCs w:val="24"/>
        </w:rPr>
        <w:t xml:space="preserve"> all </w:t>
      </w:r>
      <w:r w:rsidR="009621A7">
        <w:rPr>
          <w:sz w:val="24"/>
          <w:szCs w:val="24"/>
        </w:rPr>
        <w:t xml:space="preserve">the </w:t>
      </w:r>
      <w:r w:rsidRPr="00B704BE">
        <w:rPr>
          <w:sz w:val="24"/>
          <w:szCs w:val="24"/>
        </w:rPr>
        <w:t xml:space="preserve">columns </w:t>
      </w:r>
      <w:r w:rsidR="009621A7">
        <w:rPr>
          <w:sz w:val="24"/>
          <w:szCs w:val="24"/>
        </w:rPr>
        <w:t xml:space="preserve">that </w:t>
      </w:r>
      <w:r w:rsidRPr="00B704BE">
        <w:rPr>
          <w:sz w:val="24"/>
          <w:szCs w:val="24"/>
        </w:rPr>
        <w:t>contain the string “</w:t>
      </w:r>
      <w:proofErr w:type="spellStart"/>
      <w:r w:rsidRPr="00B704BE">
        <w:rPr>
          <w:sz w:val="24"/>
          <w:szCs w:val="24"/>
        </w:rPr>
        <w:t>freq</w:t>
      </w:r>
      <w:proofErr w:type="spellEnd"/>
      <w:r w:rsidRPr="00B704BE">
        <w:rPr>
          <w:sz w:val="24"/>
          <w:szCs w:val="24"/>
        </w:rPr>
        <w:t>” from the data read in from the CSV</w:t>
      </w:r>
      <w:r w:rsidR="009621A7">
        <w:rPr>
          <w:sz w:val="24"/>
          <w:szCs w:val="24"/>
        </w:rPr>
        <w:t xml:space="preserve"> file</w:t>
      </w:r>
      <w:r w:rsidRPr="00B704BE">
        <w:rPr>
          <w:sz w:val="24"/>
          <w:szCs w:val="24"/>
        </w:rPr>
        <w:t xml:space="preserve">). </w:t>
      </w:r>
      <w:r w:rsidR="009621A7">
        <w:rPr>
          <w:sz w:val="24"/>
          <w:szCs w:val="24"/>
        </w:rPr>
        <w:t xml:space="preserve"> </w:t>
      </w:r>
      <w:r w:rsidRPr="00B704BE">
        <w:rPr>
          <w:sz w:val="24"/>
          <w:szCs w:val="24"/>
        </w:rPr>
        <w:t>This will result in much shorter feature vectors</w:t>
      </w:r>
      <w:r w:rsidR="00A328F1">
        <w:rPr>
          <w:sz w:val="24"/>
          <w:szCs w:val="24"/>
        </w:rPr>
        <w:t xml:space="preserve"> in “X”</w:t>
      </w:r>
      <w:r w:rsidRPr="00B704BE">
        <w:rPr>
          <w:sz w:val="24"/>
          <w:szCs w:val="24"/>
        </w:rPr>
        <w:t xml:space="preserve"> with less information</w:t>
      </w:r>
      <w:r w:rsidR="00307BB4">
        <w:rPr>
          <w:sz w:val="24"/>
          <w:szCs w:val="24"/>
        </w:rPr>
        <w:t xml:space="preserve"> for your models to learn from.</w:t>
      </w:r>
    </w:p>
    <w:p w14:paraId="5F181ED2" w14:textId="5A34FB04" w:rsidR="0072671E" w:rsidRPr="0072671E" w:rsidRDefault="009621A7" w:rsidP="00946F63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B704BE" w:rsidRPr="00B704BE">
        <w:rPr>
          <w:b/>
          <w:sz w:val="24"/>
          <w:szCs w:val="24"/>
        </w:rPr>
        <w:t xml:space="preserve">Question </w:t>
      </w:r>
      <w:r w:rsidR="002952E9">
        <w:rPr>
          <w:b/>
          <w:sz w:val="24"/>
          <w:szCs w:val="24"/>
        </w:rPr>
        <w:t>10</w:t>
      </w:r>
      <w:r w:rsidR="00B704BE" w:rsidRPr="009621A7">
        <w:rPr>
          <w:sz w:val="24"/>
          <w:szCs w:val="24"/>
        </w:rPr>
        <w:t xml:space="preserve">:  What is the accuracy now without </w:t>
      </w:r>
      <w:r w:rsidR="00A6545E">
        <w:rPr>
          <w:sz w:val="24"/>
          <w:szCs w:val="24"/>
        </w:rPr>
        <w:t xml:space="preserve">using </w:t>
      </w:r>
      <w:r w:rsidR="00B704BE" w:rsidRPr="009621A7">
        <w:rPr>
          <w:sz w:val="24"/>
          <w:szCs w:val="24"/>
        </w:rPr>
        <w:t xml:space="preserve">the frequency domain </w:t>
      </w:r>
      <w:r w:rsidR="00A6545E">
        <w:rPr>
          <w:sz w:val="24"/>
          <w:szCs w:val="24"/>
        </w:rPr>
        <w:t>features</w:t>
      </w:r>
      <w:r w:rsidR="00B704BE" w:rsidRPr="009621A7">
        <w:rPr>
          <w:sz w:val="24"/>
          <w:szCs w:val="24"/>
        </w:rPr>
        <w:t xml:space="preserve">? </w:t>
      </w:r>
      <w:r w:rsidR="00A6545E">
        <w:rPr>
          <w:sz w:val="24"/>
          <w:szCs w:val="24"/>
        </w:rPr>
        <w:t xml:space="preserve"> </w:t>
      </w:r>
      <w:r w:rsidR="00BD088F" w:rsidRPr="009621A7">
        <w:rPr>
          <w:sz w:val="24"/>
          <w:szCs w:val="24"/>
        </w:rPr>
        <w:t>Compared with previous result</w:t>
      </w:r>
      <w:r w:rsidR="00307BB4">
        <w:rPr>
          <w:sz w:val="24"/>
          <w:szCs w:val="24"/>
        </w:rPr>
        <w:t>s</w:t>
      </w:r>
      <w:r w:rsidR="00BD088F" w:rsidRPr="009621A7">
        <w:rPr>
          <w:sz w:val="24"/>
          <w:szCs w:val="24"/>
        </w:rPr>
        <w:t xml:space="preserve">, which is better? </w:t>
      </w:r>
      <w:r w:rsidR="00C54E36">
        <w:rPr>
          <w:sz w:val="24"/>
          <w:szCs w:val="24"/>
        </w:rPr>
        <w:t xml:space="preserve"> </w:t>
      </w:r>
      <w:r w:rsidR="00E43C0E">
        <w:rPr>
          <w:sz w:val="24"/>
          <w:szCs w:val="24"/>
        </w:rPr>
        <w:t xml:space="preserve">Please </w:t>
      </w:r>
      <w:r w:rsidR="00C54E36">
        <w:rPr>
          <w:sz w:val="24"/>
          <w:szCs w:val="24"/>
        </w:rPr>
        <w:t xml:space="preserve">explain </w:t>
      </w:r>
      <w:r w:rsidR="00E43C0E">
        <w:rPr>
          <w:sz w:val="24"/>
          <w:szCs w:val="24"/>
        </w:rPr>
        <w:t>your comparison results</w:t>
      </w:r>
      <w:r w:rsidR="00C54E36">
        <w:rPr>
          <w:sz w:val="24"/>
          <w:szCs w:val="24"/>
        </w:rPr>
        <w:t>.</w:t>
      </w:r>
      <w:r w:rsidR="00946F63">
        <w:rPr>
          <w:sz w:val="24"/>
          <w:szCs w:val="24"/>
        </w:rPr>
        <w:br/>
      </w:r>
      <w:r w:rsidR="00946F63">
        <w:rPr>
          <w:sz w:val="24"/>
          <w:szCs w:val="24"/>
        </w:rPr>
        <w:t>(Total score: 10 points.  Grading rubric:</w:t>
      </w:r>
      <w:r w:rsidR="00946F63">
        <w:rPr>
          <w:sz w:val="24"/>
          <w:szCs w:val="24"/>
        </w:rPr>
        <w:br/>
        <w:t xml:space="preserve">100% points for answering </w:t>
      </w:r>
      <w:r w:rsidR="00946F63">
        <w:rPr>
          <w:sz w:val="24"/>
          <w:szCs w:val="24"/>
        </w:rPr>
        <w:t>both</w:t>
      </w:r>
      <w:r w:rsidR="00946F63">
        <w:rPr>
          <w:sz w:val="24"/>
          <w:szCs w:val="24"/>
        </w:rPr>
        <w:t xml:space="preserve"> questions</w:t>
      </w:r>
      <w:r w:rsidR="00946F63">
        <w:rPr>
          <w:sz w:val="24"/>
          <w:szCs w:val="24"/>
        </w:rPr>
        <w:t xml:space="preserve"> with a clear explanation</w:t>
      </w:r>
      <w:r w:rsidR="00946F63">
        <w:rPr>
          <w:sz w:val="24"/>
          <w:szCs w:val="24"/>
        </w:rPr>
        <w:t>;</w:t>
      </w:r>
      <w:r w:rsidR="00946F63">
        <w:rPr>
          <w:sz w:val="24"/>
          <w:szCs w:val="24"/>
        </w:rPr>
        <w:br/>
        <w:t xml:space="preserve">60% points for answering </w:t>
      </w:r>
      <w:r w:rsidR="00946F63">
        <w:rPr>
          <w:sz w:val="24"/>
          <w:szCs w:val="24"/>
        </w:rPr>
        <w:t>one</w:t>
      </w:r>
      <w:r w:rsidR="00946F63">
        <w:rPr>
          <w:sz w:val="24"/>
          <w:szCs w:val="24"/>
        </w:rPr>
        <w:t xml:space="preserve"> of the </w:t>
      </w:r>
      <w:r w:rsidR="00946F63">
        <w:rPr>
          <w:sz w:val="24"/>
          <w:szCs w:val="24"/>
        </w:rPr>
        <w:t>two</w:t>
      </w:r>
      <w:r w:rsidR="00946F63">
        <w:rPr>
          <w:sz w:val="24"/>
          <w:szCs w:val="24"/>
        </w:rPr>
        <w:t xml:space="preserve"> questions</w:t>
      </w:r>
      <w:r w:rsidR="00946F63">
        <w:rPr>
          <w:sz w:val="24"/>
          <w:szCs w:val="24"/>
        </w:rPr>
        <w:t xml:space="preserve"> </w:t>
      </w:r>
      <w:r w:rsidR="00946F63">
        <w:rPr>
          <w:sz w:val="24"/>
          <w:szCs w:val="24"/>
        </w:rPr>
        <w:t>with a clear explanation;</w:t>
      </w:r>
      <w:r w:rsidR="00946F63">
        <w:rPr>
          <w:sz w:val="24"/>
          <w:szCs w:val="24"/>
        </w:rPr>
        <w:br/>
        <w:t xml:space="preserve">30% points for answering one of the </w:t>
      </w:r>
      <w:r w:rsidR="00703E51">
        <w:rPr>
          <w:sz w:val="24"/>
          <w:szCs w:val="24"/>
        </w:rPr>
        <w:t>two</w:t>
      </w:r>
      <w:r w:rsidR="00946F63">
        <w:rPr>
          <w:sz w:val="24"/>
          <w:szCs w:val="24"/>
        </w:rPr>
        <w:t xml:space="preserve"> questions.)</w:t>
      </w:r>
    </w:p>
    <w:p w14:paraId="3B63550D" w14:textId="77777777" w:rsidR="0072671E" w:rsidRDefault="0072671E" w:rsidP="00B704BE">
      <w:pPr>
        <w:rPr>
          <w:color w:val="FF0000"/>
          <w:sz w:val="24"/>
          <w:szCs w:val="24"/>
        </w:rPr>
      </w:pPr>
    </w:p>
    <w:p w14:paraId="6EE6872D" w14:textId="77777777" w:rsidR="00950F1D" w:rsidRPr="00AE5E10" w:rsidRDefault="00950F1D" w:rsidP="00B704BE">
      <w:pPr>
        <w:rPr>
          <w:color w:val="FF0000"/>
          <w:sz w:val="24"/>
          <w:szCs w:val="24"/>
        </w:rPr>
      </w:pPr>
    </w:p>
    <w:p w14:paraId="45609AD1" w14:textId="746F4A44" w:rsidR="00B704BE" w:rsidRPr="00620293" w:rsidRDefault="00B704BE" w:rsidP="00620293">
      <w:pPr>
        <w:pStyle w:val="Heading3"/>
        <w:rPr>
          <w:b/>
          <w:color w:val="000000"/>
          <w:sz w:val="24"/>
          <w:szCs w:val="24"/>
        </w:rPr>
      </w:pPr>
      <w:r w:rsidRPr="00C53B92">
        <w:rPr>
          <w:b/>
          <w:color w:val="000000"/>
          <w:sz w:val="24"/>
          <w:szCs w:val="24"/>
        </w:rPr>
        <w:lastRenderedPageBreak/>
        <w:t>LAB EXERCISE/STEP</w:t>
      </w:r>
      <w:r>
        <w:rPr>
          <w:b/>
          <w:color w:val="000000"/>
          <w:sz w:val="24"/>
          <w:szCs w:val="24"/>
        </w:rPr>
        <w:t xml:space="preserve"> 7</w:t>
      </w:r>
      <w:r w:rsidRPr="00C53B92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(Try using only data from one user)</w:t>
      </w:r>
    </w:p>
    <w:p w14:paraId="366DF90B" w14:textId="2C19C4DD" w:rsidR="00B704BE" w:rsidRDefault="00B704BE" w:rsidP="00DC5D45">
      <w:pPr>
        <w:jc w:val="both"/>
        <w:rPr>
          <w:sz w:val="24"/>
          <w:szCs w:val="24"/>
        </w:rPr>
      </w:pPr>
      <w:r w:rsidRPr="00B704BE">
        <w:rPr>
          <w:sz w:val="24"/>
          <w:szCs w:val="24"/>
        </w:rPr>
        <w:t>As shown in the “</w:t>
      </w:r>
      <w:proofErr w:type="spellStart"/>
      <w:r w:rsidRPr="00B704BE">
        <w:rPr>
          <w:sz w:val="24"/>
          <w:szCs w:val="24"/>
        </w:rPr>
        <w:t>user_id</w:t>
      </w:r>
      <w:proofErr w:type="spellEnd"/>
      <w:r w:rsidRPr="00B704BE">
        <w:rPr>
          <w:sz w:val="24"/>
          <w:szCs w:val="24"/>
        </w:rPr>
        <w:t xml:space="preserve">” column, </w:t>
      </w:r>
      <w:r w:rsidR="00A406BE">
        <w:rPr>
          <w:sz w:val="24"/>
          <w:szCs w:val="24"/>
        </w:rPr>
        <w:t>the</w:t>
      </w:r>
      <w:r w:rsidRPr="00B704BE">
        <w:rPr>
          <w:sz w:val="24"/>
          <w:szCs w:val="24"/>
        </w:rPr>
        <w:t xml:space="preserve"> data</w:t>
      </w:r>
      <w:r w:rsidR="00A406BE">
        <w:rPr>
          <w:sz w:val="24"/>
          <w:szCs w:val="24"/>
        </w:rPr>
        <w:t>set</w:t>
      </w:r>
      <w:r w:rsidRPr="00B704BE">
        <w:rPr>
          <w:sz w:val="24"/>
          <w:szCs w:val="24"/>
        </w:rPr>
        <w:t xml:space="preserve"> contains keystrokes from </w:t>
      </w:r>
      <w:r w:rsidR="00407626">
        <w:rPr>
          <w:sz w:val="24"/>
          <w:szCs w:val="24"/>
        </w:rPr>
        <w:t>30</w:t>
      </w:r>
      <w:r w:rsidRPr="00B704BE">
        <w:rPr>
          <w:sz w:val="24"/>
          <w:szCs w:val="24"/>
        </w:rPr>
        <w:t xml:space="preserve"> different users. </w:t>
      </w:r>
      <w:r w:rsidR="006D4EDE">
        <w:rPr>
          <w:sz w:val="24"/>
          <w:szCs w:val="24"/>
        </w:rPr>
        <w:t xml:space="preserve"> </w:t>
      </w:r>
      <w:r w:rsidRPr="00B704BE">
        <w:rPr>
          <w:sz w:val="24"/>
          <w:szCs w:val="24"/>
        </w:rPr>
        <w:t xml:space="preserve">Let’s see how </w:t>
      </w:r>
      <w:r w:rsidR="00A406BE">
        <w:rPr>
          <w:sz w:val="24"/>
          <w:szCs w:val="24"/>
        </w:rPr>
        <w:t>the</w:t>
      </w:r>
      <w:r w:rsidRPr="00B704BE">
        <w:rPr>
          <w:sz w:val="24"/>
          <w:szCs w:val="24"/>
        </w:rPr>
        <w:t xml:space="preserve"> results change if </w:t>
      </w:r>
      <w:r w:rsidR="00A406BE">
        <w:rPr>
          <w:sz w:val="24"/>
          <w:szCs w:val="24"/>
        </w:rPr>
        <w:t>you</w:t>
      </w:r>
      <w:r w:rsidRPr="00B704BE">
        <w:rPr>
          <w:sz w:val="24"/>
          <w:szCs w:val="24"/>
        </w:rPr>
        <w:t xml:space="preserve"> use data from only one user. </w:t>
      </w:r>
      <w:r w:rsidR="006D4EDE">
        <w:rPr>
          <w:sz w:val="24"/>
          <w:szCs w:val="24"/>
        </w:rPr>
        <w:t xml:space="preserve"> </w:t>
      </w:r>
      <w:r w:rsidRPr="00B704BE">
        <w:rPr>
          <w:sz w:val="24"/>
          <w:szCs w:val="24"/>
        </w:rPr>
        <w:t>Repeat ste</w:t>
      </w:r>
      <w:r w:rsidR="003B7302">
        <w:rPr>
          <w:sz w:val="24"/>
          <w:szCs w:val="24"/>
        </w:rPr>
        <w:t>ps 1-4 with only the data from U</w:t>
      </w:r>
      <w:r w:rsidRPr="00B704BE">
        <w:rPr>
          <w:sz w:val="24"/>
          <w:szCs w:val="24"/>
        </w:rPr>
        <w:t xml:space="preserve">ser 1. </w:t>
      </w:r>
      <w:r w:rsidR="00A406BE">
        <w:rPr>
          <w:sz w:val="24"/>
          <w:szCs w:val="24"/>
        </w:rPr>
        <w:t xml:space="preserve"> </w:t>
      </w:r>
      <w:r w:rsidRPr="00B704BE">
        <w:rPr>
          <w:sz w:val="24"/>
          <w:szCs w:val="24"/>
        </w:rPr>
        <w:t xml:space="preserve">Ignore the data from all other users. </w:t>
      </w:r>
      <w:r w:rsidR="006D4EDE">
        <w:rPr>
          <w:sz w:val="24"/>
          <w:szCs w:val="24"/>
        </w:rPr>
        <w:t xml:space="preserve"> </w:t>
      </w:r>
      <w:r w:rsidRPr="00B704BE">
        <w:rPr>
          <w:sz w:val="24"/>
          <w:szCs w:val="24"/>
        </w:rPr>
        <w:t xml:space="preserve">Use the full feature vectors (e.g. both time domain and frequency domain data). </w:t>
      </w:r>
      <w:r w:rsidR="006D4EDE">
        <w:rPr>
          <w:sz w:val="24"/>
          <w:szCs w:val="24"/>
        </w:rPr>
        <w:t xml:space="preserve"> </w:t>
      </w:r>
      <w:r w:rsidRPr="00B704BE">
        <w:rPr>
          <w:sz w:val="24"/>
          <w:szCs w:val="24"/>
        </w:rPr>
        <w:t>Use whichever mac</w:t>
      </w:r>
      <w:r w:rsidR="006D4EDE">
        <w:rPr>
          <w:sz w:val="24"/>
          <w:szCs w:val="24"/>
        </w:rPr>
        <w:t xml:space="preserve">hine learning model </w:t>
      </w:r>
      <w:r w:rsidR="00093E39">
        <w:rPr>
          <w:sz w:val="24"/>
          <w:szCs w:val="24"/>
        </w:rPr>
        <w:t>that performed well in the previous steps</w:t>
      </w:r>
      <w:r w:rsidR="006D4EDE">
        <w:rPr>
          <w:sz w:val="24"/>
          <w:szCs w:val="24"/>
        </w:rPr>
        <w:t>.</w:t>
      </w:r>
    </w:p>
    <w:p w14:paraId="39D6854A" w14:textId="77777777" w:rsidR="006D4EDE" w:rsidRDefault="006D4EDE" w:rsidP="00DC5D45">
      <w:pPr>
        <w:jc w:val="both"/>
        <w:rPr>
          <w:sz w:val="24"/>
          <w:szCs w:val="24"/>
        </w:rPr>
      </w:pPr>
    </w:p>
    <w:p w14:paraId="590287E0" w14:textId="5A08A2ED" w:rsidR="00950F1D" w:rsidRDefault="00B704BE" w:rsidP="0077264E">
      <w:pPr>
        <w:rPr>
          <w:b/>
          <w:sz w:val="24"/>
          <w:szCs w:val="24"/>
        </w:rPr>
      </w:pPr>
      <w:r w:rsidRPr="00B704BE">
        <w:rPr>
          <w:b/>
          <w:sz w:val="24"/>
          <w:szCs w:val="24"/>
        </w:rPr>
        <w:t xml:space="preserve">Question </w:t>
      </w:r>
      <w:r w:rsidR="002952E9">
        <w:rPr>
          <w:b/>
          <w:sz w:val="24"/>
          <w:szCs w:val="24"/>
        </w:rPr>
        <w:t>11</w:t>
      </w:r>
      <w:r w:rsidRPr="006D4EDE">
        <w:rPr>
          <w:sz w:val="24"/>
          <w:szCs w:val="24"/>
        </w:rPr>
        <w:t xml:space="preserve">: </w:t>
      </w:r>
      <w:r w:rsidR="00C06676" w:rsidRPr="006D4EDE">
        <w:rPr>
          <w:sz w:val="24"/>
          <w:szCs w:val="24"/>
        </w:rPr>
        <w:t xml:space="preserve">Which machine learning model </w:t>
      </w:r>
      <w:r w:rsidR="00A406BE">
        <w:rPr>
          <w:sz w:val="24"/>
          <w:szCs w:val="24"/>
        </w:rPr>
        <w:t xml:space="preserve">did </w:t>
      </w:r>
      <w:r w:rsidR="00C06676" w:rsidRPr="006D4EDE">
        <w:rPr>
          <w:sz w:val="24"/>
          <w:szCs w:val="24"/>
        </w:rPr>
        <w:t xml:space="preserve">you use? </w:t>
      </w:r>
      <w:r w:rsidR="003B7302">
        <w:rPr>
          <w:sz w:val="24"/>
          <w:szCs w:val="24"/>
        </w:rPr>
        <w:t xml:space="preserve"> </w:t>
      </w:r>
      <w:r w:rsidR="00C06676" w:rsidRPr="006D4EDE">
        <w:rPr>
          <w:sz w:val="24"/>
          <w:szCs w:val="24"/>
        </w:rPr>
        <w:t xml:space="preserve">What are hyper-parameters that worked best? </w:t>
      </w:r>
      <w:r w:rsidR="003B7302">
        <w:rPr>
          <w:sz w:val="24"/>
          <w:szCs w:val="24"/>
        </w:rPr>
        <w:t xml:space="preserve"> </w:t>
      </w:r>
      <w:r w:rsidRPr="006D4EDE">
        <w:rPr>
          <w:sz w:val="24"/>
          <w:szCs w:val="24"/>
        </w:rPr>
        <w:t>What is the accuracy for discerning which key was pressed using only data from User 1?</w:t>
      </w:r>
      <w:r w:rsidR="00BF4CEF" w:rsidRPr="006D4EDE">
        <w:rPr>
          <w:sz w:val="24"/>
          <w:szCs w:val="24"/>
        </w:rPr>
        <w:t xml:space="preserve"> </w:t>
      </w:r>
      <w:r w:rsidR="003B7302">
        <w:rPr>
          <w:sz w:val="24"/>
          <w:szCs w:val="24"/>
        </w:rPr>
        <w:t xml:space="preserve"> </w:t>
      </w:r>
      <w:r w:rsidR="00BF2F2E" w:rsidRPr="006D4EDE">
        <w:rPr>
          <w:sz w:val="24"/>
          <w:szCs w:val="24"/>
        </w:rPr>
        <w:t xml:space="preserve">Compared with experiments using all data, which is better? </w:t>
      </w:r>
      <w:r w:rsidR="003B7302">
        <w:rPr>
          <w:sz w:val="24"/>
          <w:szCs w:val="24"/>
        </w:rPr>
        <w:t xml:space="preserve"> </w:t>
      </w:r>
      <w:r w:rsidR="0077264E">
        <w:rPr>
          <w:sz w:val="24"/>
          <w:szCs w:val="24"/>
        </w:rPr>
        <w:t xml:space="preserve">What is an </w:t>
      </w:r>
      <w:r w:rsidR="0077264E" w:rsidRPr="006D4EDE">
        <w:rPr>
          <w:sz w:val="24"/>
          <w:szCs w:val="24"/>
        </w:rPr>
        <w:t>explana</w:t>
      </w:r>
      <w:r w:rsidR="0077264E">
        <w:rPr>
          <w:sz w:val="24"/>
          <w:szCs w:val="24"/>
        </w:rPr>
        <w:t>tion of your</w:t>
      </w:r>
      <w:r w:rsidR="00ED5BB8">
        <w:rPr>
          <w:sz w:val="24"/>
          <w:szCs w:val="24"/>
        </w:rPr>
        <w:t xml:space="preserve"> comparison result</w:t>
      </w:r>
      <w:r w:rsidR="00BF2F2E" w:rsidRPr="006D4EDE">
        <w:rPr>
          <w:sz w:val="24"/>
          <w:szCs w:val="24"/>
        </w:rPr>
        <w:t>?</w:t>
      </w:r>
      <w:r w:rsidR="00BF2F2E" w:rsidRPr="00DB49F8">
        <w:rPr>
          <w:sz w:val="24"/>
          <w:szCs w:val="24"/>
        </w:rPr>
        <w:t xml:space="preserve"> </w:t>
      </w:r>
      <w:r w:rsidR="006D4EDE" w:rsidRPr="00DB49F8">
        <w:rPr>
          <w:sz w:val="24"/>
          <w:szCs w:val="24"/>
        </w:rPr>
        <w:t xml:space="preserve"> </w:t>
      </w:r>
      <w:r w:rsidR="00DB49F8" w:rsidRPr="00DB49F8">
        <w:rPr>
          <w:sz w:val="24"/>
          <w:szCs w:val="24"/>
        </w:rPr>
        <w:t>(</w:t>
      </w:r>
      <w:r w:rsidR="00BF2F2E">
        <w:rPr>
          <w:sz w:val="24"/>
          <w:szCs w:val="24"/>
        </w:rPr>
        <w:t xml:space="preserve">Hint: </w:t>
      </w:r>
      <w:r w:rsidR="00464A04">
        <w:rPr>
          <w:sz w:val="24"/>
          <w:szCs w:val="24"/>
        </w:rPr>
        <w:t xml:space="preserve">the </w:t>
      </w:r>
      <w:r w:rsidR="00BF2F2E">
        <w:rPr>
          <w:sz w:val="24"/>
          <w:szCs w:val="24"/>
        </w:rPr>
        <w:t xml:space="preserve">training dataset’s size </w:t>
      </w:r>
      <w:r w:rsidR="00DB49F8">
        <w:rPr>
          <w:sz w:val="24"/>
          <w:szCs w:val="24"/>
        </w:rPr>
        <w:t>may</w:t>
      </w:r>
      <w:r w:rsidR="00DC17DE">
        <w:rPr>
          <w:sz w:val="24"/>
          <w:szCs w:val="24"/>
        </w:rPr>
        <w:t xml:space="preserve"> </w:t>
      </w:r>
      <w:r w:rsidR="00BF2F2E">
        <w:rPr>
          <w:sz w:val="24"/>
          <w:szCs w:val="24"/>
        </w:rPr>
        <w:t>affect accuracy</w:t>
      </w:r>
      <w:r w:rsidR="00DB49F8">
        <w:rPr>
          <w:sz w:val="24"/>
          <w:szCs w:val="24"/>
        </w:rPr>
        <w:t>.)</w:t>
      </w:r>
      <w:r w:rsidR="0077264E">
        <w:rPr>
          <w:sz w:val="24"/>
          <w:szCs w:val="24"/>
        </w:rPr>
        <w:br/>
      </w:r>
      <w:r w:rsidR="0077264E">
        <w:rPr>
          <w:sz w:val="24"/>
          <w:szCs w:val="24"/>
        </w:rPr>
        <w:t>(Total score: 10 points.  Grading rubric:</w:t>
      </w:r>
      <w:r w:rsidR="0077264E">
        <w:rPr>
          <w:sz w:val="24"/>
          <w:szCs w:val="24"/>
        </w:rPr>
        <w:br/>
        <w:t xml:space="preserve">100% points for answering all the </w:t>
      </w:r>
      <w:r w:rsidR="00DB49F8">
        <w:rPr>
          <w:sz w:val="24"/>
          <w:szCs w:val="24"/>
        </w:rPr>
        <w:t>five</w:t>
      </w:r>
      <w:r w:rsidR="0077264E">
        <w:rPr>
          <w:sz w:val="24"/>
          <w:szCs w:val="24"/>
        </w:rPr>
        <w:t xml:space="preserve"> questions</w:t>
      </w:r>
      <w:r w:rsidR="00DB49F8">
        <w:rPr>
          <w:sz w:val="24"/>
          <w:szCs w:val="24"/>
        </w:rPr>
        <w:t>;</w:t>
      </w:r>
      <w:r w:rsidR="00DB49F8">
        <w:rPr>
          <w:sz w:val="24"/>
          <w:szCs w:val="24"/>
        </w:rPr>
        <w:br/>
        <w:t>8</w:t>
      </w:r>
      <w:r w:rsidR="0077264E">
        <w:rPr>
          <w:sz w:val="24"/>
          <w:szCs w:val="24"/>
        </w:rPr>
        <w:t xml:space="preserve">0% points for answering </w:t>
      </w:r>
      <w:r w:rsidR="00DB49F8">
        <w:rPr>
          <w:sz w:val="24"/>
          <w:szCs w:val="24"/>
        </w:rPr>
        <w:t>four</w:t>
      </w:r>
      <w:r w:rsidR="0077264E">
        <w:rPr>
          <w:sz w:val="24"/>
          <w:szCs w:val="24"/>
        </w:rPr>
        <w:t xml:space="preserve"> of the </w:t>
      </w:r>
      <w:r w:rsidR="00DB49F8">
        <w:rPr>
          <w:sz w:val="24"/>
          <w:szCs w:val="24"/>
        </w:rPr>
        <w:t>five</w:t>
      </w:r>
      <w:r w:rsidR="0077264E">
        <w:rPr>
          <w:sz w:val="24"/>
          <w:szCs w:val="24"/>
        </w:rPr>
        <w:t xml:space="preserve"> questions;</w:t>
      </w:r>
      <w:r w:rsidR="00DB49F8">
        <w:rPr>
          <w:sz w:val="24"/>
          <w:szCs w:val="24"/>
        </w:rPr>
        <w:br/>
        <w:t>6</w:t>
      </w:r>
      <w:r w:rsidR="00DB49F8">
        <w:rPr>
          <w:sz w:val="24"/>
          <w:szCs w:val="24"/>
        </w:rPr>
        <w:t xml:space="preserve">0% points for answering </w:t>
      </w:r>
      <w:r w:rsidR="00DB49F8">
        <w:rPr>
          <w:sz w:val="24"/>
          <w:szCs w:val="24"/>
        </w:rPr>
        <w:t>three</w:t>
      </w:r>
      <w:r w:rsidR="00DB49F8">
        <w:rPr>
          <w:sz w:val="24"/>
          <w:szCs w:val="24"/>
        </w:rPr>
        <w:t xml:space="preserve"> of the five questions;</w:t>
      </w:r>
      <w:r w:rsidR="00DB49F8">
        <w:rPr>
          <w:sz w:val="24"/>
          <w:szCs w:val="24"/>
        </w:rPr>
        <w:br/>
        <w:t>4</w:t>
      </w:r>
      <w:r w:rsidR="00DB49F8">
        <w:rPr>
          <w:sz w:val="24"/>
          <w:szCs w:val="24"/>
        </w:rPr>
        <w:t xml:space="preserve">0% points for answering </w:t>
      </w:r>
      <w:r w:rsidR="00DB49F8">
        <w:rPr>
          <w:sz w:val="24"/>
          <w:szCs w:val="24"/>
        </w:rPr>
        <w:t>two</w:t>
      </w:r>
      <w:r w:rsidR="00DB49F8">
        <w:rPr>
          <w:sz w:val="24"/>
          <w:szCs w:val="24"/>
        </w:rPr>
        <w:t xml:space="preserve"> of the five questions;</w:t>
      </w:r>
      <w:r w:rsidR="00DB49F8">
        <w:rPr>
          <w:sz w:val="24"/>
          <w:szCs w:val="24"/>
        </w:rPr>
        <w:br/>
        <w:t>2</w:t>
      </w:r>
      <w:r w:rsidR="0077264E">
        <w:rPr>
          <w:sz w:val="24"/>
          <w:szCs w:val="24"/>
        </w:rPr>
        <w:t xml:space="preserve">0% points for answering one of the </w:t>
      </w:r>
      <w:r w:rsidR="00DB49F8">
        <w:rPr>
          <w:sz w:val="24"/>
          <w:szCs w:val="24"/>
        </w:rPr>
        <w:t>five</w:t>
      </w:r>
      <w:r w:rsidR="0077264E">
        <w:rPr>
          <w:sz w:val="24"/>
          <w:szCs w:val="24"/>
        </w:rPr>
        <w:t xml:space="preserve"> questions.)</w:t>
      </w:r>
    </w:p>
    <w:p w14:paraId="51237025" w14:textId="77777777" w:rsidR="00950F1D" w:rsidRDefault="00950F1D" w:rsidP="00B704BE">
      <w:pPr>
        <w:rPr>
          <w:b/>
          <w:sz w:val="24"/>
          <w:szCs w:val="24"/>
          <w:lang w:eastAsia="zh-CN"/>
        </w:rPr>
      </w:pPr>
    </w:p>
    <w:p w14:paraId="491BC5FA" w14:textId="217183FD" w:rsidR="00B704BE" w:rsidRDefault="00B704BE" w:rsidP="00B704BE">
      <w:pPr>
        <w:pStyle w:val="Heading3"/>
        <w:rPr>
          <w:b/>
          <w:color w:val="000000"/>
          <w:sz w:val="24"/>
          <w:szCs w:val="24"/>
        </w:rPr>
      </w:pPr>
      <w:r w:rsidRPr="00C53B92">
        <w:rPr>
          <w:b/>
          <w:color w:val="000000"/>
          <w:sz w:val="24"/>
          <w:szCs w:val="24"/>
        </w:rPr>
        <w:t>LAB EXERCISE/STEP</w:t>
      </w:r>
      <w:r w:rsidR="00370F2D">
        <w:rPr>
          <w:b/>
          <w:color w:val="000000"/>
          <w:sz w:val="24"/>
          <w:szCs w:val="24"/>
        </w:rPr>
        <w:t xml:space="preserve"> 8</w:t>
      </w:r>
      <w:r w:rsidRPr="00C53B92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 w:rsidR="002E42B9">
        <w:rPr>
          <w:b/>
          <w:color w:val="000000"/>
          <w:sz w:val="24"/>
          <w:szCs w:val="24"/>
        </w:rPr>
        <w:t>Infer</w:t>
      </w:r>
      <w:r>
        <w:rPr>
          <w:b/>
          <w:color w:val="000000"/>
          <w:sz w:val="24"/>
          <w:szCs w:val="24"/>
        </w:rPr>
        <w:t xml:space="preserve"> which user is typing)</w:t>
      </w:r>
    </w:p>
    <w:p w14:paraId="0A48A6A4" w14:textId="02064A0E" w:rsidR="00B704BE" w:rsidRDefault="00B704BE" w:rsidP="00883A8C">
      <w:pPr>
        <w:jc w:val="both"/>
        <w:rPr>
          <w:sz w:val="24"/>
          <w:szCs w:val="24"/>
        </w:rPr>
      </w:pPr>
      <w:r w:rsidRPr="00B704BE">
        <w:rPr>
          <w:sz w:val="24"/>
          <w:szCs w:val="24"/>
        </w:rPr>
        <w:t>Repeat steps 1 through 4, but this time use th</w:t>
      </w:r>
      <w:r w:rsidR="00CA396C">
        <w:rPr>
          <w:sz w:val="24"/>
          <w:szCs w:val="24"/>
        </w:rPr>
        <w:t>e “</w:t>
      </w:r>
      <w:proofErr w:type="spellStart"/>
      <w:r w:rsidR="00CA396C">
        <w:rPr>
          <w:sz w:val="24"/>
          <w:szCs w:val="24"/>
        </w:rPr>
        <w:t>user_id</w:t>
      </w:r>
      <w:proofErr w:type="spellEnd"/>
      <w:r w:rsidR="00CA396C">
        <w:rPr>
          <w:sz w:val="24"/>
          <w:szCs w:val="24"/>
        </w:rPr>
        <w:t>” column as the label</w:t>
      </w:r>
      <w:r w:rsidR="00860E51">
        <w:rPr>
          <w:sz w:val="24"/>
          <w:szCs w:val="24"/>
        </w:rPr>
        <w:t xml:space="preserve"> (in the list </w:t>
      </w:r>
      <w:r w:rsidR="00860E51" w:rsidRPr="00D120D5">
        <w:rPr>
          <w:sz w:val="24"/>
          <w:szCs w:val="24"/>
        </w:rPr>
        <w:t>“y”</w:t>
      </w:r>
      <w:r w:rsidR="00860E51">
        <w:rPr>
          <w:sz w:val="24"/>
          <w:szCs w:val="24"/>
        </w:rPr>
        <w:t>)</w:t>
      </w:r>
      <w:r w:rsidRPr="00B704BE">
        <w:rPr>
          <w:sz w:val="24"/>
          <w:szCs w:val="24"/>
        </w:rPr>
        <w:t xml:space="preserve"> instead of the “</w:t>
      </w:r>
      <w:proofErr w:type="spellStart"/>
      <w:r w:rsidRPr="00B704BE">
        <w:rPr>
          <w:sz w:val="24"/>
          <w:szCs w:val="24"/>
        </w:rPr>
        <w:t>key_pressed</w:t>
      </w:r>
      <w:proofErr w:type="spellEnd"/>
      <w:r w:rsidRPr="00B704BE">
        <w:rPr>
          <w:sz w:val="24"/>
          <w:szCs w:val="24"/>
        </w:rPr>
        <w:t>” column</w:t>
      </w:r>
      <w:r w:rsidR="00E85B79">
        <w:rPr>
          <w:sz w:val="24"/>
          <w:szCs w:val="24"/>
        </w:rPr>
        <w:t xml:space="preserve"> in order to perform the </w:t>
      </w:r>
      <w:r w:rsidR="00E85B79" w:rsidRPr="00367482">
        <w:rPr>
          <w:sz w:val="24"/>
          <w:szCs w:val="24"/>
        </w:rPr>
        <w:t xml:space="preserve">user fingerprinting </w:t>
      </w:r>
      <w:r w:rsidR="00E85B79">
        <w:rPr>
          <w:sz w:val="24"/>
          <w:szCs w:val="24"/>
        </w:rPr>
        <w:t>attacks</w:t>
      </w:r>
      <w:r w:rsidRPr="00B704BE">
        <w:rPr>
          <w:sz w:val="24"/>
          <w:szCs w:val="24"/>
        </w:rPr>
        <w:t xml:space="preserve">. </w:t>
      </w:r>
      <w:r w:rsidR="00E85B79">
        <w:rPr>
          <w:sz w:val="24"/>
          <w:szCs w:val="24"/>
        </w:rPr>
        <w:t xml:space="preserve"> </w:t>
      </w:r>
      <w:r w:rsidR="00860E51">
        <w:rPr>
          <w:sz w:val="24"/>
          <w:szCs w:val="24"/>
        </w:rPr>
        <w:t xml:space="preserve">In other words, </w:t>
      </w:r>
      <w:r w:rsidRPr="00B704BE">
        <w:rPr>
          <w:sz w:val="24"/>
          <w:szCs w:val="24"/>
        </w:rPr>
        <w:t>you are now discarding the “</w:t>
      </w:r>
      <w:proofErr w:type="spellStart"/>
      <w:r w:rsidRPr="00B704BE">
        <w:rPr>
          <w:sz w:val="24"/>
          <w:szCs w:val="24"/>
        </w:rPr>
        <w:t>key_pressed</w:t>
      </w:r>
      <w:proofErr w:type="spellEnd"/>
      <w:r w:rsidRPr="00B704BE">
        <w:rPr>
          <w:sz w:val="24"/>
          <w:szCs w:val="24"/>
        </w:rPr>
        <w:t xml:space="preserve">” data and training a model to </w:t>
      </w:r>
      <w:r w:rsidR="00E85B79">
        <w:rPr>
          <w:sz w:val="24"/>
          <w:szCs w:val="24"/>
        </w:rPr>
        <w:t>infer</w:t>
      </w:r>
      <w:r w:rsidRPr="00B704BE">
        <w:rPr>
          <w:sz w:val="24"/>
          <w:szCs w:val="24"/>
        </w:rPr>
        <w:t xml:space="preserve"> who is typing given the feature vectors</w:t>
      </w:r>
      <w:r w:rsidR="007604CF">
        <w:rPr>
          <w:sz w:val="24"/>
          <w:szCs w:val="24"/>
        </w:rPr>
        <w:t>.</w:t>
      </w:r>
      <w:r w:rsidR="00E85B79">
        <w:rPr>
          <w:sz w:val="24"/>
          <w:szCs w:val="24"/>
        </w:rPr>
        <w:t xml:space="preserve"> </w:t>
      </w:r>
      <w:r w:rsidR="007604CF">
        <w:rPr>
          <w:sz w:val="24"/>
          <w:szCs w:val="24"/>
        </w:rPr>
        <w:t xml:space="preserve"> </w:t>
      </w:r>
      <w:r w:rsidRPr="00B704BE">
        <w:rPr>
          <w:sz w:val="24"/>
          <w:szCs w:val="24"/>
        </w:rPr>
        <w:t xml:space="preserve">Use both time domain and frequency domain data. Use whichever machine learning algorithm </w:t>
      </w:r>
      <w:r w:rsidR="00CA396C">
        <w:rPr>
          <w:sz w:val="24"/>
          <w:szCs w:val="24"/>
        </w:rPr>
        <w:t xml:space="preserve">that </w:t>
      </w:r>
      <w:r w:rsidRPr="00B704BE">
        <w:rPr>
          <w:sz w:val="24"/>
          <w:szCs w:val="24"/>
        </w:rPr>
        <w:t>gave y</w:t>
      </w:r>
      <w:r w:rsidR="00E85B79">
        <w:rPr>
          <w:sz w:val="24"/>
          <w:szCs w:val="24"/>
        </w:rPr>
        <w:t>ou the best performance before.</w:t>
      </w:r>
    </w:p>
    <w:p w14:paraId="50280901" w14:textId="77777777" w:rsidR="00E85B79" w:rsidRPr="00B704BE" w:rsidRDefault="00E85B79" w:rsidP="00883A8C">
      <w:pPr>
        <w:jc w:val="both"/>
        <w:rPr>
          <w:sz w:val="24"/>
          <w:szCs w:val="24"/>
        </w:rPr>
      </w:pPr>
    </w:p>
    <w:p w14:paraId="115A91FC" w14:textId="2E20DB29" w:rsidR="0099348F" w:rsidRPr="0025248F" w:rsidRDefault="001400EA" w:rsidP="0037488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12</w:t>
      </w:r>
      <w:r w:rsidR="00B704BE" w:rsidRPr="006B26C6">
        <w:rPr>
          <w:sz w:val="24"/>
          <w:szCs w:val="24"/>
        </w:rPr>
        <w:t xml:space="preserve">: What is your accuracy in </w:t>
      </w:r>
      <w:r w:rsidR="00D02643">
        <w:rPr>
          <w:sz w:val="24"/>
          <w:szCs w:val="24"/>
        </w:rPr>
        <w:t>inferring</w:t>
      </w:r>
      <w:r w:rsidR="00B704BE" w:rsidRPr="006B26C6">
        <w:rPr>
          <w:sz w:val="24"/>
          <w:szCs w:val="24"/>
        </w:rPr>
        <w:t xml:space="preserve"> which user was typing </w:t>
      </w:r>
      <w:r w:rsidR="005B6385">
        <w:rPr>
          <w:sz w:val="24"/>
          <w:szCs w:val="24"/>
        </w:rPr>
        <w:t>some</w:t>
      </w:r>
      <w:r w:rsidR="00B704BE" w:rsidRPr="006B26C6">
        <w:rPr>
          <w:sz w:val="24"/>
          <w:szCs w:val="24"/>
        </w:rPr>
        <w:t xml:space="preserve"> given keystroke? </w:t>
      </w:r>
      <w:r w:rsidR="008A327A">
        <w:rPr>
          <w:sz w:val="24"/>
          <w:szCs w:val="24"/>
        </w:rPr>
        <w:t xml:space="preserve"> </w:t>
      </w:r>
      <w:r w:rsidR="00417A5A" w:rsidRPr="006B26C6">
        <w:rPr>
          <w:sz w:val="24"/>
          <w:szCs w:val="24"/>
        </w:rPr>
        <w:t xml:space="preserve">Which machine learning model </w:t>
      </w:r>
      <w:r w:rsidR="009E7D94">
        <w:rPr>
          <w:sz w:val="24"/>
          <w:szCs w:val="24"/>
        </w:rPr>
        <w:t xml:space="preserve">did </w:t>
      </w:r>
      <w:r w:rsidR="00417A5A" w:rsidRPr="006B26C6">
        <w:rPr>
          <w:sz w:val="24"/>
          <w:szCs w:val="24"/>
        </w:rPr>
        <w:t xml:space="preserve">you use and what are </w:t>
      </w:r>
      <w:r w:rsidR="002A79D9">
        <w:rPr>
          <w:sz w:val="24"/>
          <w:szCs w:val="24"/>
        </w:rPr>
        <w:t xml:space="preserve">the </w:t>
      </w:r>
      <w:r w:rsidR="00417A5A" w:rsidRPr="006B26C6">
        <w:rPr>
          <w:sz w:val="24"/>
          <w:szCs w:val="24"/>
        </w:rPr>
        <w:t>hyper-parameters</w:t>
      </w:r>
      <w:r w:rsidR="0073624C" w:rsidRPr="006B26C6">
        <w:rPr>
          <w:sz w:val="24"/>
          <w:szCs w:val="24"/>
        </w:rPr>
        <w:t xml:space="preserve"> that worked best</w:t>
      </w:r>
      <w:r w:rsidR="00417A5A" w:rsidRPr="006B26C6">
        <w:rPr>
          <w:sz w:val="24"/>
          <w:szCs w:val="24"/>
        </w:rPr>
        <w:t>?</w:t>
      </w:r>
      <w:r w:rsidR="00374887">
        <w:rPr>
          <w:sz w:val="24"/>
          <w:szCs w:val="24"/>
        </w:rPr>
        <w:br/>
      </w:r>
      <w:r w:rsidR="004355AD">
        <w:rPr>
          <w:sz w:val="24"/>
          <w:szCs w:val="24"/>
        </w:rPr>
        <w:t>(Total score: 15</w:t>
      </w:r>
      <w:r w:rsidR="00374887">
        <w:rPr>
          <w:sz w:val="24"/>
          <w:szCs w:val="24"/>
        </w:rPr>
        <w:t xml:space="preserve"> points.  Grading rubric:</w:t>
      </w:r>
      <w:r w:rsidR="00374887">
        <w:rPr>
          <w:sz w:val="24"/>
          <w:szCs w:val="24"/>
        </w:rPr>
        <w:br/>
      </w:r>
      <w:r w:rsidR="00374887">
        <w:rPr>
          <w:sz w:val="24"/>
          <w:szCs w:val="24"/>
        </w:rPr>
        <w:lastRenderedPageBreak/>
        <w:t xml:space="preserve">100% points for answering both questions, and </w:t>
      </w:r>
      <w:r w:rsidR="00374887" w:rsidRPr="006330D4">
        <w:rPr>
          <w:i/>
          <w:sz w:val="24"/>
          <w:szCs w:val="24"/>
        </w:rPr>
        <w:t>accuracy &gt;=</w:t>
      </w:r>
      <w:r w:rsidR="006A7EEA">
        <w:rPr>
          <w:i/>
          <w:sz w:val="24"/>
          <w:szCs w:val="24"/>
        </w:rPr>
        <w:t xml:space="preserve"> 8</w:t>
      </w:r>
      <w:r w:rsidR="00374887" w:rsidRPr="006330D4">
        <w:rPr>
          <w:i/>
          <w:sz w:val="24"/>
          <w:szCs w:val="24"/>
        </w:rPr>
        <w:t>5%</w:t>
      </w:r>
      <w:r w:rsidR="00374887">
        <w:rPr>
          <w:sz w:val="24"/>
          <w:szCs w:val="24"/>
        </w:rPr>
        <w:t>;</w:t>
      </w:r>
      <w:r w:rsidR="00374887">
        <w:rPr>
          <w:sz w:val="24"/>
          <w:szCs w:val="24"/>
        </w:rPr>
        <w:br/>
        <w:t xml:space="preserve">60% points for answering both questions, and </w:t>
      </w:r>
      <w:r w:rsidR="007D65D9">
        <w:rPr>
          <w:i/>
          <w:sz w:val="24"/>
          <w:szCs w:val="24"/>
        </w:rPr>
        <w:t>8</w:t>
      </w:r>
      <w:r w:rsidR="00374887" w:rsidRPr="006330D4">
        <w:rPr>
          <w:i/>
          <w:sz w:val="24"/>
          <w:szCs w:val="24"/>
        </w:rPr>
        <w:t>5% &gt; accuracy &gt;=5</w:t>
      </w:r>
      <w:r w:rsidR="007D65D9">
        <w:rPr>
          <w:i/>
          <w:sz w:val="24"/>
          <w:szCs w:val="24"/>
        </w:rPr>
        <w:t>0</w:t>
      </w:r>
      <w:r w:rsidR="00374887" w:rsidRPr="006330D4">
        <w:rPr>
          <w:i/>
          <w:sz w:val="24"/>
          <w:szCs w:val="24"/>
        </w:rPr>
        <w:t>%</w:t>
      </w:r>
      <w:r w:rsidR="00374887">
        <w:rPr>
          <w:sz w:val="24"/>
          <w:szCs w:val="24"/>
        </w:rPr>
        <w:t>;</w:t>
      </w:r>
      <w:r w:rsidR="00374887">
        <w:rPr>
          <w:sz w:val="24"/>
          <w:szCs w:val="24"/>
        </w:rPr>
        <w:br/>
        <w:t>30% points for answering one of the two questions.)</w:t>
      </w:r>
    </w:p>
    <w:p w14:paraId="00A7D2B7" w14:textId="77777777" w:rsidR="0072671E" w:rsidRPr="00B704BE" w:rsidRDefault="0072671E" w:rsidP="00B704BE">
      <w:pPr>
        <w:rPr>
          <w:sz w:val="24"/>
          <w:szCs w:val="24"/>
        </w:rPr>
      </w:pPr>
    </w:p>
    <w:p w14:paraId="66FED92B" w14:textId="77777777" w:rsidR="00A360F6" w:rsidRPr="007C1F28" w:rsidRDefault="00A360F6" w:rsidP="00E13F36">
      <w:pPr>
        <w:rPr>
          <w:sz w:val="24"/>
          <w:szCs w:val="24"/>
        </w:rPr>
      </w:pPr>
    </w:p>
    <w:p w14:paraId="012B774A" w14:textId="36AEC1AB" w:rsidR="00AD41F6" w:rsidRPr="007C1F28" w:rsidRDefault="00AD41F6" w:rsidP="00AD41F6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Puzzler</w:t>
      </w:r>
    </w:p>
    <w:p w14:paraId="2E0D6140" w14:textId="03CD0D27" w:rsidR="002A2999" w:rsidRDefault="00AD41F6" w:rsidP="00EC6AF1">
      <w:pPr>
        <w:rPr>
          <w:sz w:val="24"/>
          <w:szCs w:val="24"/>
        </w:rPr>
      </w:pPr>
      <w:r>
        <w:rPr>
          <w:sz w:val="24"/>
          <w:szCs w:val="24"/>
        </w:rPr>
        <w:t>This is an advanced activity for students who complete</w:t>
      </w:r>
      <w:r w:rsidR="00E31C9A">
        <w:rPr>
          <w:sz w:val="24"/>
          <w:szCs w:val="24"/>
        </w:rPr>
        <w:t xml:space="preserve"> the regular activities early.</w:t>
      </w:r>
    </w:p>
    <w:p w14:paraId="33F26432" w14:textId="562A1158" w:rsidR="00E31C9A" w:rsidRPr="00690D0C" w:rsidRDefault="00E31C9A" w:rsidP="004355AD">
      <w:pPr>
        <w:rPr>
          <w:b/>
          <w:sz w:val="24"/>
          <w:szCs w:val="24"/>
        </w:rPr>
      </w:pPr>
      <w:r w:rsidRPr="00B704BE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13</w:t>
      </w:r>
      <w:r>
        <w:rPr>
          <w:sz w:val="24"/>
          <w:szCs w:val="24"/>
        </w:rPr>
        <w:t>:</w:t>
      </w:r>
      <w:r w:rsidRPr="00784521">
        <w:rPr>
          <w:sz w:val="24"/>
          <w:szCs w:val="24"/>
        </w:rPr>
        <w:t xml:space="preserve"> </w:t>
      </w:r>
      <w:r w:rsidR="00FE75F6">
        <w:rPr>
          <w:sz w:val="24"/>
          <w:szCs w:val="24"/>
        </w:rPr>
        <w:t>Propose</w:t>
      </w:r>
      <w:r w:rsidRPr="00784521">
        <w:rPr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 w:rsidRPr="007845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concrete </w:t>
      </w:r>
      <w:r w:rsidRPr="00784521">
        <w:rPr>
          <w:sz w:val="24"/>
          <w:szCs w:val="24"/>
        </w:rPr>
        <w:t xml:space="preserve">ideas </w:t>
      </w:r>
      <w:r>
        <w:rPr>
          <w:sz w:val="24"/>
          <w:szCs w:val="24"/>
        </w:rPr>
        <w:t>on</w:t>
      </w:r>
      <w:r w:rsidRPr="00784521">
        <w:rPr>
          <w:sz w:val="24"/>
          <w:szCs w:val="24"/>
        </w:rPr>
        <w:t xml:space="preserve"> how </w:t>
      </w:r>
      <w:r>
        <w:rPr>
          <w:sz w:val="24"/>
          <w:szCs w:val="24"/>
        </w:rPr>
        <w:t>you</w:t>
      </w:r>
      <w:r w:rsidRPr="00784521">
        <w:rPr>
          <w:sz w:val="24"/>
          <w:szCs w:val="24"/>
        </w:rPr>
        <w:t xml:space="preserve"> could improve this machine learning </w:t>
      </w:r>
      <w:r>
        <w:rPr>
          <w:sz w:val="24"/>
          <w:szCs w:val="24"/>
        </w:rPr>
        <w:t>approach for performing i</w:t>
      </w:r>
      <w:r w:rsidRPr="00367482">
        <w:rPr>
          <w:sz w:val="24"/>
          <w:szCs w:val="24"/>
        </w:rPr>
        <w:t xml:space="preserve">nput inference </w:t>
      </w:r>
      <w:r>
        <w:rPr>
          <w:sz w:val="24"/>
          <w:szCs w:val="24"/>
        </w:rPr>
        <w:t xml:space="preserve">or </w:t>
      </w:r>
      <w:r w:rsidRPr="00367482">
        <w:rPr>
          <w:sz w:val="24"/>
          <w:szCs w:val="24"/>
        </w:rPr>
        <w:t xml:space="preserve">user fingerprinting </w:t>
      </w:r>
      <w:r>
        <w:rPr>
          <w:sz w:val="24"/>
          <w:szCs w:val="24"/>
        </w:rPr>
        <w:t>attacks</w:t>
      </w:r>
      <w:r w:rsidRPr="0078452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D44194">
        <w:rPr>
          <w:sz w:val="24"/>
          <w:szCs w:val="24"/>
        </w:rPr>
        <w:t xml:space="preserve">Explain why you think your </w:t>
      </w:r>
      <w:r w:rsidRPr="00784521">
        <w:rPr>
          <w:sz w:val="24"/>
          <w:szCs w:val="24"/>
        </w:rPr>
        <w:t xml:space="preserve">ideas would be </w:t>
      </w:r>
      <w:r>
        <w:rPr>
          <w:sz w:val="24"/>
          <w:szCs w:val="24"/>
        </w:rPr>
        <w:t>good</w:t>
      </w:r>
      <w:r w:rsidRPr="0078452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784521">
        <w:rPr>
          <w:sz w:val="24"/>
          <w:szCs w:val="24"/>
        </w:rPr>
        <w:t xml:space="preserve">Examples would include ways to achieve higher accuracy or ways to evaluate </w:t>
      </w:r>
      <w:r>
        <w:rPr>
          <w:sz w:val="24"/>
          <w:szCs w:val="24"/>
        </w:rPr>
        <w:t>your</w:t>
      </w:r>
      <w:r w:rsidRPr="00784521">
        <w:rPr>
          <w:sz w:val="24"/>
          <w:szCs w:val="24"/>
        </w:rPr>
        <w:t xml:space="preserve"> models more thoroughly than just reporting accuracy alone. Changing model hyper-parameters doesn’t count since you should’ve already tuned these. </w:t>
      </w:r>
      <w:r>
        <w:rPr>
          <w:sz w:val="24"/>
          <w:szCs w:val="24"/>
        </w:rPr>
        <w:t xml:space="preserve"> </w:t>
      </w:r>
      <w:r w:rsidRPr="00784521">
        <w:rPr>
          <w:sz w:val="24"/>
          <w:szCs w:val="24"/>
        </w:rPr>
        <w:t xml:space="preserve">Choosing different models doesn’t count either, not because it wouldn’t help, but because </w:t>
      </w:r>
      <w:r>
        <w:rPr>
          <w:sz w:val="24"/>
          <w:szCs w:val="24"/>
        </w:rPr>
        <w:t xml:space="preserve">you </w:t>
      </w:r>
      <w:r w:rsidRPr="00784521">
        <w:rPr>
          <w:sz w:val="24"/>
          <w:szCs w:val="24"/>
        </w:rPr>
        <w:t xml:space="preserve">should’ve already </w:t>
      </w:r>
      <w:r>
        <w:rPr>
          <w:sz w:val="24"/>
          <w:szCs w:val="24"/>
        </w:rPr>
        <w:t>tried</w:t>
      </w:r>
      <w:r w:rsidRPr="00784521">
        <w:rPr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 w:rsidRPr="00784521">
        <w:rPr>
          <w:sz w:val="24"/>
          <w:szCs w:val="24"/>
        </w:rPr>
        <w:t xml:space="preserve">. </w:t>
      </w:r>
      <w:r w:rsidR="00614C9B">
        <w:rPr>
          <w:sz w:val="24"/>
          <w:szCs w:val="24"/>
        </w:rPr>
        <w:t xml:space="preserve"> </w:t>
      </w:r>
      <w:r w:rsidRPr="00784521">
        <w:rPr>
          <w:sz w:val="24"/>
          <w:szCs w:val="24"/>
        </w:rPr>
        <w:t xml:space="preserve">Your answer to Question 1 can </w:t>
      </w:r>
      <w:r>
        <w:rPr>
          <w:sz w:val="24"/>
          <w:szCs w:val="24"/>
        </w:rPr>
        <w:t xml:space="preserve">be </w:t>
      </w:r>
      <w:r w:rsidRPr="00784521">
        <w:rPr>
          <w:sz w:val="24"/>
          <w:szCs w:val="24"/>
        </w:rPr>
        <w:t>count</w:t>
      </w:r>
      <w:r>
        <w:rPr>
          <w:sz w:val="24"/>
          <w:szCs w:val="24"/>
        </w:rPr>
        <w:t>ed</w:t>
      </w:r>
      <w:r w:rsidRPr="00784521">
        <w:rPr>
          <w:sz w:val="24"/>
          <w:szCs w:val="24"/>
        </w:rPr>
        <w:t xml:space="preserve"> as </w:t>
      </w:r>
      <w:r>
        <w:rPr>
          <w:sz w:val="24"/>
          <w:szCs w:val="24"/>
        </w:rPr>
        <w:t>one idea</w:t>
      </w:r>
      <w:r w:rsidRPr="00784521">
        <w:rPr>
          <w:sz w:val="24"/>
          <w:szCs w:val="24"/>
        </w:rPr>
        <w:t xml:space="preserve"> here, but only if you try it</w:t>
      </w:r>
      <w:r>
        <w:rPr>
          <w:sz w:val="24"/>
          <w:szCs w:val="24"/>
        </w:rPr>
        <w:t xml:space="preserve"> and discuss the results</w:t>
      </w:r>
      <w:r w:rsidRPr="00784521">
        <w:rPr>
          <w:sz w:val="24"/>
          <w:szCs w:val="24"/>
        </w:rPr>
        <w:t>.</w:t>
      </w:r>
      <w:r w:rsidR="004355AD">
        <w:rPr>
          <w:sz w:val="24"/>
          <w:szCs w:val="24"/>
        </w:rPr>
        <w:br/>
        <w:t>(Total score: 15 bonus</w:t>
      </w:r>
      <w:r w:rsidR="004355AD">
        <w:rPr>
          <w:sz w:val="24"/>
          <w:szCs w:val="24"/>
        </w:rPr>
        <w:t xml:space="preserve"> points.  Grading rubric:</w:t>
      </w:r>
      <w:r w:rsidR="004355AD">
        <w:rPr>
          <w:sz w:val="24"/>
          <w:szCs w:val="24"/>
        </w:rPr>
        <w:br/>
        <w:t xml:space="preserve">100% points for </w:t>
      </w:r>
      <w:r w:rsidR="004355AD">
        <w:rPr>
          <w:sz w:val="24"/>
          <w:szCs w:val="24"/>
        </w:rPr>
        <w:t>proposing</w:t>
      </w:r>
      <w:r w:rsidR="004355AD">
        <w:rPr>
          <w:sz w:val="24"/>
          <w:szCs w:val="24"/>
        </w:rPr>
        <w:t xml:space="preserve"> </w:t>
      </w:r>
      <w:r w:rsidR="004355AD">
        <w:rPr>
          <w:sz w:val="24"/>
          <w:szCs w:val="24"/>
        </w:rPr>
        <w:t xml:space="preserve">two concrete ideas </w:t>
      </w:r>
      <w:r w:rsidR="004355AD">
        <w:rPr>
          <w:sz w:val="24"/>
          <w:szCs w:val="24"/>
        </w:rPr>
        <w:t>with</w:t>
      </w:r>
      <w:r w:rsidR="004355AD">
        <w:rPr>
          <w:sz w:val="24"/>
          <w:szCs w:val="24"/>
        </w:rPr>
        <w:t xml:space="preserve"> the</w:t>
      </w:r>
      <w:r w:rsidR="004355AD">
        <w:rPr>
          <w:sz w:val="24"/>
          <w:szCs w:val="24"/>
        </w:rPr>
        <w:t xml:space="preserve"> clear explanation</w:t>
      </w:r>
      <w:r w:rsidR="000230F9">
        <w:rPr>
          <w:sz w:val="24"/>
          <w:szCs w:val="24"/>
        </w:rPr>
        <w:t>s</w:t>
      </w:r>
      <w:bookmarkStart w:id="1" w:name="_GoBack"/>
      <w:bookmarkEnd w:id="1"/>
      <w:r w:rsidR="004355AD">
        <w:rPr>
          <w:sz w:val="24"/>
          <w:szCs w:val="24"/>
        </w:rPr>
        <w:t>;</w:t>
      </w:r>
      <w:r w:rsidR="004355AD">
        <w:rPr>
          <w:sz w:val="24"/>
          <w:szCs w:val="24"/>
        </w:rPr>
        <w:br/>
        <w:t xml:space="preserve">30% points for proposing </w:t>
      </w:r>
      <w:r w:rsidR="004355AD">
        <w:rPr>
          <w:sz w:val="24"/>
          <w:szCs w:val="24"/>
        </w:rPr>
        <w:t>one</w:t>
      </w:r>
      <w:r w:rsidR="004355AD">
        <w:rPr>
          <w:sz w:val="24"/>
          <w:szCs w:val="24"/>
        </w:rPr>
        <w:t xml:space="preserve"> concrete idea with the clear explanation.)</w:t>
      </w:r>
    </w:p>
    <w:p w14:paraId="02CF1647" w14:textId="29DECA49" w:rsidR="005233DE" w:rsidRPr="007C1F28" w:rsidRDefault="005233DE" w:rsidP="00EC6AF1">
      <w:pPr>
        <w:rPr>
          <w:sz w:val="24"/>
          <w:szCs w:val="24"/>
        </w:rPr>
      </w:pPr>
    </w:p>
    <w:p w14:paraId="5258A878" w14:textId="77777777" w:rsidR="002A2999" w:rsidRDefault="002A2999" w:rsidP="00517993">
      <w:pPr>
        <w:pStyle w:val="Heading2"/>
      </w:pPr>
      <w:r w:rsidRPr="00517993">
        <w:t>What to submit</w:t>
      </w:r>
      <w:r>
        <w:t xml:space="preserve"> </w:t>
      </w:r>
    </w:p>
    <w:p w14:paraId="53841AD7" w14:textId="2D1EC313" w:rsidR="002A2999" w:rsidRPr="00501AEB" w:rsidRDefault="00501AEB" w:rsidP="00501AEB">
      <w:pPr>
        <w:spacing w:before="11"/>
        <w:rPr>
          <w:sz w:val="24"/>
          <w:szCs w:val="24"/>
        </w:rPr>
      </w:pPr>
      <w:r>
        <w:rPr>
          <w:sz w:val="24"/>
          <w:szCs w:val="24"/>
        </w:rPr>
        <w:br/>
      </w:r>
      <w:r w:rsidRPr="002449BB">
        <w:rPr>
          <w:sz w:val="24"/>
          <w:szCs w:val="24"/>
        </w:rPr>
        <w:t xml:space="preserve">Please </w:t>
      </w:r>
      <w:r w:rsidR="000412B1">
        <w:rPr>
          <w:sz w:val="24"/>
          <w:szCs w:val="24"/>
        </w:rPr>
        <w:t xml:space="preserve">answer all </w:t>
      </w:r>
      <w:r w:rsidR="00A85276">
        <w:rPr>
          <w:sz w:val="24"/>
          <w:szCs w:val="24"/>
        </w:rPr>
        <w:t>the 12</w:t>
      </w:r>
      <w:r w:rsidR="003B5DA1">
        <w:rPr>
          <w:sz w:val="24"/>
          <w:szCs w:val="24"/>
        </w:rPr>
        <w:t xml:space="preserve"> </w:t>
      </w:r>
      <w:r>
        <w:rPr>
          <w:sz w:val="24"/>
          <w:szCs w:val="24"/>
        </w:rPr>
        <w:t>questions</w:t>
      </w:r>
      <w:r w:rsidR="00B83A5C">
        <w:rPr>
          <w:sz w:val="24"/>
          <w:szCs w:val="24"/>
        </w:rPr>
        <w:t xml:space="preserve"> (Question 13 is optional)</w:t>
      </w:r>
      <w:r>
        <w:rPr>
          <w:sz w:val="24"/>
          <w:szCs w:val="24"/>
        </w:rPr>
        <w:t xml:space="preserve"> in this lab exercise.  Please </w:t>
      </w:r>
      <w:r w:rsidRPr="002449BB">
        <w:rPr>
          <w:sz w:val="24"/>
          <w:szCs w:val="24"/>
        </w:rPr>
        <w:t>feel free to directly reuse this Word d</w:t>
      </w:r>
      <w:r>
        <w:rPr>
          <w:sz w:val="24"/>
          <w:szCs w:val="24"/>
        </w:rPr>
        <w:t>ocument to provide and submit your answers.  Please submit</w:t>
      </w:r>
      <w:r w:rsidR="00710AD0">
        <w:rPr>
          <w:sz w:val="24"/>
          <w:szCs w:val="24"/>
        </w:rPr>
        <w:t xml:space="preserve"> your complete code for perform</w:t>
      </w:r>
      <w:r w:rsidR="00073AD2">
        <w:rPr>
          <w:sz w:val="24"/>
          <w:szCs w:val="24"/>
        </w:rPr>
        <w:t>ing</w:t>
      </w:r>
      <w:r w:rsidR="00710AD0">
        <w:rPr>
          <w:sz w:val="24"/>
          <w:szCs w:val="24"/>
        </w:rPr>
        <w:t xml:space="preserve"> </w:t>
      </w:r>
      <w:r w:rsidR="00073AD2">
        <w:rPr>
          <w:sz w:val="24"/>
          <w:szCs w:val="24"/>
        </w:rPr>
        <w:t xml:space="preserve">all </w:t>
      </w:r>
      <w:r w:rsidR="00FE4390">
        <w:rPr>
          <w:sz w:val="24"/>
          <w:szCs w:val="24"/>
        </w:rPr>
        <w:t>the model training</w:t>
      </w:r>
      <w:r w:rsidR="00C611CB">
        <w:rPr>
          <w:sz w:val="24"/>
          <w:szCs w:val="24"/>
        </w:rPr>
        <w:t>, tuning,</w:t>
      </w:r>
      <w:r w:rsidR="00FE4390">
        <w:rPr>
          <w:sz w:val="24"/>
          <w:szCs w:val="24"/>
        </w:rPr>
        <w:t xml:space="preserve"> and </w:t>
      </w:r>
      <w:r w:rsidR="00073AD2">
        <w:rPr>
          <w:sz w:val="24"/>
          <w:szCs w:val="24"/>
        </w:rPr>
        <w:t>evaluation steps in this lab</w:t>
      </w:r>
      <w:r>
        <w:rPr>
          <w:sz w:val="24"/>
          <w:szCs w:val="24"/>
        </w:rPr>
        <w:t>.</w:t>
      </w:r>
    </w:p>
    <w:sectPr w:rsidR="002A2999" w:rsidRPr="00501AEB" w:rsidSect="0020324C">
      <w:footerReference w:type="default" r:id="rId12"/>
      <w:headerReference w:type="first" r:id="rId13"/>
      <w:footerReference w:type="first" r:id="rId14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5C1A8" w14:textId="77777777" w:rsidR="007F48CF" w:rsidRDefault="007F48CF">
      <w:r>
        <w:separator/>
      </w:r>
    </w:p>
  </w:endnote>
  <w:endnote w:type="continuationSeparator" w:id="0">
    <w:p w14:paraId="7D763611" w14:textId="77777777" w:rsidR="007F48CF" w:rsidRDefault="007F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9204E" w14:textId="77777777" w:rsidR="002A2999" w:rsidRDefault="007F48CF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pict w14:anchorId="56C650A7">
        <v:rect id="_x0000_i1025" alt="" style="width:459pt;height:.05pt;mso-width-percent:0;mso-height-percent:0;mso-width-percent:0;mso-height-percent:0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0230F9">
      <w:rPr>
        <w:rFonts w:ascii="Calibri" w:hAnsi="Calibri"/>
        <w:noProof/>
        <w:sz w:val="14"/>
      </w:rPr>
      <w:t>9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568913B2" w14:textId="78AD972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  <w:lang w:eastAsia="zh-CN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B75BD" w14:textId="77777777" w:rsidR="002A2999" w:rsidRDefault="007F48CF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pict w14:anchorId="541523CF">
        <v:rect id="_x0000_i1026" alt="" style="width:459pt;height:.05pt;mso-width-percent:0;mso-height-percent:0;mso-width-percent:0;mso-height-percent:0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6C1C39">
      <w:rPr>
        <w:rFonts w:ascii="Calibri" w:hAnsi="Calibri"/>
        <w:noProof/>
        <w:sz w:val="14"/>
      </w:rPr>
      <w:t>1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1A8C884E" w14:textId="29586333" w:rsidR="002A2999" w:rsidRPr="00183DE7" w:rsidRDefault="00643963" w:rsidP="00183DE7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eastAsia="zh-CN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D439C" w14:textId="77777777" w:rsidR="007F48CF" w:rsidRDefault="007F48CF">
      <w:r>
        <w:separator/>
      </w:r>
    </w:p>
  </w:footnote>
  <w:footnote w:type="continuationSeparator" w:id="0">
    <w:p w14:paraId="628E83E2" w14:textId="77777777" w:rsidR="007F48CF" w:rsidRDefault="007F48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C3E7048"/>
    <w:multiLevelType w:val="hybridMultilevel"/>
    <w:tmpl w:val="8C48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8C7792"/>
    <w:multiLevelType w:val="hybridMultilevel"/>
    <w:tmpl w:val="C960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21917"/>
    <w:multiLevelType w:val="hybridMultilevel"/>
    <w:tmpl w:val="76DEB4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B2D5AF7"/>
    <w:multiLevelType w:val="hybridMultilevel"/>
    <w:tmpl w:val="EC5C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0F36255"/>
    <w:multiLevelType w:val="hybridMultilevel"/>
    <w:tmpl w:val="CBC255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9"/>
  </w:num>
  <w:num w:numId="5">
    <w:abstractNumId w:val="16"/>
  </w:num>
  <w:num w:numId="6">
    <w:abstractNumId w:val="15"/>
  </w:num>
  <w:num w:numId="7">
    <w:abstractNumId w:val="3"/>
  </w:num>
  <w:num w:numId="8">
    <w:abstractNumId w:val="0"/>
  </w:num>
  <w:num w:numId="9">
    <w:abstractNumId w:val="5"/>
  </w:num>
  <w:num w:numId="10">
    <w:abstractNumId w:val="18"/>
  </w:num>
  <w:num w:numId="11">
    <w:abstractNumId w:val="10"/>
  </w:num>
  <w:num w:numId="12">
    <w:abstractNumId w:val="1"/>
  </w:num>
  <w:num w:numId="13">
    <w:abstractNumId w:val="14"/>
  </w:num>
  <w:num w:numId="14">
    <w:abstractNumId w:val="6"/>
  </w:num>
  <w:num w:numId="15">
    <w:abstractNumId w:val="8"/>
  </w:num>
  <w:num w:numId="16">
    <w:abstractNumId w:val="19"/>
  </w:num>
  <w:num w:numId="17">
    <w:abstractNumId w:val="17"/>
  </w:num>
  <w:num w:numId="18">
    <w:abstractNumId w:val="2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D4"/>
    <w:rsid w:val="0000378B"/>
    <w:rsid w:val="00006B32"/>
    <w:rsid w:val="00010706"/>
    <w:rsid w:val="00013824"/>
    <w:rsid w:val="000166CC"/>
    <w:rsid w:val="00016A75"/>
    <w:rsid w:val="000211A1"/>
    <w:rsid w:val="00021DC2"/>
    <w:rsid w:val="00022DF9"/>
    <w:rsid w:val="000230F9"/>
    <w:rsid w:val="00031C51"/>
    <w:rsid w:val="000333C2"/>
    <w:rsid w:val="00035C20"/>
    <w:rsid w:val="000375C6"/>
    <w:rsid w:val="00040458"/>
    <w:rsid w:val="000412B1"/>
    <w:rsid w:val="00042F0E"/>
    <w:rsid w:val="000448A7"/>
    <w:rsid w:val="000451A2"/>
    <w:rsid w:val="00060BF3"/>
    <w:rsid w:val="00062156"/>
    <w:rsid w:val="000669F8"/>
    <w:rsid w:val="00073AD2"/>
    <w:rsid w:val="00073C08"/>
    <w:rsid w:val="00073DCF"/>
    <w:rsid w:val="000747F8"/>
    <w:rsid w:val="00076F54"/>
    <w:rsid w:val="000775BF"/>
    <w:rsid w:val="000807EE"/>
    <w:rsid w:val="0008120C"/>
    <w:rsid w:val="00085558"/>
    <w:rsid w:val="00091DEA"/>
    <w:rsid w:val="00092B75"/>
    <w:rsid w:val="00093E39"/>
    <w:rsid w:val="00096A6C"/>
    <w:rsid w:val="000975DB"/>
    <w:rsid w:val="00097A20"/>
    <w:rsid w:val="000A368A"/>
    <w:rsid w:val="000A4BDE"/>
    <w:rsid w:val="000A73A3"/>
    <w:rsid w:val="000B3AD5"/>
    <w:rsid w:val="000C0109"/>
    <w:rsid w:val="000C615A"/>
    <w:rsid w:val="000C6368"/>
    <w:rsid w:val="000D003B"/>
    <w:rsid w:val="000D3894"/>
    <w:rsid w:val="000D6E7E"/>
    <w:rsid w:val="000E2B76"/>
    <w:rsid w:val="000E4483"/>
    <w:rsid w:val="000F2971"/>
    <w:rsid w:val="000F3AD6"/>
    <w:rsid w:val="000F5DC4"/>
    <w:rsid w:val="000F778A"/>
    <w:rsid w:val="0010196A"/>
    <w:rsid w:val="00102C29"/>
    <w:rsid w:val="00104027"/>
    <w:rsid w:val="0010774F"/>
    <w:rsid w:val="00114924"/>
    <w:rsid w:val="001205B8"/>
    <w:rsid w:val="00120F57"/>
    <w:rsid w:val="00122C5D"/>
    <w:rsid w:val="00122CCC"/>
    <w:rsid w:val="001242F6"/>
    <w:rsid w:val="00124995"/>
    <w:rsid w:val="001319C0"/>
    <w:rsid w:val="0013204A"/>
    <w:rsid w:val="00133AC2"/>
    <w:rsid w:val="00137AF5"/>
    <w:rsid w:val="001400EA"/>
    <w:rsid w:val="001470E3"/>
    <w:rsid w:val="00147D3F"/>
    <w:rsid w:val="00153B7A"/>
    <w:rsid w:val="0016751B"/>
    <w:rsid w:val="00167780"/>
    <w:rsid w:val="00170E86"/>
    <w:rsid w:val="0017103A"/>
    <w:rsid w:val="00173BF8"/>
    <w:rsid w:val="001741F3"/>
    <w:rsid w:val="00174F81"/>
    <w:rsid w:val="00175F5E"/>
    <w:rsid w:val="00177C41"/>
    <w:rsid w:val="00177EB9"/>
    <w:rsid w:val="00180906"/>
    <w:rsid w:val="00182DDC"/>
    <w:rsid w:val="00182DE3"/>
    <w:rsid w:val="001834A7"/>
    <w:rsid w:val="001838DE"/>
    <w:rsid w:val="00183DE7"/>
    <w:rsid w:val="001842D7"/>
    <w:rsid w:val="00196012"/>
    <w:rsid w:val="001A5368"/>
    <w:rsid w:val="001A6801"/>
    <w:rsid w:val="001A728A"/>
    <w:rsid w:val="001B7923"/>
    <w:rsid w:val="001C01DE"/>
    <w:rsid w:val="001C3BE3"/>
    <w:rsid w:val="001C5896"/>
    <w:rsid w:val="001C5EAB"/>
    <w:rsid w:val="001C62F4"/>
    <w:rsid w:val="001C7147"/>
    <w:rsid w:val="001C754A"/>
    <w:rsid w:val="001D1A5F"/>
    <w:rsid w:val="001D46D9"/>
    <w:rsid w:val="001E68C2"/>
    <w:rsid w:val="001F15BD"/>
    <w:rsid w:val="001F24D7"/>
    <w:rsid w:val="001F2637"/>
    <w:rsid w:val="001F4049"/>
    <w:rsid w:val="0020119C"/>
    <w:rsid w:val="0020324C"/>
    <w:rsid w:val="00206E53"/>
    <w:rsid w:val="00207DBF"/>
    <w:rsid w:val="00210FD8"/>
    <w:rsid w:val="002119CA"/>
    <w:rsid w:val="00214A7B"/>
    <w:rsid w:val="00215FCF"/>
    <w:rsid w:val="002201C9"/>
    <w:rsid w:val="0022259C"/>
    <w:rsid w:val="00224C58"/>
    <w:rsid w:val="00226247"/>
    <w:rsid w:val="00234C5A"/>
    <w:rsid w:val="002355BB"/>
    <w:rsid w:val="00240605"/>
    <w:rsid w:val="0024242A"/>
    <w:rsid w:val="0024267F"/>
    <w:rsid w:val="00245614"/>
    <w:rsid w:val="00250ECB"/>
    <w:rsid w:val="0025248F"/>
    <w:rsid w:val="00252CD7"/>
    <w:rsid w:val="002602E6"/>
    <w:rsid w:val="0026191F"/>
    <w:rsid w:val="002624E7"/>
    <w:rsid w:val="00263127"/>
    <w:rsid w:val="00263482"/>
    <w:rsid w:val="00264646"/>
    <w:rsid w:val="00270CA9"/>
    <w:rsid w:val="00272E73"/>
    <w:rsid w:val="00273F99"/>
    <w:rsid w:val="002815DF"/>
    <w:rsid w:val="00284CFF"/>
    <w:rsid w:val="00291B02"/>
    <w:rsid w:val="002952E9"/>
    <w:rsid w:val="002968D8"/>
    <w:rsid w:val="002A0C53"/>
    <w:rsid w:val="002A1BD9"/>
    <w:rsid w:val="002A2999"/>
    <w:rsid w:val="002A2B21"/>
    <w:rsid w:val="002A2D9E"/>
    <w:rsid w:val="002A79D9"/>
    <w:rsid w:val="002B333A"/>
    <w:rsid w:val="002B7B81"/>
    <w:rsid w:val="002C4B43"/>
    <w:rsid w:val="002D2155"/>
    <w:rsid w:val="002D3661"/>
    <w:rsid w:val="002D4C52"/>
    <w:rsid w:val="002D5211"/>
    <w:rsid w:val="002D75C5"/>
    <w:rsid w:val="002E41EC"/>
    <w:rsid w:val="002E42B9"/>
    <w:rsid w:val="002E52E1"/>
    <w:rsid w:val="002E53F1"/>
    <w:rsid w:val="002E77D9"/>
    <w:rsid w:val="002E7E76"/>
    <w:rsid w:val="002F0FE5"/>
    <w:rsid w:val="002F1FBD"/>
    <w:rsid w:val="002F2CEF"/>
    <w:rsid w:val="002F4141"/>
    <w:rsid w:val="002F6450"/>
    <w:rsid w:val="00304864"/>
    <w:rsid w:val="00307BB4"/>
    <w:rsid w:val="00307FB5"/>
    <w:rsid w:val="003130D2"/>
    <w:rsid w:val="00313533"/>
    <w:rsid w:val="003135D6"/>
    <w:rsid w:val="003170D2"/>
    <w:rsid w:val="003229DA"/>
    <w:rsid w:val="0032640A"/>
    <w:rsid w:val="00344E65"/>
    <w:rsid w:val="003473F7"/>
    <w:rsid w:val="00347B71"/>
    <w:rsid w:val="003504CA"/>
    <w:rsid w:val="00357D27"/>
    <w:rsid w:val="0036029E"/>
    <w:rsid w:val="00362A92"/>
    <w:rsid w:val="00370F2D"/>
    <w:rsid w:val="00374887"/>
    <w:rsid w:val="0037606F"/>
    <w:rsid w:val="00376843"/>
    <w:rsid w:val="00377853"/>
    <w:rsid w:val="0038314D"/>
    <w:rsid w:val="00392B57"/>
    <w:rsid w:val="003A0FDA"/>
    <w:rsid w:val="003A2135"/>
    <w:rsid w:val="003A30DC"/>
    <w:rsid w:val="003A79F5"/>
    <w:rsid w:val="003B0660"/>
    <w:rsid w:val="003B4296"/>
    <w:rsid w:val="003B5792"/>
    <w:rsid w:val="003B5DA1"/>
    <w:rsid w:val="003B7302"/>
    <w:rsid w:val="003C16ED"/>
    <w:rsid w:val="003C2344"/>
    <w:rsid w:val="003C4E7E"/>
    <w:rsid w:val="003C57A9"/>
    <w:rsid w:val="003C7E30"/>
    <w:rsid w:val="003D3011"/>
    <w:rsid w:val="003D5391"/>
    <w:rsid w:val="003D709E"/>
    <w:rsid w:val="003E051D"/>
    <w:rsid w:val="003E436C"/>
    <w:rsid w:val="003E5C2B"/>
    <w:rsid w:val="003F2DF5"/>
    <w:rsid w:val="003F7D1B"/>
    <w:rsid w:val="00400B23"/>
    <w:rsid w:val="0040185E"/>
    <w:rsid w:val="00404576"/>
    <w:rsid w:val="00406C0B"/>
    <w:rsid w:val="00407626"/>
    <w:rsid w:val="00415555"/>
    <w:rsid w:val="00417A5A"/>
    <w:rsid w:val="0042271A"/>
    <w:rsid w:val="004242AD"/>
    <w:rsid w:val="00431360"/>
    <w:rsid w:val="00431612"/>
    <w:rsid w:val="00431B9F"/>
    <w:rsid w:val="004328E3"/>
    <w:rsid w:val="004328EF"/>
    <w:rsid w:val="00433981"/>
    <w:rsid w:val="004355AD"/>
    <w:rsid w:val="004368A3"/>
    <w:rsid w:val="00440932"/>
    <w:rsid w:val="0044157E"/>
    <w:rsid w:val="00445E24"/>
    <w:rsid w:val="00447915"/>
    <w:rsid w:val="00447B1A"/>
    <w:rsid w:val="00454D5D"/>
    <w:rsid w:val="00464456"/>
    <w:rsid w:val="00464A04"/>
    <w:rsid w:val="00465923"/>
    <w:rsid w:val="00467A00"/>
    <w:rsid w:val="00467BA0"/>
    <w:rsid w:val="004701E5"/>
    <w:rsid w:val="00471493"/>
    <w:rsid w:val="0047479D"/>
    <w:rsid w:val="00477A3D"/>
    <w:rsid w:val="00481BB0"/>
    <w:rsid w:val="00481D54"/>
    <w:rsid w:val="00483A69"/>
    <w:rsid w:val="00483B4A"/>
    <w:rsid w:val="00487B38"/>
    <w:rsid w:val="00492A2C"/>
    <w:rsid w:val="00494178"/>
    <w:rsid w:val="0049556C"/>
    <w:rsid w:val="004A0B6D"/>
    <w:rsid w:val="004A2FC3"/>
    <w:rsid w:val="004A486E"/>
    <w:rsid w:val="004A57B8"/>
    <w:rsid w:val="004B0A21"/>
    <w:rsid w:val="004B2E69"/>
    <w:rsid w:val="004B52FD"/>
    <w:rsid w:val="004B5A5C"/>
    <w:rsid w:val="004C0037"/>
    <w:rsid w:val="004C2CC2"/>
    <w:rsid w:val="004C2CC8"/>
    <w:rsid w:val="004C44EB"/>
    <w:rsid w:val="004C69FE"/>
    <w:rsid w:val="004D1D56"/>
    <w:rsid w:val="004D65AA"/>
    <w:rsid w:val="004E0327"/>
    <w:rsid w:val="004E0F4F"/>
    <w:rsid w:val="004E27F4"/>
    <w:rsid w:val="004E7003"/>
    <w:rsid w:val="004F6986"/>
    <w:rsid w:val="004F7C21"/>
    <w:rsid w:val="00501AEB"/>
    <w:rsid w:val="00501CB3"/>
    <w:rsid w:val="00510A1F"/>
    <w:rsid w:val="005110FF"/>
    <w:rsid w:val="0051152D"/>
    <w:rsid w:val="00511BF2"/>
    <w:rsid w:val="00514074"/>
    <w:rsid w:val="0051725F"/>
    <w:rsid w:val="005173DE"/>
    <w:rsid w:val="0051761D"/>
    <w:rsid w:val="00517993"/>
    <w:rsid w:val="005221D0"/>
    <w:rsid w:val="005233DE"/>
    <w:rsid w:val="0052471D"/>
    <w:rsid w:val="00526B66"/>
    <w:rsid w:val="00531C9A"/>
    <w:rsid w:val="00535FC7"/>
    <w:rsid w:val="00536A25"/>
    <w:rsid w:val="00537BBF"/>
    <w:rsid w:val="00543F47"/>
    <w:rsid w:val="00545D68"/>
    <w:rsid w:val="00551EF5"/>
    <w:rsid w:val="00552A51"/>
    <w:rsid w:val="00561233"/>
    <w:rsid w:val="005666AC"/>
    <w:rsid w:val="00570A68"/>
    <w:rsid w:val="00574792"/>
    <w:rsid w:val="005771EC"/>
    <w:rsid w:val="00580454"/>
    <w:rsid w:val="00584C12"/>
    <w:rsid w:val="005855CA"/>
    <w:rsid w:val="00586078"/>
    <w:rsid w:val="00591C73"/>
    <w:rsid w:val="005927B6"/>
    <w:rsid w:val="00595C80"/>
    <w:rsid w:val="005964A3"/>
    <w:rsid w:val="005969DE"/>
    <w:rsid w:val="005A20DA"/>
    <w:rsid w:val="005A31B2"/>
    <w:rsid w:val="005B10FF"/>
    <w:rsid w:val="005B29C5"/>
    <w:rsid w:val="005B588F"/>
    <w:rsid w:val="005B6385"/>
    <w:rsid w:val="005B73AE"/>
    <w:rsid w:val="005C0472"/>
    <w:rsid w:val="005C3497"/>
    <w:rsid w:val="005C3AAC"/>
    <w:rsid w:val="005C4B89"/>
    <w:rsid w:val="005C524C"/>
    <w:rsid w:val="005D52C4"/>
    <w:rsid w:val="005E329B"/>
    <w:rsid w:val="005E4E51"/>
    <w:rsid w:val="005E5556"/>
    <w:rsid w:val="005F3285"/>
    <w:rsid w:val="005F78ED"/>
    <w:rsid w:val="00602B11"/>
    <w:rsid w:val="00606A5A"/>
    <w:rsid w:val="00614C9B"/>
    <w:rsid w:val="006159B9"/>
    <w:rsid w:val="00620293"/>
    <w:rsid w:val="006207CE"/>
    <w:rsid w:val="0062465E"/>
    <w:rsid w:val="006330D4"/>
    <w:rsid w:val="00637983"/>
    <w:rsid w:val="006437F7"/>
    <w:rsid w:val="00643963"/>
    <w:rsid w:val="0065126F"/>
    <w:rsid w:val="00654D26"/>
    <w:rsid w:val="00655E39"/>
    <w:rsid w:val="00657550"/>
    <w:rsid w:val="006579FE"/>
    <w:rsid w:val="00662F57"/>
    <w:rsid w:val="00663BE1"/>
    <w:rsid w:val="0066408F"/>
    <w:rsid w:val="006647F3"/>
    <w:rsid w:val="00664F7A"/>
    <w:rsid w:val="00665DF9"/>
    <w:rsid w:val="006667A9"/>
    <w:rsid w:val="006714E6"/>
    <w:rsid w:val="00671CA1"/>
    <w:rsid w:val="006805A7"/>
    <w:rsid w:val="006805AF"/>
    <w:rsid w:val="006805CA"/>
    <w:rsid w:val="006810CA"/>
    <w:rsid w:val="00685AFB"/>
    <w:rsid w:val="00686DBD"/>
    <w:rsid w:val="00687BD5"/>
    <w:rsid w:val="00690D0C"/>
    <w:rsid w:val="00694B21"/>
    <w:rsid w:val="0069715E"/>
    <w:rsid w:val="006A21C2"/>
    <w:rsid w:val="006A37F5"/>
    <w:rsid w:val="006A5530"/>
    <w:rsid w:val="006A6C80"/>
    <w:rsid w:val="006A75EA"/>
    <w:rsid w:val="006A7EEA"/>
    <w:rsid w:val="006B0780"/>
    <w:rsid w:val="006B1A4F"/>
    <w:rsid w:val="006B218E"/>
    <w:rsid w:val="006B267A"/>
    <w:rsid w:val="006B26C6"/>
    <w:rsid w:val="006B4A22"/>
    <w:rsid w:val="006B573B"/>
    <w:rsid w:val="006C1C39"/>
    <w:rsid w:val="006C20D3"/>
    <w:rsid w:val="006C6E34"/>
    <w:rsid w:val="006C7244"/>
    <w:rsid w:val="006D3E1E"/>
    <w:rsid w:val="006D4EDE"/>
    <w:rsid w:val="006D6752"/>
    <w:rsid w:val="006E008C"/>
    <w:rsid w:val="006E378B"/>
    <w:rsid w:val="006E392E"/>
    <w:rsid w:val="006E44C7"/>
    <w:rsid w:val="006F1B3E"/>
    <w:rsid w:val="00703E51"/>
    <w:rsid w:val="00710AD0"/>
    <w:rsid w:val="00710E3F"/>
    <w:rsid w:val="00714366"/>
    <w:rsid w:val="007146F5"/>
    <w:rsid w:val="0072097B"/>
    <w:rsid w:val="007219EF"/>
    <w:rsid w:val="007223DB"/>
    <w:rsid w:val="00722E17"/>
    <w:rsid w:val="00723CB5"/>
    <w:rsid w:val="007265BD"/>
    <w:rsid w:val="0072671E"/>
    <w:rsid w:val="0073307C"/>
    <w:rsid w:val="0073624C"/>
    <w:rsid w:val="007428F2"/>
    <w:rsid w:val="00746A2F"/>
    <w:rsid w:val="00747546"/>
    <w:rsid w:val="00747FA0"/>
    <w:rsid w:val="00751B0B"/>
    <w:rsid w:val="00752ED0"/>
    <w:rsid w:val="007604CF"/>
    <w:rsid w:val="0076084B"/>
    <w:rsid w:val="00760CE1"/>
    <w:rsid w:val="00761165"/>
    <w:rsid w:val="007645A1"/>
    <w:rsid w:val="00765340"/>
    <w:rsid w:val="0077264E"/>
    <w:rsid w:val="007727EA"/>
    <w:rsid w:val="00774E9A"/>
    <w:rsid w:val="007800F5"/>
    <w:rsid w:val="007841E3"/>
    <w:rsid w:val="00784521"/>
    <w:rsid w:val="0078537A"/>
    <w:rsid w:val="0079182A"/>
    <w:rsid w:val="007A319E"/>
    <w:rsid w:val="007A4AAD"/>
    <w:rsid w:val="007A76C9"/>
    <w:rsid w:val="007B3410"/>
    <w:rsid w:val="007B5098"/>
    <w:rsid w:val="007B736D"/>
    <w:rsid w:val="007C0FC4"/>
    <w:rsid w:val="007C1F28"/>
    <w:rsid w:val="007C424A"/>
    <w:rsid w:val="007D107D"/>
    <w:rsid w:val="007D65D9"/>
    <w:rsid w:val="007D7448"/>
    <w:rsid w:val="007E2560"/>
    <w:rsid w:val="007E4DD4"/>
    <w:rsid w:val="007E56FB"/>
    <w:rsid w:val="007E5DAB"/>
    <w:rsid w:val="007E6DB9"/>
    <w:rsid w:val="007E7851"/>
    <w:rsid w:val="007E7A8C"/>
    <w:rsid w:val="007F48CF"/>
    <w:rsid w:val="007F672F"/>
    <w:rsid w:val="00800238"/>
    <w:rsid w:val="008031B2"/>
    <w:rsid w:val="00807819"/>
    <w:rsid w:val="0081234E"/>
    <w:rsid w:val="008129B2"/>
    <w:rsid w:val="008141E6"/>
    <w:rsid w:val="00814B53"/>
    <w:rsid w:val="00816BC7"/>
    <w:rsid w:val="008249EA"/>
    <w:rsid w:val="00826EF9"/>
    <w:rsid w:val="00830052"/>
    <w:rsid w:val="008308D9"/>
    <w:rsid w:val="0083409A"/>
    <w:rsid w:val="00841F88"/>
    <w:rsid w:val="00847C0D"/>
    <w:rsid w:val="00852E99"/>
    <w:rsid w:val="008548E2"/>
    <w:rsid w:val="008550E1"/>
    <w:rsid w:val="008554A0"/>
    <w:rsid w:val="00860E51"/>
    <w:rsid w:val="00861C20"/>
    <w:rsid w:val="008678B8"/>
    <w:rsid w:val="00872D2E"/>
    <w:rsid w:val="00874095"/>
    <w:rsid w:val="00883A8C"/>
    <w:rsid w:val="00886E6E"/>
    <w:rsid w:val="008910BF"/>
    <w:rsid w:val="00892992"/>
    <w:rsid w:val="008945CF"/>
    <w:rsid w:val="008A1037"/>
    <w:rsid w:val="008A327A"/>
    <w:rsid w:val="008A5ECF"/>
    <w:rsid w:val="008A6D4C"/>
    <w:rsid w:val="008B33D5"/>
    <w:rsid w:val="008B3B0B"/>
    <w:rsid w:val="008B5C9D"/>
    <w:rsid w:val="008C3CD8"/>
    <w:rsid w:val="008C4003"/>
    <w:rsid w:val="008C5840"/>
    <w:rsid w:val="008C72D2"/>
    <w:rsid w:val="008C784E"/>
    <w:rsid w:val="008C7E92"/>
    <w:rsid w:val="008D2CD7"/>
    <w:rsid w:val="008D5430"/>
    <w:rsid w:val="008D6A71"/>
    <w:rsid w:val="008D6A8B"/>
    <w:rsid w:val="008E1AA4"/>
    <w:rsid w:val="008E2873"/>
    <w:rsid w:val="008E6D7C"/>
    <w:rsid w:val="008F76CC"/>
    <w:rsid w:val="009034D4"/>
    <w:rsid w:val="00907981"/>
    <w:rsid w:val="00911FDD"/>
    <w:rsid w:val="009145EE"/>
    <w:rsid w:val="00916A92"/>
    <w:rsid w:val="00921058"/>
    <w:rsid w:val="00921343"/>
    <w:rsid w:val="0092482E"/>
    <w:rsid w:val="00925A47"/>
    <w:rsid w:val="009307B7"/>
    <w:rsid w:val="00935333"/>
    <w:rsid w:val="00946F63"/>
    <w:rsid w:val="0094743C"/>
    <w:rsid w:val="009478AC"/>
    <w:rsid w:val="00950F1D"/>
    <w:rsid w:val="0095227A"/>
    <w:rsid w:val="0095235A"/>
    <w:rsid w:val="009569F8"/>
    <w:rsid w:val="009621A7"/>
    <w:rsid w:val="0096469A"/>
    <w:rsid w:val="00974D5F"/>
    <w:rsid w:val="00975D32"/>
    <w:rsid w:val="00976ABE"/>
    <w:rsid w:val="0098680D"/>
    <w:rsid w:val="00986FE3"/>
    <w:rsid w:val="00986FF3"/>
    <w:rsid w:val="0099324A"/>
    <w:rsid w:val="0099348F"/>
    <w:rsid w:val="00995258"/>
    <w:rsid w:val="009B1AE2"/>
    <w:rsid w:val="009B4A62"/>
    <w:rsid w:val="009B6DFF"/>
    <w:rsid w:val="009C3744"/>
    <w:rsid w:val="009D3B1F"/>
    <w:rsid w:val="009D589F"/>
    <w:rsid w:val="009E3020"/>
    <w:rsid w:val="009E406F"/>
    <w:rsid w:val="009E5094"/>
    <w:rsid w:val="009E5963"/>
    <w:rsid w:val="009E7D94"/>
    <w:rsid w:val="00A02C4C"/>
    <w:rsid w:val="00A0519F"/>
    <w:rsid w:val="00A11496"/>
    <w:rsid w:val="00A16507"/>
    <w:rsid w:val="00A16C27"/>
    <w:rsid w:val="00A20C54"/>
    <w:rsid w:val="00A20ECB"/>
    <w:rsid w:val="00A21793"/>
    <w:rsid w:val="00A21DF5"/>
    <w:rsid w:val="00A27545"/>
    <w:rsid w:val="00A328F1"/>
    <w:rsid w:val="00A32D91"/>
    <w:rsid w:val="00A34C50"/>
    <w:rsid w:val="00A360F6"/>
    <w:rsid w:val="00A406BE"/>
    <w:rsid w:val="00A508E2"/>
    <w:rsid w:val="00A50989"/>
    <w:rsid w:val="00A517CC"/>
    <w:rsid w:val="00A5501A"/>
    <w:rsid w:val="00A565F1"/>
    <w:rsid w:val="00A621B6"/>
    <w:rsid w:val="00A62FBB"/>
    <w:rsid w:val="00A64F5A"/>
    <w:rsid w:val="00A6545E"/>
    <w:rsid w:val="00A66522"/>
    <w:rsid w:val="00A766C2"/>
    <w:rsid w:val="00A76990"/>
    <w:rsid w:val="00A76C1E"/>
    <w:rsid w:val="00A77352"/>
    <w:rsid w:val="00A7799E"/>
    <w:rsid w:val="00A83017"/>
    <w:rsid w:val="00A85276"/>
    <w:rsid w:val="00A9177E"/>
    <w:rsid w:val="00A950D7"/>
    <w:rsid w:val="00A96587"/>
    <w:rsid w:val="00AA39D0"/>
    <w:rsid w:val="00AB199C"/>
    <w:rsid w:val="00AB3A9F"/>
    <w:rsid w:val="00AB7EFA"/>
    <w:rsid w:val="00AC5CB6"/>
    <w:rsid w:val="00AC5DE1"/>
    <w:rsid w:val="00AD054D"/>
    <w:rsid w:val="00AD41F6"/>
    <w:rsid w:val="00AD7310"/>
    <w:rsid w:val="00AE5C6D"/>
    <w:rsid w:val="00AE5E10"/>
    <w:rsid w:val="00AE636A"/>
    <w:rsid w:val="00AE6A62"/>
    <w:rsid w:val="00AF487A"/>
    <w:rsid w:val="00B0337E"/>
    <w:rsid w:val="00B10FD5"/>
    <w:rsid w:val="00B11EB6"/>
    <w:rsid w:val="00B2054F"/>
    <w:rsid w:val="00B268FC"/>
    <w:rsid w:val="00B26F43"/>
    <w:rsid w:val="00B3040E"/>
    <w:rsid w:val="00B37DBE"/>
    <w:rsid w:val="00B40E5C"/>
    <w:rsid w:val="00B4274B"/>
    <w:rsid w:val="00B46CCD"/>
    <w:rsid w:val="00B55E10"/>
    <w:rsid w:val="00B60B99"/>
    <w:rsid w:val="00B657BB"/>
    <w:rsid w:val="00B659F0"/>
    <w:rsid w:val="00B704BE"/>
    <w:rsid w:val="00B70A3E"/>
    <w:rsid w:val="00B71362"/>
    <w:rsid w:val="00B71E53"/>
    <w:rsid w:val="00B7386E"/>
    <w:rsid w:val="00B73DC6"/>
    <w:rsid w:val="00B80FE2"/>
    <w:rsid w:val="00B83A5C"/>
    <w:rsid w:val="00B856B9"/>
    <w:rsid w:val="00B87580"/>
    <w:rsid w:val="00B87B62"/>
    <w:rsid w:val="00B93609"/>
    <w:rsid w:val="00B939BD"/>
    <w:rsid w:val="00B9432C"/>
    <w:rsid w:val="00B94412"/>
    <w:rsid w:val="00BA525B"/>
    <w:rsid w:val="00BA6B8E"/>
    <w:rsid w:val="00BB0ED1"/>
    <w:rsid w:val="00BB17AE"/>
    <w:rsid w:val="00BB2865"/>
    <w:rsid w:val="00BB2AF9"/>
    <w:rsid w:val="00BB4EEF"/>
    <w:rsid w:val="00BB6CBA"/>
    <w:rsid w:val="00BB6F8C"/>
    <w:rsid w:val="00BC0EB7"/>
    <w:rsid w:val="00BC20A3"/>
    <w:rsid w:val="00BC3835"/>
    <w:rsid w:val="00BC4A5A"/>
    <w:rsid w:val="00BC547F"/>
    <w:rsid w:val="00BC5542"/>
    <w:rsid w:val="00BC6D11"/>
    <w:rsid w:val="00BC7D95"/>
    <w:rsid w:val="00BD088F"/>
    <w:rsid w:val="00BD0BF7"/>
    <w:rsid w:val="00BD2CF4"/>
    <w:rsid w:val="00BD47C4"/>
    <w:rsid w:val="00BE014E"/>
    <w:rsid w:val="00BE149C"/>
    <w:rsid w:val="00BE2D1E"/>
    <w:rsid w:val="00BE6065"/>
    <w:rsid w:val="00BE6ED4"/>
    <w:rsid w:val="00BE7011"/>
    <w:rsid w:val="00BE73CE"/>
    <w:rsid w:val="00BF04D3"/>
    <w:rsid w:val="00BF2F2E"/>
    <w:rsid w:val="00BF330E"/>
    <w:rsid w:val="00BF4CEF"/>
    <w:rsid w:val="00BF594A"/>
    <w:rsid w:val="00C024DE"/>
    <w:rsid w:val="00C03179"/>
    <w:rsid w:val="00C04A0D"/>
    <w:rsid w:val="00C06660"/>
    <w:rsid w:val="00C06676"/>
    <w:rsid w:val="00C10EF3"/>
    <w:rsid w:val="00C110D7"/>
    <w:rsid w:val="00C129C2"/>
    <w:rsid w:val="00C20EC4"/>
    <w:rsid w:val="00C2192C"/>
    <w:rsid w:val="00C228D3"/>
    <w:rsid w:val="00C27DAD"/>
    <w:rsid w:val="00C53B92"/>
    <w:rsid w:val="00C54E36"/>
    <w:rsid w:val="00C6085E"/>
    <w:rsid w:val="00C611CB"/>
    <w:rsid w:val="00C63DBE"/>
    <w:rsid w:val="00C650E2"/>
    <w:rsid w:val="00C74E9B"/>
    <w:rsid w:val="00C75EF2"/>
    <w:rsid w:val="00C7702B"/>
    <w:rsid w:val="00C81F27"/>
    <w:rsid w:val="00C84063"/>
    <w:rsid w:val="00C8431F"/>
    <w:rsid w:val="00C861D3"/>
    <w:rsid w:val="00C86506"/>
    <w:rsid w:val="00C91B17"/>
    <w:rsid w:val="00C95193"/>
    <w:rsid w:val="00CA396C"/>
    <w:rsid w:val="00CB05DB"/>
    <w:rsid w:val="00CB5099"/>
    <w:rsid w:val="00CC1543"/>
    <w:rsid w:val="00CC17F9"/>
    <w:rsid w:val="00CC184F"/>
    <w:rsid w:val="00CC1D23"/>
    <w:rsid w:val="00CC4684"/>
    <w:rsid w:val="00CD3385"/>
    <w:rsid w:val="00CD551A"/>
    <w:rsid w:val="00CE16C1"/>
    <w:rsid w:val="00CE2B69"/>
    <w:rsid w:val="00CE6C50"/>
    <w:rsid w:val="00CE6F4B"/>
    <w:rsid w:val="00CF06A7"/>
    <w:rsid w:val="00CF4CD2"/>
    <w:rsid w:val="00CF594D"/>
    <w:rsid w:val="00D02643"/>
    <w:rsid w:val="00D04428"/>
    <w:rsid w:val="00D04FB4"/>
    <w:rsid w:val="00D077EE"/>
    <w:rsid w:val="00D07D29"/>
    <w:rsid w:val="00D120D5"/>
    <w:rsid w:val="00D172BF"/>
    <w:rsid w:val="00D206C6"/>
    <w:rsid w:val="00D21510"/>
    <w:rsid w:val="00D228A9"/>
    <w:rsid w:val="00D25AF7"/>
    <w:rsid w:val="00D3243E"/>
    <w:rsid w:val="00D3464E"/>
    <w:rsid w:val="00D3480E"/>
    <w:rsid w:val="00D37AD7"/>
    <w:rsid w:val="00D40DB9"/>
    <w:rsid w:val="00D44194"/>
    <w:rsid w:val="00D44571"/>
    <w:rsid w:val="00D45803"/>
    <w:rsid w:val="00D46492"/>
    <w:rsid w:val="00D46CA0"/>
    <w:rsid w:val="00D509F0"/>
    <w:rsid w:val="00D55C41"/>
    <w:rsid w:val="00D60E4C"/>
    <w:rsid w:val="00D61737"/>
    <w:rsid w:val="00D62804"/>
    <w:rsid w:val="00D65022"/>
    <w:rsid w:val="00D73DE0"/>
    <w:rsid w:val="00D7747D"/>
    <w:rsid w:val="00D77573"/>
    <w:rsid w:val="00D77A92"/>
    <w:rsid w:val="00D80A1C"/>
    <w:rsid w:val="00D82CA0"/>
    <w:rsid w:val="00D82E8A"/>
    <w:rsid w:val="00D84A22"/>
    <w:rsid w:val="00D86D64"/>
    <w:rsid w:val="00D87072"/>
    <w:rsid w:val="00D873B1"/>
    <w:rsid w:val="00D9027E"/>
    <w:rsid w:val="00D927BF"/>
    <w:rsid w:val="00D92E5F"/>
    <w:rsid w:val="00D95121"/>
    <w:rsid w:val="00D96236"/>
    <w:rsid w:val="00DA5CBF"/>
    <w:rsid w:val="00DB49F8"/>
    <w:rsid w:val="00DB68E1"/>
    <w:rsid w:val="00DB6CAA"/>
    <w:rsid w:val="00DC0C38"/>
    <w:rsid w:val="00DC155C"/>
    <w:rsid w:val="00DC17DE"/>
    <w:rsid w:val="00DC48F7"/>
    <w:rsid w:val="00DC4DE1"/>
    <w:rsid w:val="00DC5D45"/>
    <w:rsid w:val="00DC62ED"/>
    <w:rsid w:val="00DD03EF"/>
    <w:rsid w:val="00DD0FEC"/>
    <w:rsid w:val="00DD6161"/>
    <w:rsid w:val="00DE33EA"/>
    <w:rsid w:val="00DE42AF"/>
    <w:rsid w:val="00DF2652"/>
    <w:rsid w:val="00DF3A62"/>
    <w:rsid w:val="00DF7AC3"/>
    <w:rsid w:val="00E007D5"/>
    <w:rsid w:val="00E03ED9"/>
    <w:rsid w:val="00E04ED5"/>
    <w:rsid w:val="00E06D6A"/>
    <w:rsid w:val="00E07D4A"/>
    <w:rsid w:val="00E123DD"/>
    <w:rsid w:val="00E13F36"/>
    <w:rsid w:val="00E145E6"/>
    <w:rsid w:val="00E15DB5"/>
    <w:rsid w:val="00E2028A"/>
    <w:rsid w:val="00E2177C"/>
    <w:rsid w:val="00E25526"/>
    <w:rsid w:val="00E314A3"/>
    <w:rsid w:val="00E31C9A"/>
    <w:rsid w:val="00E3333A"/>
    <w:rsid w:val="00E33E61"/>
    <w:rsid w:val="00E35285"/>
    <w:rsid w:val="00E36269"/>
    <w:rsid w:val="00E43C0E"/>
    <w:rsid w:val="00E51EB7"/>
    <w:rsid w:val="00E543C0"/>
    <w:rsid w:val="00E6335F"/>
    <w:rsid w:val="00E64802"/>
    <w:rsid w:val="00E64F78"/>
    <w:rsid w:val="00E65AE6"/>
    <w:rsid w:val="00E72FBA"/>
    <w:rsid w:val="00E73ADB"/>
    <w:rsid w:val="00E73F52"/>
    <w:rsid w:val="00E75C1F"/>
    <w:rsid w:val="00E801E6"/>
    <w:rsid w:val="00E80A81"/>
    <w:rsid w:val="00E82CDF"/>
    <w:rsid w:val="00E83CF1"/>
    <w:rsid w:val="00E85B79"/>
    <w:rsid w:val="00E865F9"/>
    <w:rsid w:val="00E92BDB"/>
    <w:rsid w:val="00EA1A09"/>
    <w:rsid w:val="00EA3CDB"/>
    <w:rsid w:val="00EA4FA6"/>
    <w:rsid w:val="00EA7B13"/>
    <w:rsid w:val="00EA7C8D"/>
    <w:rsid w:val="00EA7F32"/>
    <w:rsid w:val="00EB30A4"/>
    <w:rsid w:val="00EB3C45"/>
    <w:rsid w:val="00EB4C8E"/>
    <w:rsid w:val="00EB5F36"/>
    <w:rsid w:val="00EB78E2"/>
    <w:rsid w:val="00EB7CCB"/>
    <w:rsid w:val="00EC099A"/>
    <w:rsid w:val="00EC21B9"/>
    <w:rsid w:val="00EC4198"/>
    <w:rsid w:val="00EC43F9"/>
    <w:rsid w:val="00EC6AF1"/>
    <w:rsid w:val="00EC6EF8"/>
    <w:rsid w:val="00EC7361"/>
    <w:rsid w:val="00ED3B79"/>
    <w:rsid w:val="00ED5B7E"/>
    <w:rsid w:val="00ED5BB8"/>
    <w:rsid w:val="00ED65F5"/>
    <w:rsid w:val="00ED6AE7"/>
    <w:rsid w:val="00ED71E5"/>
    <w:rsid w:val="00ED7B9C"/>
    <w:rsid w:val="00EE1317"/>
    <w:rsid w:val="00EE1FD8"/>
    <w:rsid w:val="00EF2985"/>
    <w:rsid w:val="00EF4785"/>
    <w:rsid w:val="00F01A58"/>
    <w:rsid w:val="00F03EF5"/>
    <w:rsid w:val="00F058FA"/>
    <w:rsid w:val="00F14BFC"/>
    <w:rsid w:val="00F152AF"/>
    <w:rsid w:val="00F16F8D"/>
    <w:rsid w:val="00F202A2"/>
    <w:rsid w:val="00F24367"/>
    <w:rsid w:val="00F247C1"/>
    <w:rsid w:val="00F24A8A"/>
    <w:rsid w:val="00F2668D"/>
    <w:rsid w:val="00F27F45"/>
    <w:rsid w:val="00F318FF"/>
    <w:rsid w:val="00F34152"/>
    <w:rsid w:val="00F362B1"/>
    <w:rsid w:val="00F374B0"/>
    <w:rsid w:val="00F37510"/>
    <w:rsid w:val="00F47225"/>
    <w:rsid w:val="00F5372E"/>
    <w:rsid w:val="00F53C70"/>
    <w:rsid w:val="00F61DC4"/>
    <w:rsid w:val="00F638AF"/>
    <w:rsid w:val="00F6393B"/>
    <w:rsid w:val="00F652FA"/>
    <w:rsid w:val="00F66BC1"/>
    <w:rsid w:val="00F726BD"/>
    <w:rsid w:val="00F733D2"/>
    <w:rsid w:val="00F74370"/>
    <w:rsid w:val="00F77E3F"/>
    <w:rsid w:val="00F82A94"/>
    <w:rsid w:val="00F93A6A"/>
    <w:rsid w:val="00F94FBF"/>
    <w:rsid w:val="00F97F22"/>
    <w:rsid w:val="00FA20B7"/>
    <w:rsid w:val="00FA57A7"/>
    <w:rsid w:val="00FA5B92"/>
    <w:rsid w:val="00FA6D3D"/>
    <w:rsid w:val="00FA6F73"/>
    <w:rsid w:val="00FB09E8"/>
    <w:rsid w:val="00FB1FBE"/>
    <w:rsid w:val="00FB20D2"/>
    <w:rsid w:val="00FB3C39"/>
    <w:rsid w:val="00FB4846"/>
    <w:rsid w:val="00FB5724"/>
    <w:rsid w:val="00FC426B"/>
    <w:rsid w:val="00FC6AAC"/>
    <w:rsid w:val="00FD2897"/>
    <w:rsid w:val="00FD3A56"/>
    <w:rsid w:val="00FD4A6A"/>
    <w:rsid w:val="00FD52DD"/>
    <w:rsid w:val="00FD563E"/>
    <w:rsid w:val="00FD75E7"/>
    <w:rsid w:val="00FD7651"/>
    <w:rsid w:val="00FD7E34"/>
    <w:rsid w:val="00FE0C65"/>
    <w:rsid w:val="00FE33A5"/>
    <w:rsid w:val="00FE4390"/>
    <w:rsid w:val="00FE737F"/>
    <w:rsid w:val="00FE75F6"/>
    <w:rsid w:val="00FF2A05"/>
    <w:rsid w:val="00FF2BE8"/>
    <w:rsid w:val="00FF4347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EastAsia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C62ED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C62ED"/>
    <w:rPr>
      <w:b/>
      <w:i/>
      <w:caps/>
      <w:color w:val="FFFFFF"/>
      <w:spacing w:val="15"/>
      <w:sz w:val="28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7CCB"/>
    <w:rPr>
      <w:color w:val="800080" w:themeColor="followedHyperlink"/>
      <w:u w:val="single"/>
    </w:rPr>
  </w:style>
  <w:style w:type="character" w:customStyle="1" w:styleId="Title1">
    <w:name w:val="Title1"/>
    <w:basedOn w:val="DefaultParagraphFont"/>
    <w:rsid w:val="00D7747D"/>
  </w:style>
  <w:style w:type="character" w:customStyle="1" w:styleId="attribute">
    <w:name w:val="attribute"/>
    <w:basedOn w:val="DefaultParagraphFont"/>
    <w:rsid w:val="00D7747D"/>
  </w:style>
  <w:style w:type="character" w:customStyle="1" w:styleId="value">
    <w:name w:val="value"/>
    <w:basedOn w:val="DefaultParagraphFont"/>
    <w:rsid w:val="00D7747D"/>
  </w:style>
  <w:style w:type="table" w:styleId="TableGrid">
    <w:name w:val="Table Grid"/>
    <w:basedOn w:val="TableNormal"/>
    <w:uiPriority w:val="39"/>
    <w:locked/>
    <w:rsid w:val="00180906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cikit-learn.org/stable/modules/grid_search.html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s.waikato.ac.nz/ml/weka/" TargetMode="External"/><Relationship Id="rId9" Type="http://schemas.openxmlformats.org/officeDocument/2006/relationships/hyperlink" Target="http://scikit-learn.org/stable" TargetMode="External"/><Relationship Id="rId10" Type="http://schemas.openxmlformats.org/officeDocument/2006/relationships/hyperlink" Target="http://scikit-learn.org/stabl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reativecommons.org/licenses/by/4.0/" TargetMode="External"/><Relationship Id="rId3" Type="http://schemas.openxmlformats.org/officeDocument/2006/relationships/hyperlink" Target="http://www.c5colleges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/Users/chosler/AppData/Roaming/Microsoft/Templates/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D5FA5D-1015-6447-95F1-B376A0EB5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944</TotalTime>
  <Pages>9</Pages>
  <Words>2262</Words>
  <Characters>12897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15129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cyue</cp:lastModifiedBy>
  <cp:revision>1150</cp:revision>
  <cp:lastPrinted>2017-07-09T04:13:00Z</cp:lastPrinted>
  <dcterms:created xsi:type="dcterms:W3CDTF">2017-08-03T20:59:00Z</dcterms:created>
  <dcterms:modified xsi:type="dcterms:W3CDTF">2019-02-06T17:31:00Z</dcterms:modified>
</cp:coreProperties>
</file>