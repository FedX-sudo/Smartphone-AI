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8C881" w14:textId="48888FAE" w:rsidR="002A2999" w:rsidRPr="007C1F28" w:rsidRDefault="00097C5F" w:rsidP="0020324C">
      <w:pPr>
        <w:pStyle w:val="Title"/>
        <w:rPr>
          <w:rFonts w:ascii="Calibri" w:hAnsi="Calibri"/>
        </w:rPr>
      </w:pPr>
      <w:r>
        <w:rPr>
          <w:rFonts w:ascii="Calibri" w:hAnsi="Calibri"/>
        </w:rPr>
        <w:t xml:space="preserve">smartphone Side-Channel </w:t>
      </w:r>
      <w:r w:rsidRPr="00097C5F">
        <w:rPr>
          <w:rFonts w:ascii="Calibri" w:hAnsi="Calibri"/>
        </w:rPr>
        <w:t>Attack</w:t>
      </w:r>
      <w:r w:rsidR="00874422">
        <w:rPr>
          <w:rFonts w:ascii="Calibri" w:hAnsi="Calibri"/>
        </w:rPr>
        <w:t>s</w:t>
      </w:r>
      <w:r>
        <w:rPr>
          <w:rFonts w:ascii="Calibri" w:hAnsi="Calibri"/>
        </w:rPr>
        <w:t xml:space="preserve"> and Defense</w:t>
      </w:r>
      <w:r w:rsidR="00874422">
        <w:rPr>
          <w:rFonts w:ascii="Calibri" w:hAnsi="Calibri"/>
        </w:rPr>
        <w:t>s</w:t>
      </w:r>
    </w:p>
    <w:p w14:paraId="36647FC6" w14:textId="5DB0CD8E" w:rsidR="00874422" w:rsidRDefault="00E77FCE" w:rsidP="00EE1317">
      <w:pPr>
        <w:pStyle w:val="Title"/>
        <w:rPr>
          <w:rFonts w:ascii="Calibri" w:hAnsi="Calibri"/>
          <w:b/>
          <w:sz w:val="36"/>
        </w:rPr>
      </w:pPr>
      <w:r>
        <w:rPr>
          <w:rFonts w:ascii="Calibri" w:hAnsi="Calibri"/>
          <w:b/>
          <w:sz w:val="36"/>
        </w:rPr>
        <w:t>Overall instructor</w:t>
      </w:r>
      <w:r w:rsidR="00386512">
        <w:rPr>
          <w:rFonts w:ascii="Calibri" w:hAnsi="Calibri"/>
          <w:b/>
          <w:sz w:val="36"/>
        </w:rPr>
        <w:t xml:space="preserve"> Manual</w:t>
      </w:r>
    </w:p>
    <w:p w14:paraId="08FFA760" w14:textId="6372CEDD" w:rsidR="00874422" w:rsidRDefault="00874422" w:rsidP="00874422">
      <w:pPr>
        <w:rPr>
          <w:b/>
          <w:sz w:val="24"/>
          <w:szCs w:val="24"/>
        </w:rPr>
      </w:pPr>
      <w:r>
        <w:rPr>
          <w:b/>
          <w:sz w:val="24"/>
          <w:szCs w:val="24"/>
        </w:rPr>
        <w:t xml:space="preserve">Course Project Development Institution: </w:t>
      </w:r>
      <w:r w:rsidRPr="00F70AA4">
        <w:rPr>
          <w:sz w:val="24"/>
          <w:szCs w:val="24"/>
        </w:rPr>
        <w:t>Colorado School of Mines</w:t>
      </w:r>
      <w:r w:rsidRPr="00F70AA4">
        <w:rPr>
          <w:b/>
          <w:sz w:val="24"/>
          <w:szCs w:val="24"/>
        </w:rPr>
        <w:t xml:space="preserve"> </w:t>
      </w:r>
    </w:p>
    <w:p w14:paraId="2980E012" w14:textId="2BDCF45C" w:rsidR="002A2999" w:rsidRPr="00B64130" w:rsidRDefault="00874422" w:rsidP="00B64130">
      <w:pPr>
        <w:rPr>
          <w:sz w:val="24"/>
          <w:szCs w:val="24"/>
        </w:rPr>
      </w:pPr>
      <w:r>
        <w:rPr>
          <w:b/>
          <w:sz w:val="24"/>
          <w:szCs w:val="24"/>
        </w:rPr>
        <w:t>Course Project</w:t>
      </w:r>
      <w:r w:rsidRPr="00F70AA4">
        <w:rPr>
          <w:b/>
          <w:sz w:val="24"/>
          <w:szCs w:val="24"/>
        </w:rPr>
        <w:t xml:space="preserve"> Manual Contributor</w:t>
      </w:r>
      <w:r w:rsidRPr="00F70AA4">
        <w:rPr>
          <w:sz w:val="24"/>
          <w:szCs w:val="24"/>
        </w:rPr>
        <w:t xml:space="preserve">: </w:t>
      </w:r>
      <w:r w:rsidRPr="00F70AA4">
        <w:rPr>
          <w:szCs w:val="22"/>
        </w:rPr>
        <w:t>Chuan Yue</w:t>
      </w:r>
    </w:p>
    <w:p w14:paraId="5020D8E5" w14:textId="77777777" w:rsidR="002A2999" w:rsidRDefault="002A2999" w:rsidP="000211A1"/>
    <w:p w14:paraId="500D3676" w14:textId="15756894" w:rsidR="002A2999" w:rsidRPr="00151D34" w:rsidRDefault="00CE1122" w:rsidP="00CE1122">
      <w:pPr>
        <w:pStyle w:val="Heading1"/>
      </w:pPr>
      <w:r w:rsidRPr="00151D34">
        <w:t>A</w:t>
      </w:r>
      <w:r w:rsidR="00E77FCE">
        <w:t>n Overall instructor</w:t>
      </w:r>
      <w:r w:rsidRPr="00151D34">
        <w:t xml:space="preserve"> </w:t>
      </w:r>
      <w:r w:rsidR="00E77FCE">
        <w:t>Manual</w:t>
      </w:r>
      <w:r w:rsidRPr="00151D34">
        <w:t xml:space="preserve"> for Advanced Smartphone Side-Channel Attacks and Defenses</w:t>
      </w:r>
    </w:p>
    <w:p w14:paraId="49F53D79" w14:textId="3F83F7C1" w:rsidR="00D0592D" w:rsidRDefault="005538FD" w:rsidP="00993FB5">
      <w:pPr>
        <w:rPr>
          <w:b/>
          <w:sz w:val="24"/>
          <w:szCs w:val="24"/>
        </w:rPr>
      </w:pPr>
      <w:bookmarkStart w:id="0" w:name="_bookmark1"/>
      <w:bookmarkEnd w:id="0"/>
      <w:r>
        <w:rPr>
          <w:b/>
          <w:sz w:val="24"/>
          <w:szCs w:val="24"/>
        </w:rPr>
        <w:t>Overview</w:t>
      </w:r>
      <w:r w:rsidR="00CE1122">
        <w:rPr>
          <w:b/>
          <w:sz w:val="24"/>
          <w:szCs w:val="24"/>
        </w:rPr>
        <w:t xml:space="preserve">: </w:t>
      </w:r>
    </w:p>
    <w:p w14:paraId="3F103621" w14:textId="3BB20CE9" w:rsidR="00F0458A" w:rsidRDefault="009623AF" w:rsidP="009A505E">
      <w:pPr>
        <w:rPr>
          <w:sz w:val="24"/>
          <w:szCs w:val="24"/>
        </w:rPr>
      </w:pPr>
      <w:r>
        <w:rPr>
          <w:sz w:val="24"/>
          <w:szCs w:val="24"/>
        </w:rPr>
        <w:t>M</w:t>
      </w:r>
      <w:r w:rsidR="00F0458A" w:rsidRPr="00CC5BBA">
        <w:rPr>
          <w:sz w:val="24"/>
          <w:szCs w:val="24"/>
        </w:rPr>
        <w:t>otion sensors such as accelerometers and gyroscopes are ubiquitously equipped in modern smartphones.  They have enabled mobile apps to have richer functionality and better interactivity, but have also created many new opportunities especially powerful side-channels for attackers to compromise users' security and privacy.</w:t>
      </w:r>
      <w:r w:rsidR="00665FA1">
        <w:rPr>
          <w:sz w:val="24"/>
          <w:szCs w:val="24"/>
        </w:rPr>
        <w:t xml:space="preserve">  In particular, both </w:t>
      </w:r>
      <w:r w:rsidR="00665FA1" w:rsidRPr="00367482">
        <w:rPr>
          <w:sz w:val="24"/>
          <w:szCs w:val="24"/>
        </w:rPr>
        <w:t>input inference</w:t>
      </w:r>
      <w:r w:rsidR="00280815">
        <w:rPr>
          <w:sz w:val="24"/>
          <w:szCs w:val="24"/>
        </w:rPr>
        <w:t xml:space="preserve"> attacks and</w:t>
      </w:r>
      <w:r w:rsidR="00665FA1" w:rsidRPr="00367482">
        <w:rPr>
          <w:sz w:val="24"/>
          <w:szCs w:val="24"/>
        </w:rPr>
        <w:t xml:space="preserve"> user fingerprinting attacks</w:t>
      </w:r>
      <w:r w:rsidR="00280815">
        <w:rPr>
          <w:sz w:val="24"/>
          <w:szCs w:val="24"/>
        </w:rPr>
        <w:t xml:space="preserve"> can be effective.</w:t>
      </w:r>
    </w:p>
    <w:p w14:paraId="1CEB62EF" w14:textId="49226877" w:rsidR="009A505E" w:rsidRDefault="009A505E" w:rsidP="009A505E">
      <w:pPr>
        <w:rPr>
          <w:sz w:val="24"/>
          <w:szCs w:val="24"/>
        </w:rPr>
      </w:pPr>
      <w:r>
        <w:rPr>
          <w:sz w:val="24"/>
          <w:szCs w:val="24"/>
        </w:rPr>
        <w:t xml:space="preserve">This set of </w:t>
      </w:r>
      <w:r w:rsidRPr="009A505E">
        <w:rPr>
          <w:sz w:val="24"/>
          <w:szCs w:val="24"/>
        </w:rPr>
        <w:t>Smartphone Side-Channel Attacks and Defenses</w:t>
      </w:r>
      <w:r>
        <w:rPr>
          <w:sz w:val="24"/>
          <w:szCs w:val="24"/>
        </w:rPr>
        <w:t xml:space="preserve"> c</w:t>
      </w:r>
      <w:r w:rsidRPr="009A505E">
        <w:rPr>
          <w:sz w:val="24"/>
          <w:szCs w:val="24"/>
        </w:rPr>
        <w:t>urriculum</w:t>
      </w:r>
      <w:r>
        <w:rPr>
          <w:sz w:val="24"/>
          <w:szCs w:val="24"/>
        </w:rPr>
        <w:t xml:space="preserve"> materials </w:t>
      </w:r>
      <w:r w:rsidR="00F0458A">
        <w:rPr>
          <w:sz w:val="24"/>
          <w:szCs w:val="24"/>
        </w:rPr>
        <w:t>are designed to help</w:t>
      </w:r>
      <w:r w:rsidR="00F0458A" w:rsidRPr="00C04DC4">
        <w:rPr>
          <w:sz w:val="24"/>
          <w:szCs w:val="24"/>
        </w:rPr>
        <w:t xml:space="preserve"> undergraduate and graduate students to deeply learn advanced </w:t>
      </w:r>
      <w:r w:rsidR="00F0458A">
        <w:rPr>
          <w:sz w:val="24"/>
          <w:szCs w:val="24"/>
        </w:rPr>
        <w:t xml:space="preserve">motion sensor based </w:t>
      </w:r>
      <w:r w:rsidR="00F0458A" w:rsidRPr="00C04DC4">
        <w:rPr>
          <w:sz w:val="24"/>
          <w:szCs w:val="24"/>
        </w:rPr>
        <w:t>side-channel attacks and defenses on smartphones.</w:t>
      </w:r>
      <w:r w:rsidR="00F0458A">
        <w:rPr>
          <w:sz w:val="24"/>
          <w:szCs w:val="24"/>
        </w:rPr>
        <w:t xml:space="preserve">  It </w:t>
      </w:r>
      <w:r>
        <w:rPr>
          <w:sz w:val="24"/>
          <w:szCs w:val="24"/>
        </w:rPr>
        <w:t>consist</w:t>
      </w:r>
      <w:r w:rsidR="00F0458A">
        <w:rPr>
          <w:sz w:val="24"/>
          <w:szCs w:val="24"/>
        </w:rPr>
        <w:t>s</w:t>
      </w:r>
      <w:r>
        <w:rPr>
          <w:sz w:val="24"/>
          <w:szCs w:val="24"/>
        </w:rPr>
        <w:t xml:space="preserve"> of one unit </w:t>
      </w:r>
      <w:r w:rsidR="00CA5864">
        <w:rPr>
          <w:sz w:val="24"/>
          <w:szCs w:val="24"/>
        </w:rPr>
        <w:t xml:space="preserve">(a course project) </w:t>
      </w:r>
      <w:r>
        <w:rPr>
          <w:sz w:val="24"/>
          <w:szCs w:val="24"/>
        </w:rPr>
        <w:t>with five children modules</w:t>
      </w:r>
      <w:r w:rsidR="00CA5864">
        <w:rPr>
          <w:sz w:val="24"/>
          <w:szCs w:val="24"/>
        </w:rPr>
        <w:t xml:space="preserve"> (Lab 1 to Lab5)</w:t>
      </w:r>
      <w:r>
        <w:rPr>
          <w:sz w:val="24"/>
          <w:szCs w:val="24"/>
        </w:rPr>
        <w:t>:</w:t>
      </w:r>
    </w:p>
    <w:p w14:paraId="24CCC66B" w14:textId="6D1CBB95" w:rsidR="009A505E" w:rsidRPr="00477DB4" w:rsidRDefault="009A505E" w:rsidP="00477DB4">
      <w:pPr>
        <w:pStyle w:val="ListParagraph"/>
        <w:numPr>
          <w:ilvl w:val="0"/>
          <w:numId w:val="19"/>
        </w:numPr>
        <w:rPr>
          <w:sz w:val="24"/>
          <w:szCs w:val="24"/>
        </w:rPr>
      </w:pPr>
      <w:r w:rsidRPr="00477DB4">
        <w:rPr>
          <w:sz w:val="24"/>
          <w:szCs w:val="24"/>
        </w:rPr>
        <w:t>A Course Project</w:t>
      </w:r>
      <w:r w:rsidR="0066216C">
        <w:rPr>
          <w:sz w:val="24"/>
          <w:szCs w:val="24"/>
        </w:rPr>
        <w:t xml:space="preserve"> unit with five modules:</w:t>
      </w:r>
    </w:p>
    <w:p w14:paraId="116307FA" w14:textId="1E93D21C" w:rsidR="009A505E" w:rsidRPr="00477DB4" w:rsidRDefault="009A505E" w:rsidP="00477DB4">
      <w:pPr>
        <w:pStyle w:val="ListParagraph"/>
        <w:numPr>
          <w:ilvl w:val="1"/>
          <w:numId w:val="19"/>
        </w:numPr>
        <w:rPr>
          <w:sz w:val="24"/>
          <w:szCs w:val="24"/>
        </w:rPr>
      </w:pPr>
      <w:r w:rsidRPr="00477DB4">
        <w:rPr>
          <w:sz w:val="24"/>
          <w:szCs w:val="24"/>
        </w:rPr>
        <w:t>Lab 1 Motion sensor data collection toolkit development</w:t>
      </w:r>
    </w:p>
    <w:p w14:paraId="27F03F3C" w14:textId="1905FBFA" w:rsidR="003A647C" w:rsidRPr="00477DB4" w:rsidRDefault="003A647C" w:rsidP="00477DB4">
      <w:pPr>
        <w:pStyle w:val="ListParagraph"/>
        <w:numPr>
          <w:ilvl w:val="1"/>
          <w:numId w:val="19"/>
        </w:numPr>
        <w:rPr>
          <w:sz w:val="24"/>
          <w:szCs w:val="24"/>
        </w:rPr>
      </w:pPr>
      <w:r w:rsidRPr="00477DB4">
        <w:rPr>
          <w:sz w:val="24"/>
          <w:szCs w:val="24"/>
        </w:rPr>
        <w:t>Lab 2 Motion sensor data preprocessing</w:t>
      </w:r>
    </w:p>
    <w:p w14:paraId="15A0564D" w14:textId="328922FC" w:rsidR="003A647C" w:rsidRPr="00477DB4" w:rsidRDefault="003A647C" w:rsidP="00477DB4">
      <w:pPr>
        <w:pStyle w:val="ListParagraph"/>
        <w:numPr>
          <w:ilvl w:val="1"/>
          <w:numId w:val="19"/>
        </w:numPr>
        <w:rPr>
          <w:sz w:val="24"/>
          <w:szCs w:val="24"/>
        </w:rPr>
      </w:pPr>
      <w:r w:rsidRPr="00477DB4">
        <w:rPr>
          <w:sz w:val="24"/>
          <w:szCs w:val="24"/>
        </w:rPr>
        <w:t>Lab 3 Motion sensor data feature extraction</w:t>
      </w:r>
    </w:p>
    <w:p w14:paraId="520FFC1B" w14:textId="135B1BC6" w:rsidR="003A647C" w:rsidRPr="00477DB4" w:rsidRDefault="003A647C" w:rsidP="00477DB4">
      <w:pPr>
        <w:pStyle w:val="ListParagraph"/>
        <w:numPr>
          <w:ilvl w:val="1"/>
          <w:numId w:val="19"/>
        </w:numPr>
        <w:rPr>
          <w:sz w:val="24"/>
          <w:szCs w:val="24"/>
        </w:rPr>
      </w:pPr>
      <w:r w:rsidRPr="00477DB4">
        <w:rPr>
          <w:sz w:val="24"/>
          <w:szCs w:val="24"/>
        </w:rPr>
        <w:t>Lab 4 Model training and evaluation</w:t>
      </w:r>
    </w:p>
    <w:p w14:paraId="1D5C7EED" w14:textId="622C8D41" w:rsidR="00477DB4" w:rsidRPr="00CA5864" w:rsidRDefault="003A647C" w:rsidP="00993FB5">
      <w:pPr>
        <w:pStyle w:val="ListParagraph"/>
        <w:numPr>
          <w:ilvl w:val="1"/>
          <w:numId w:val="19"/>
        </w:numPr>
        <w:rPr>
          <w:sz w:val="24"/>
          <w:szCs w:val="24"/>
        </w:rPr>
      </w:pPr>
      <w:r w:rsidRPr="00477DB4">
        <w:rPr>
          <w:sz w:val="24"/>
          <w:szCs w:val="24"/>
        </w:rPr>
        <w:t>Lab 5 Motion sensor data perturbation for defense</w:t>
      </w:r>
    </w:p>
    <w:p w14:paraId="2D4F2DE1" w14:textId="523355C9" w:rsidR="007B0A20" w:rsidRDefault="00CA5864" w:rsidP="00993FB5">
      <w:pPr>
        <w:rPr>
          <w:sz w:val="24"/>
          <w:szCs w:val="24"/>
        </w:rPr>
      </w:pPr>
      <w:r>
        <w:rPr>
          <w:sz w:val="24"/>
          <w:szCs w:val="24"/>
        </w:rPr>
        <w:br/>
      </w:r>
      <w:r w:rsidR="00AE05D1">
        <w:rPr>
          <w:sz w:val="24"/>
          <w:szCs w:val="24"/>
        </w:rPr>
        <w:t xml:space="preserve">We designed </w:t>
      </w:r>
      <w:r w:rsidR="006A3651">
        <w:rPr>
          <w:sz w:val="24"/>
          <w:szCs w:val="24"/>
        </w:rPr>
        <w:t>the materials</w:t>
      </w:r>
      <w:r>
        <w:rPr>
          <w:sz w:val="24"/>
          <w:szCs w:val="24"/>
        </w:rPr>
        <w:t xml:space="preserve"> in a way that they can be flexibly used by </w:t>
      </w:r>
      <w:r w:rsidR="006A3651">
        <w:rPr>
          <w:sz w:val="24"/>
          <w:szCs w:val="24"/>
        </w:rPr>
        <w:t xml:space="preserve">an </w:t>
      </w:r>
      <w:r>
        <w:rPr>
          <w:sz w:val="24"/>
          <w:szCs w:val="24"/>
        </w:rPr>
        <w:t xml:space="preserve">instructor to </w:t>
      </w:r>
      <w:r w:rsidR="006A3651">
        <w:rPr>
          <w:sz w:val="24"/>
          <w:szCs w:val="24"/>
        </w:rPr>
        <w:t>either assign</w:t>
      </w:r>
      <w:r>
        <w:rPr>
          <w:sz w:val="24"/>
          <w:szCs w:val="24"/>
        </w:rPr>
        <w:t xml:space="preserve"> a </w:t>
      </w:r>
      <w:r w:rsidR="00993FB5" w:rsidRPr="00CC5BBA">
        <w:rPr>
          <w:sz w:val="24"/>
          <w:szCs w:val="24"/>
        </w:rPr>
        <w:t xml:space="preserve">semester-long </w:t>
      </w:r>
      <w:r w:rsidR="00C04DC4">
        <w:rPr>
          <w:sz w:val="24"/>
          <w:szCs w:val="24"/>
        </w:rPr>
        <w:t>course project</w:t>
      </w:r>
      <w:r w:rsidR="0066216C">
        <w:rPr>
          <w:sz w:val="24"/>
          <w:szCs w:val="24"/>
        </w:rPr>
        <w:t xml:space="preserve"> to students to comprehensively </w:t>
      </w:r>
      <w:r w:rsidR="004A118C">
        <w:rPr>
          <w:sz w:val="24"/>
          <w:szCs w:val="24"/>
        </w:rPr>
        <w:t>learn all the five</w:t>
      </w:r>
      <w:r w:rsidR="0066216C">
        <w:rPr>
          <w:sz w:val="24"/>
          <w:szCs w:val="24"/>
        </w:rPr>
        <w:t xml:space="preserve"> aspects </w:t>
      </w:r>
      <w:r w:rsidR="00EB3EEE">
        <w:rPr>
          <w:sz w:val="24"/>
          <w:szCs w:val="24"/>
        </w:rPr>
        <w:t xml:space="preserve">(related to </w:t>
      </w:r>
      <w:r w:rsidR="00FC29A1">
        <w:rPr>
          <w:sz w:val="24"/>
          <w:szCs w:val="24"/>
        </w:rPr>
        <w:t xml:space="preserve">the </w:t>
      </w:r>
      <w:r w:rsidR="00EB3EEE">
        <w:rPr>
          <w:sz w:val="24"/>
          <w:szCs w:val="24"/>
        </w:rPr>
        <w:t xml:space="preserve">five labs) </w:t>
      </w:r>
      <w:r w:rsidR="0066216C">
        <w:rPr>
          <w:sz w:val="24"/>
          <w:szCs w:val="24"/>
        </w:rPr>
        <w:t xml:space="preserve">of the </w:t>
      </w:r>
      <w:r w:rsidR="0066216C">
        <w:rPr>
          <w:sz w:val="24"/>
          <w:szCs w:val="24"/>
        </w:rPr>
        <w:lastRenderedPageBreak/>
        <w:t>topic</w:t>
      </w:r>
      <w:r w:rsidR="007B0A20">
        <w:rPr>
          <w:sz w:val="24"/>
          <w:szCs w:val="24"/>
        </w:rPr>
        <w:t xml:space="preserve">, or </w:t>
      </w:r>
      <w:r w:rsidR="006A3651">
        <w:rPr>
          <w:sz w:val="24"/>
          <w:szCs w:val="24"/>
        </w:rPr>
        <w:t xml:space="preserve">assign any of </w:t>
      </w:r>
      <w:r w:rsidR="007B0A20">
        <w:rPr>
          <w:sz w:val="24"/>
          <w:szCs w:val="24"/>
        </w:rPr>
        <w:t>the five modules as a</w:t>
      </w:r>
      <w:r w:rsidR="002D3C4F">
        <w:rPr>
          <w:sz w:val="24"/>
          <w:szCs w:val="24"/>
        </w:rPr>
        <w:t>n independent</w:t>
      </w:r>
      <w:r w:rsidR="007B0A20">
        <w:rPr>
          <w:sz w:val="24"/>
          <w:szCs w:val="24"/>
        </w:rPr>
        <w:t xml:space="preserve"> lab exercise for students to </w:t>
      </w:r>
      <w:r w:rsidR="006A3651">
        <w:rPr>
          <w:sz w:val="24"/>
          <w:szCs w:val="24"/>
        </w:rPr>
        <w:t xml:space="preserve">focus on </w:t>
      </w:r>
      <w:r w:rsidR="007B0A20">
        <w:rPr>
          <w:sz w:val="24"/>
          <w:szCs w:val="24"/>
        </w:rPr>
        <w:t>learn</w:t>
      </w:r>
      <w:r w:rsidR="006A3651">
        <w:rPr>
          <w:sz w:val="24"/>
          <w:szCs w:val="24"/>
        </w:rPr>
        <w:t xml:space="preserve">ing </w:t>
      </w:r>
      <w:r w:rsidR="0066216C">
        <w:rPr>
          <w:sz w:val="24"/>
          <w:szCs w:val="24"/>
        </w:rPr>
        <w:t xml:space="preserve">one specific aspect of the </w:t>
      </w:r>
      <w:r w:rsidR="004A118C">
        <w:rPr>
          <w:sz w:val="24"/>
          <w:szCs w:val="24"/>
        </w:rPr>
        <w:t>topic</w:t>
      </w:r>
      <w:r w:rsidR="007B0A20">
        <w:rPr>
          <w:sz w:val="24"/>
          <w:szCs w:val="24"/>
        </w:rPr>
        <w:t>.</w:t>
      </w:r>
    </w:p>
    <w:p w14:paraId="412F46D7" w14:textId="05B4DB89" w:rsidR="005538FD" w:rsidRDefault="005538FD" w:rsidP="00993FB5">
      <w:pPr>
        <w:rPr>
          <w:sz w:val="24"/>
          <w:szCs w:val="24"/>
        </w:rPr>
      </w:pPr>
      <w:r>
        <w:rPr>
          <w:sz w:val="24"/>
          <w:szCs w:val="24"/>
        </w:rPr>
        <w:br/>
      </w:r>
      <w:r>
        <w:rPr>
          <w:b/>
          <w:sz w:val="24"/>
          <w:szCs w:val="24"/>
        </w:rPr>
        <w:t>Guide for Using the Materials</w:t>
      </w:r>
      <w:r w:rsidRPr="00226247">
        <w:rPr>
          <w:b/>
          <w:sz w:val="24"/>
          <w:szCs w:val="24"/>
        </w:rPr>
        <w:t xml:space="preserve">: </w:t>
      </w:r>
    </w:p>
    <w:p w14:paraId="7F838BFC" w14:textId="5583179F" w:rsidR="008A46C4" w:rsidRPr="008A46C4" w:rsidRDefault="00042988" w:rsidP="008A46C4">
      <w:pPr>
        <w:rPr>
          <w:sz w:val="24"/>
          <w:szCs w:val="24"/>
        </w:rPr>
      </w:pPr>
      <w:r w:rsidRPr="008A46C4">
        <w:rPr>
          <w:sz w:val="24"/>
          <w:szCs w:val="24"/>
        </w:rPr>
        <w:t xml:space="preserve">If </w:t>
      </w:r>
      <w:r w:rsidR="002C5B49" w:rsidRPr="008A46C4">
        <w:rPr>
          <w:sz w:val="24"/>
          <w:szCs w:val="24"/>
        </w:rPr>
        <w:t>an instructor</w:t>
      </w:r>
      <w:r w:rsidRPr="008A46C4">
        <w:rPr>
          <w:sz w:val="24"/>
          <w:szCs w:val="24"/>
        </w:rPr>
        <w:t xml:space="preserve"> </w:t>
      </w:r>
      <w:r w:rsidR="005538FD" w:rsidRPr="008A46C4">
        <w:rPr>
          <w:sz w:val="24"/>
          <w:szCs w:val="24"/>
        </w:rPr>
        <w:t>plans to use the materials</w:t>
      </w:r>
      <w:r w:rsidR="00600EA4" w:rsidRPr="008A46C4">
        <w:rPr>
          <w:sz w:val="24"/>
          <w:szCs w:val="24"/>
        </w:rPr>
        <w:t xml:space="preserve"> to</w:t>
      </w:r>
      <w:r w:rsidR="005538FD" w:rsidRPr="008A46C4">
        <w:rPr>
          <w:sz w:val="24"/>
          <w:szCs w:val="24"/>
        </w:rPr>
        <w:t xml:space="preserve"> </w:t>
      </w:r>
      <w:r w:rsidR="00600EA4" w:rsidRPr="008A46C4">
        <w:rPr>
          <w:sz w:val="24"/>
          <w:szCs w:val="24"/>
        </w:rPr>
        <w:t xml:space="preserve">assign a semester-long course project to students to comprehensively learn </w:t>
      </w:r>
      <w:r w:rsidR="00600EA4" w:rsidRPr="00AB2B76">
        <w:rPr>
          <w:b/>
          <w:i/>
          <w:sz w:val="24"/>
          <w:szCs w:val="24"/>
        </w:rPr>
        <w:t>all the five aspects of the topic</w:t>
      </w:r>
      <w:r w:rsidR="00600EA4" w:rsidRPr="008A46C4">
        <w:rPr>
          <w:sz w:val="24"/>
          <w:szCs w:val="24"/>
        </w:rPr>
        <w:t>, the following files are related</w:t>
      </w:r>
      <w:r w:rsidR="00EB3EEE" w:rsidRPr="008A46C4">
        <w:rPr>
          <w:sz w:val="24"/>
          <w:szCs w:val="24"/>
        </w:rPr>
        <w:t xml:space="preserve"> (the first </w:t>
      </w:r>
      <w:r w:rsidR="00331CCF">
        <w:rPr>
          <w:sz w:val="24"/>
          <w:szCs w:val="24"/>
        </w:rPr>
        <w:t>three</w:t>
      </w:r>
      <w:r w:rsidR="00EB3EEE" w:rsidRPr="008A46C4">
        <w:rPr>
          <w:sz w:val="24"/>
          <w:szCs w:val="24"/>
        </w:rPr>
        <w:t xml:space="preserve"> are for both </w:t>
      </w:r>
      <w:r w:rsidR="00637AF6">
        <w:rPr>
          <w:sz w:val="24"/>
          <w:szCs w:val="24"/>
        </w:rPr>
        <w:t xml:space="preserve">the </w:t>
      </w:r>
      <w:r w:rsidR="00EB3EEE" w:rsidRPr="008A46C4">
        <w:rPr>
          <w:sz w:val="24"/>
          <w:szCs w:val="24"/>
        </w:rPr>
        <w:t xml:space="preserve">instructor and students, while the solution is for </w:t>
      </w:r>
      <w:r w:rsidR="00637AF6">
        <w:rPr>
          <w:sz w:val="24"/>
          <w:szCs w:val="24"/>
        </w:rPr>
        <w:t xml:space="preserve">the </w:t>
      </w:r>
      <w:r w:rsidR="00EB3EEE" w:rsidRPr="008A46C4">
        <w:rPr>
          <w:sz w:val="24"/>
          <w:szCs w:val="24"/>
        </w:rPr>
        <w:t>instructor only)</w:t>
      </w:r>
      <w:r w:rsidR="00600EA4" w:rsidRPr="008A46C4">
        <w:rPr>
          <w:sz w:val="24"/>
          <w:szCs w:val="24"/>
        </w:rPr>
        <w:t>:</w:t>
      </w:r>
    </w:p>
    <w:p w14:paraId="172135A9" w14:textId="775C708F" w:rsidR="00EB3EEE" w:rsidRPr="008A46C4" w:rsidRDefault="00EB3EEE" w:rsidP="00EB3EEE">
      <w:pPr>
        <w:pStyle w:val="ListParagraph"/>
        <w:numPr>
          <w:ilvl w:val="0"/>
          <w:numId w:val="19"/>
        </w:numPr>
        <w:rPr>
          <w:sz w:val="24"/>
          <w:szCs w:val="24"/>
        </w:rPr>
      </w:pPr>
      <w:r w:rsidRPr="008A46C4">
        <w:rPr>
          <w:sz w:val="24"/>
          <w:szCs w:val="24"/>
        </w:rPr>
        <w:t>CSM_NCCP_Smartphone_Side-Channel_Attacks_Defenses_CourseProject_Manual.docx</w:t>
      </w:r>
    </w:p>
    <w:p w14:paraId="6D934832" w14:textId="6CC68675" w:rsidR="005538FD" w:rsidRDefault="005538FD" w:rsidP="00600EA4">
      <w:pPr>
        <w:pStyle w:val="ListParagraph"/>
        <w:numPr>
          <w:ilvl w:val="0"/>
          <w:numId w:val="19"/>
        </w:numPr>
        <w:rPr>
          <w:sz w:val="24"/>
          <w:szCs w:val="24"/>
        </w:rPr>
      </w:pPr>
      <w:r w:rsidRPr="008A46C4">
        <w:rPr>
          <w:sz w:val="24"/>
          <w:szCs w:val="24"/>
        </w:rPr>
        <w:t>CSM_NCCP_Smartphone_Side-Channel_Attacks_Defenses_CourseProject_Information.xlsx</w:t>
      </w:r>
    </w:p>
    <w:p w14:paraId="544307A6" w14:textId="2F5EF98C" w:rsidR="00826898" w:rsidRPr="00826898" w:rsidRDefault="00826898" w:rsidP="00826898">
      <w:pPr>
        <w:pStyle w:val="ListParagraph"/>
        <w:numPr>
          <w:ilvl w:val="0"/>
          <w:numId w:val="19"/>
        </w:numPr>
        <w:rPr>
          <w:sz w:val="24"/>
          <w:szCs w:val="24"/>
        </w:rPr>
      </w:pPr>
      <w:r w:rsidRPr="00573CAC">
        <w:rPr>
          <w:sz w:val="24"/>
          <w:szCs w:val="24"/>
        </w:rPr>
        <w:t>CSM_MotionSensor_Dataset.zip</w:t>
      </w:r>
    </w:p>
    <w:p w14:paraId="779966A6" w14:textId="07E6F575" w:rsidR="005538FD" w:rsidRDefault="005538FD" w:rsidP="00600EA4">
      <w:pPr>
        <w:pStyle w:val="ListParagraph"/>
        <w:numPr>
          <w:ilvl w:val="0"/>
          <w:numId w:val="19"/>
        </w:numPr>
        <w:rPr>
          <w:sz w:val="24"/>
          <w:szCs w:val="24"/>
        </w:rPr>
      </w:pPr>
      <w:r w:rsidRPr="008A46C4">
        <w:rPr>
          <w:sz w:val="24"/>
          <w:szCs w:val="24"/>
        </w:rPr>
        <w:t>CSM_NCCP_Smartphone_Side-Channel_Attacks_Defenses_CourseProject_Solution.docx</w:t>
      </w:r>
    </w:p>
    <w:p w14:paraId="7384F983" w14:textId="00D2CDAE" w:rsidR="00EB3EEE" w:rsidRPr="005538FD" w:rsidRDefault="008A46C4" w:rsidP="005538FD">
      <w:pPr>
        <w:rPr>
          <w:sz w:val="24"/>
          <w:szCs w:val="24"/>
        </w:rPr>
      </w:pPr>
      <w:r>
        <w:rPr>
          <w:sz w:val="24"/>
          <w:szCs w:val="24"/>
        </w:rPr>
        <w:br/>
      </w:r>
      <w:r w:rsidR="00EB3EEE">
        <w:rPr>
          <w:sz w:val="24"/>
          <w:szCs w:val="24"/>
        </w:rPr>
        <w:t xml:space="preserve">If an instructor plans to use the materials to </w:t>
      </w:r>
      <w:r>
        <w:rPr>
          <w:sz w:val="24"/>
          <w:szCs w:val="24"/>
        </w:rPr>
        <w:t xml:space="preserve">assign </w:t>
      </w:r>
      <w:r w:rsidR="00FC29A1">
        <w:rPr>
          <w:sz w:val="24"/>
          <w:szCs w:val="24"/>
        </w:rPr>
        <w:t xml:space="preserve">a lab exercise for students to focus on learning </w:t>
      </w:r>
      <w:r w:rsidRPr="00112DD4">
        <w:rPr>
          <w:b/>
          <w:i/>
          <w:sz w:val="24"/>
          <w:szCs w:val="24"/>
        </w:rPr>
        <w:t xml:space="preserve">the motion sensor data collection toolkit development </w:t>
      </w:r>
      <w:r w:rsidR="00FC29A1" w:rsidRPr="00112DD4">
        <w:rPr>
          <w:b/>
          <w:i/>
          <w:sz w:val="24"/>
          <w:szCs w:val="24"/>
        </w:rPr>
        <w:t>aspect of the topic</w:t>
      </w:r>
      <w:r w:rsidR="00EB3EEE">
        <w:rPr>
          <w:sz w:val="24"/>
          <w:szCs w:val="24"/>
        </w:rPr>
        <w:t xml:space="preserve">, the following files are related (the first two are for both </w:t>
      </w:r>
      <w:r w:rsidR="00637AF6">
        <w:rPr>
          <w:sz w:val="24"/>
          <w:szCs w:val="24"/>
        </w:rPr>
        <w:t xml:space="preserve">the </w:t>
      </w:r>
      <w:r w:rsidR="00EB3EEE">
        <w:rPr>
          <w:sz w:val="24"/>
          <w:szCs w:val="24"/>
        </w:rPr>
        <w:t xml:space="preserve">instructor and students, while the solution is for </w:t>
      </w:r>
      <w:r w:rsidR="00637AF6">
        <w:rPr>
          <w:sz w:val="24"/>
          <w:szCs w:val="24"/>
        </w:rPr>
        <w:t xml:space="preserve">the </w:t>
      </w:r>
      <w:r w:rsidR="00EB3EEE">
        <w:rPr>
          <w:sz w:val="24"/>
          <w:szCs w:val="24"/>
        </w:rPr>
        <w:t>instructor only):</w:t>
      </w:r>
    </w:p>
    <w:p w14:paraId="2422CDC4" w14:textId="35D2AAEB" w:rsidR="00AB2B76" w:rsidRPr="00AB2B76" w:rsidRDefault="00AB2B76" w:rsidP="00AB2B76">
      <w:pPr>
        <w:pStyle w:val="ListParagraph"/>
        <w:numPr>
          <w:ilvl w:val="0"/>
          <w:numId w:val="19"/>
        </w:numPr>
        <w:rPr>
          <w:sz w:val="24"/>
          <w:szCs w:val="24"/>
        </w:rPr>
      </w:pPr>
      <w:r w:rsidRPr="00600EA4">
        <w:rPr>
          <w:sz w:val="24"/>
          <w:szCs w:val="24"/>
        </w:rPr>
        <w:t>CSM_NCCP_Smartphone_Side-Channel_Attacks_Defenses_Module1_Manual.docx</w:t>
      </w:r>
    </w:p>
    <w:p w14:paraId="5A155536" w14:textId="454FDECA" w:rsidR="005538FD" w:rsidRPr="00600EA4" w:rsidRDefault="005538FD" w:rsidP="00600EA4">
      <w:pPr>
        <w:pStyle w:val="ListParagraph"/>
        <w:numPr>
          <w:ilvl w:val="0"/>
          <w:numId w:val="19"/>
        </w:numPr>
        <w:rPr>
          <w:sz w:val="24"/>
          <w:szCs w:val="24"/>
        </w:rPr>
      </w:pPr>
      <w:r w:rsidRPr="00600EA4">
        <w:rPr>
          <w:sz w:val="24"/>
          <w:szCs w:val="24"/>
        </w:rPr>
        <w:t>CSM_NCCP_Smartphone_Side-Channel_Attacks_Defenses_Module1_Information.xlsx</w:t>
      </w:r>
    </w:p>
    <w:p w14:paraId="722ECD9D" w14:textId="3165FBBD" w:rsidR="005538FD" w:rsidRPr="00600EA4" w:rsidRDefault="005538FD" w:rsidP="00600EA4">
      <w:pPr>
        <w:pStyle w:val="ListParagraph"/>
        <w:numPr>
          <w:ilvl w:val="0"/>
          <w:numId w:val="19"/>
        </w:numPr>
        <w:rPr>
          <w:sz w:val="24"/>
          <w:szCs w:val="24"/>
        </w:rPr>
      </w:pPr>
      <w:r w:rsidRPr="00600EA4">
        <w:rPr>
          <w:sz w:val="24"/>
          <w:szCs w:val="24"/>
        </w:rPr>
        <w:t>CSM_NCCP_Smartphone_Side-Channel_Attacks_Defenses_Module1_Solution.docx</w:t>
      </w:r>
    </w:p>
    <w:p w14:paraId="0892F9CC" w14:textId="705B18B1" w:rsidR="005538FD" w:rsidRPr="005538FD" w:rsidRDefault="000561AF" w:rsidP="005538FD">
      <w:pPr>
        <w:rPr>
          <w:sz w:val="24"/>
          <w:szCs w:val="24"/>
        </w:rPr>
      </w:pPr>
      <w:r>
        <w:rPr>
          <w:sz w:val="24"/>
          <w:szCs w:val="24"/>
        </w:rPr>
        <w:br/>
        <w:t xml:space="preserve">If an instructor plans to use the materials to assign a lab exercise for students to focus on learning </w:t>
      </w:r>
      <w:r w:rsidRPr="00112DD4">
        <w:rPr>
          <w:b/>
          <w:i/>
          <w:sz w:val="24"/>
          <w:szCs w:val="24"/>
        </w:rPr>
        <w:t xml:space="preserve">the </w:t>
      </w:r>
      <w:r>
        <w:rPr>
          <w:b/>
          <w:i/>
          <w:sz w:val="24"/>
          <w:szCs w:val="24"/>
        </w:rPr>
        <w:t>m</w:t>
      </w:r>
      <w:r w:rsidRPr="000561AF">
        <w:rPr>
          <w:b/>
          <w:i/>
          <w:sz w:val="24"/>
          <w:szCs w:val="24"/>
        </w:rPr>
        <w:t>otion sensor data preprocessing</w:t>
      </w:r>
      <w:r w:rsidRPr="00112DD4">
        <w:rPr>
          <w:b/>
          <w:i/>
          <w:sz w:val="24"/>
          <w:szCs w:val="24"/>
        </w:rPr>
        <w:t xml:space="preserve"> aspect of the topic</w:t>
      </w:r>
      <w:r>
        <w:rPr>
          <w:sz w:val="24"/>
          <w:szCs w:val="24"/>
        </w:rPr>
        <w:t xml:space="preserve">, the following files are related (the first </w:t>
      </w:r>
      <w:r w:rsidR="00424E7D">
        <w:rPr>
          <w:sz w:val="24"/>
          <w:szCs w:val="24"/>
        </w:rPr>
        <w:t>three</w:t>
      </w:r>
      <w:r>
        <w:rPr>
          <w:sz w:val="24"/>
          <w:szCs w:val="24"/>
        </w:rPr>
        <w:t xml:space="preserve"> are for both </w:t>
      </w:r>
      <w:r w:rsidR="00637AF6">
        <w:rPr>
          <w:sz w:val="24"/>
          <w:szCs w:val="24"/>
        </w:rPr>
        <w:t xml:space="preserve">the </w:t>
      </w:r>
      <w:r>
        <w:rPr>
          <w:sz w:val="24"/>
          <w:szCs w:val="24"/>
        </w:rPr>
        <w:t xml:space="preserve">instructor and students, while the solution is for </w:t>
      </w:r>
      <w:r w:rsidR="00637AF6">
        <w:rPr>
          <w:sz w:val="24"/>
          <w:szCs w:val="24"/>
        </w:rPr>
        <w:t xml:space="preserve">the </w:t>
      </w:r>
      <w:r>
        <w:rPr>
          <w:sz w:val="24"/>
          <w:szCs w:val="24"/>
        </w:rPr>
        <w:t>instructor only):</w:t>
      </w:r>
    </w:p>
    <w:p w14:paraId="69C5D588" w14:textId="7128C8CF" w:rsidR="00D00547" w:rsidRPr="00D00547" w:rsidRDefault="00D00547" w:rsidP="00D00547">
      <w:pPr>
        <w:pStyle w:val="ListParagraph"/>
        <w:numPr>
          <w:ilvl w:val="0"/>
          <w:numId w:val="19"/>
        </w:numPr>
        <w:rPr>
          <w:sz w:val="24"/>
          <w:szCs w:val="24"/>
        </w:rPr>
      </w:pPr>
      <w:r w:rsidRPr="00600EA4">
        <w:rPr>
          <w:sz w:val="24"/>
          <w:szCs w:val="24"/>
        </w:rPr>
        <w:lastRenderedPageBreak/>
        <w:t>CSM_NCCP_Smartphone_Side-Channel_Attacks_Defenses_Module2_Manual.docx</w:t>
      </w:r>
    </w:p>
    <w:p w14:paraId="0985C108" w14:textId="72DED608" w:rsidR="005538FD" w:rsidRDefault="005538FD" w:rsidP="00600EA4">
      <w:pPr>
        <w:pStyle w:val="ListParagraph"/>
        <w:numPr>
          <w:ilvl w:val="0"/>
          <w:numId w:val="19"/>
        </w:numPr>
        <w:rPr>
          <w:sz w:val="24"/>
          <w:szCs w:val="24"/>
        </w:rPr>
      </w:pPr>
      <w:r w:rsidRPr="00600EA4">
        <w:rPr>
          <w:sz w:val="24"/>
          <w:szCs w:val="24"/>
        </w:rPr>
        <w:t>CSM_NCCP_Smartphone_Side-Channel_Attacks_Defenses_Module2_Information.xlsx</w:t>
      </w:r>
    </w:p>
    <w:p w14:paraId="78034C0B" w14:textId="3882623B" w:rsidR="00193C4B" w:rsidRPr="00193C4B" w:rsidRDefault="00193C4B" w:rsidP="00193C4B">
      <w:pPr>
        <w:pStyle w:val="ListParagraph"/>
        <w:numPr>
          <w:ilvl w:val="0"/>
          <w:numId w:val="19"/>
        </w:numPr>
        <w:rPr>
          <w:sz w:val="24"/>
          <w:szCs w:val="24"/>
        </w:rPr>
      </w:pPr>
      <w:r w:rsidRPr="00573CAC">
        <w:rPr>
          <w:sz w:val="24"/>
          <w:szCs w:val="24"/>
        </w:rPr>
        <w:t>CSM_MotionSensor_Dataset.zip</w:t>
      </w:r>
    </w:p>
    <w:p w14:paraId="3A265D3F" w14:textId="2D62DB1E" w:rsidR="005538FD" w:rsidRPr="00600EA4" w:rsidRDefault="005538FD" w:rsidP="00600EA4">
      <w:pPr>
        <w:pStyle w:val="ListParagraph"/>
        <w:numPr>
          <w:ilvl w:val="0"/>
          <w:numId w:val="19"/>
        </w:numPr>
        <w:rPr>
          <w:sz w:val="24"/>
          <w:szCs w:val="24"/>
        </w:rPr>
      </w:pPr>
      <w:r w:rsidRPr="00600EA4">
        <w:rPr>
          <w:sz w:val="24"/>
          <w:szCs w:val="24"/>
        </w:rPr>
        <w:t>CSM_NCCP_Smartphone_Side-Channel_Attacks_Defenses_Module2_Solution.docx</w:t>
      </w:r>
    </w:p>
    <w:p w14:paraId="6CD4020A" w14:textId="53D0D4A0" w:rsidR="005538FD" w:rsidRPr="005538FD" w:rsidRDefault="00D00547" w:rsidP="005538FD">
      <w:pPr>
        <w:rPr>
          <w:sz w:val="24"/>
          <w:szCs w:val="24"/>
        </w:rPr>
      </w:pPr>
      <w:r>
        <w:rPr>
          <w:sz w:val="24"/>
          <w:szCs w:val="24"/>
        </w:rPr>
        <w:br/>
        <w:t xml:space="preserve">If an instructor plans to use the materials to assign a lab exercise for students to focus on learning </w:t>
      </w:r>
      <w:r w:rsidRPr="00112DD4">
        <w:rPr>
          <w:b/>
          <w:i/>
          <w:sz w:val="24"/>
          <w:szCs w:val="24"/>
        </w:rPr>
        <w:t xml:space="preserve">the </w:t>
      </w:r>
      <w:r>
        <w:rPr>
          <w:b/>
          <w:i/>
          <w:sz w:val="24"/>
          <w:szCs w:val="24"/>
        </w:rPr>
        <w:t>m</w:t>
      </w:r>
      <w:r w:rsidRPr="000561AF">
        <w:rPr>
          <w:b/>
          <w:i/>
          <w:sz w:val="24"/>
          <w:szCs w:val="24"/>
        </w:rPr>
        <w:t xml:space="preserve">otion sensor data </w:t>
      </w:r>
      <w:r w:rsidRPr="00D00547">
        <w:rPr>
          <w:b/>
          <w:i/>
          <w:sz w:val="24"/>
          <w:szCs w:val="24"/>
        </w:rPr>
        <w:t>feature extraction</w:t>
      </w:r>
      <w:r w:rsidRPr="00112DD4">
        <w:rPr>
          <w:b/>
          <w:i/>
          <w:sz w:val="24"/>
          <w:szCs w:val="24"/>
        </w:rPr>
        <w:t xml:space="preserve"> aspect of the topic</w:t>
      </w:r>
      <w:r>
        <w:rPr>
          <w:sz w:val="24"/>
          <w:szCs w:val="24"/>
        </w:rPr>
        <w:t xml:space="preserve">, the following files are related (the first </w:t>
      </w:r>
      <w:r w:rsidR="00FE6DF4">
        <w:rPr>
          <w:sz w:val="24"/>
          <w:szCs w:val="24"/>
        </w:rPr>
        <w:t>three</w:t>
      </w:r>
      <w:r>
        <w:rPr>
          <w:sz w:val="24"/>
          <w:szCs w:val="24"/>
        </w:rPr>
        <w:t xml:space="preserve"> are for both </w:t>
      </w:r>
      <w:r w:rsidR="00637AF6">
        <w:rPr>
          <w:sz w:val="24"/>
          <w:szCs w:val="24"/>
        </w:rPr>
        <w:t xml:space="preserve">the </w:t>
      </w:r>
      <w:r>
        <w:rPr>
          <w:sz w:val="24"/>
          <w:szCs w:val="24"/>
        </w:rPr>
        <w:t xml:space="preserve">instructor and students, while the solution is for </w:t>
      </w:r>
      <w:r w:rsidR="00637AF6">
        <w:rPr>
          <w:sz w:val="24"/>
          <w:szCs w:val="24"/>
        </w:rPr>
        <w:t xml:space="preserve">the </w:t>
      </w:r>
      <w:r>
        <w:rPr>
          <w:sz w:val="24"/>
          <w:szCs w:val="24"/>
        </w:rPr>
        <w:t>instructor only):</w:t>
      </w:r>
    </w:p>
    <w:p w14:paraId="208B68DA" w14:textId="6AE1CD90" w:rsidR="00D00547" w:rsidRPr="00D00547" w:rsidRDefault="00D00547" w:rsidP="00D00547">
      <w:pPr>
        <w:pStyle w:val="ListParagraph"/>
        <w:numPr>
          <w:ilvl w:val="0"/>
          <w:numId w:val="19"/>
        </w:numPr>
        <w:rPr>
          <w:sz w:val="24"/>
          <w:szCs w:val="24"/>
        </w:rPr>
      </w:pPr>
      <w:r w:rsidRPr="00600EA4">
        <w:rPr>
          <w:sz w:val="24"/>
          <w:szCs w:val="24"/>
        </w:rPr>
        <w:t>CSM_NCCP_Smartphone_Side-Channel_Attacks_Defenses_Module3_Manual.docx</w:t>
      </w:r>
    </w:p>
    <w:p w14:paraId="1C5F36C4" w14:textId="7BF5D222" w:rsidR="005538FD" w:rsidRDefault="005538FD" w:rsidP="00600EA4">
      <w:pPr>
        <w:pStyle w:val="ListParagraph"/>
        <w:numPr>
          <w:ilvl w:val="0"/>
          <w:numId w:val="19"/>
        </w:numPr>
        <w:rPr>
          <w:sz w:val="24"/>
          <w:szCs w:val="24"/>
        </w:rPr>
      </w:pPr>
      <w:r w:rsidRPr="00600EA4">
        <w:rPr>
          <w:sz w:val="24"/>
          <w:szCs w:val="24"/>
        </w:rPr>
        <w:t>CSM_NCCP_Smartphone_Side-Channel_Attacks_Defenses_Module3_Information.xlsx</w:t>
      </w:r>
    </w:p>
    <w:p w14:paraId="345F04BF" w14:textId="620C5758" w:rsidR="00FE6DF4" w:rsidRPr="00600EA4" w:rsidRDefault="00FE6DF4" w:rsidP="00600EA4">
      <w:pPr>
        <w:pStyle w:val="ListParagraph"/>
        <w:numPr>
          <w:ilvl w:val="0"/>
          <w:numId w:val="19"/>
        </w:numPr>
        <w:rPr>
          <w:sz w:val="24"/>
          <w:szCs w:val="24"/>
        </w:rPr>
      </w:pPr>
      <w:proofErr w:type="spellStart"/>
      <w:r w:rsidRPr="00FE6DF4">
        <w:rPr>
          <w:sz w:val="24"/>
          <w:szCs w:val="24"/>
        </w:rPr>
        <w:t>motion_data.pkl</w:t>
      </w:r>
      <w:proofErr w:type="spellEnd"/>
    </w:p>
    <w:p w14:paraId="15B4BE20" w14:textId="2F3DB7DB" w:rsidR="005538FD" w:rsidRPr="00600EA4" w:rsidRDefault="005538FD" w:rsidP="00600EA4">
      <w:pPr>
        <w:pStyle w:val="ListParagraph"/>
        <w:numPr>
          <w:ilvl w:val="0"/>
          <w:numId w:val="19"/>
        </w:numPr>
        <w:rPr>
          <w:sz w:val="24"/>
          <w:szCs w:val="24"/>
        </w:rPr>
      </w:pPr>
      <w:r w:rsidRPr="00600EA4">
        <w:rPr>
          <w:sz w:val="24"/>
          <w:szCs w:val="24"/>
        </w:rPr>
        <w:t>CSM_NCCP_Smartphone_Side-Channel_Attacks_Defenses_Module3_Solution.docx</w:t>
      </w:r>
    </w:p>
    <w:p w14:paraId="51EE883F" w14:textId="16864E47" w:rsidR="005538FD" w:rsidRPr="005538FD" w:rsidRDefault="00E67BC7" w:rsidP="005538FD">
      <w:pPr>
        <w:rPr>
          <w:sz w:val="24"/>
          <w:szCs w:val="24"/>
        </w:rPr>
      </w:pPr>
      <w:r>
        <w:rPr>
          <w:sz w:val="24"/>
          <w:szCs w:val="24"/>
        </w:rPr>
        <w:br/>
        <w:t xml:space="preserve">If an instructor plans to use the materials to assign a lab exercise for students to focus on learning </w:t>
      </w:r>
      <w:r w:rsidRPr="00112DD4">
        <w:rPr>
          <w:b/>
          <w:i/>
          <w:sz w:val="24"/>
          <w:szCs w:val="24"/>
        </w:rPr>
        <w:t xml:space="preserve">the </w:t>
      </w:r>
      <w:r>
        <w:rPr>
          <w:b/>
          <w:i/>
          <w:sz w:val="24"/>
          <w:szCs w:val="24"/>
        </w:rPr>
        <w:t xml:space="preserve">model </w:t>
      </w:r>
      <w:r w:rsidRPr="00E67BC7">
        <w:rPr>
          <w:b/>
          <w:i/>
          <w:sz w:val="24"/>
          <w:szCs w:val="24"/>
        </w:rPr>
        <w:t>training and evaluation</w:t>
      </w:r>
      <w:r w:rsidRPr="00112DD4">
        <w:rPr>
          <w:b/>
          <w:i/>
          <w:sz w:val="24"/>
          <w:szCs w:val="24"/>
        </w:rPr>
        <w:t xml:space="preserve"> aspect of the topic</w:t>
      </w:r>
      <w:r w:rsidRPr="00E67BC7">
        <w:rPr>
          <w:b/>
          <w:i/>
          <w:sz w:val="24"/>
          <w:szCs w:val="24"/>
        </w:rPr>
        <w:t>,</w:t>
      </w:r>
      <w:r>
        <w:rPr>
          <w:sz w:val="24"/>
          <w:szCs w:val="24"/>
        </w:rPr>
        <w:t xml:space="preserve"> the following files are related (the first </w:t>
      </w:r>
      <w:r w:rsidR="00172037">
        <w:rPr>
          <w:sz w:val="24"/>
          <w:szCs w:val="24"/>
        </w:rPr>
        <w:t>three</w:t>
      </w:r>
      <w:r>
        <w:rPr>
          <w:sz w:val="24"/>
          <w:szCs w:val="24"/>
        </w:rPr>
        <w:t xml:space="preserve"> are for both </w:t>
      </w:r>
      <w:r w:rsidR="00637AF6">
        <w:rPr>
          <w:sz w:val="24"/>
          <w:szCs w:val="24"/>
        </w:rPr>
        <w:t xml:space="preserve">the </w:t>
      </w:r>
      <w:r>
        <w:rPr>
          <w:sz w:val="24"/>
          <w:szCs w:val="24"/>
        </w:rPr>
        <w:t xml:space="preserve">instructor and students, while the solution is for </w:t>
      </w:r>
      <w:r w:rsidR="00637AF6">
        <w:rPr>
          <w:sz w:val="24"/>
          <w:szCs w:val="24"/>
        </w:rPr>
        <w:t xml:space="preserve">the </w:t>
      </w:r>
      <w:r>
        <w:rPr>
          <w:sz w:val="24"/>
          <w:szCs w:val="24"/>
        </w:rPr>
        <w:t>instructor only):</w:t>
      </w:r>
    </w:p>
    <w:p w14:paraId="7340B27F" w14:textId="62541188" w:rsidR="001A6E7C" w:rsidRPr="001A6E7C" w:rsidRDefault="001A6E7C" w:rsidP="001A6E7C">
      <w:pPr>
        <w:pStyle w:val="ListParagraph"/>
        <w:numPr>
          <w:ilvl w:val="0"/>
          <w:numId w:val="19"/>
        </w:numPr>
        <w:rPr>
          <w:sz w:val="24"/>
          <w:szCs w:val="24"/>
        </w:rPr>
      </w:pPr>
      <w:r w:rsidRPr="00600EA4">
        <w:rPr>
          <w:sz w:val="24"/>
          <w:szCs w:val="24"/>
        </w:rPr>
        <w:t>CSM_NCCP_Smartphone_Side-Channel_Attacks_Defenses_Module4_Manual.docx</w:t>
      </w:r>
    </w:p>
    <w:p w14:paraId="46EDC2AF" w14:textId="31D5D45D" w:rsidR="005538FD" w:rsidRDefault="005538FD" w:rsidP="00600EA4">
      <w:pPr>
        <w:pStyle w:val="ListParagraph"/>
        <w:numPr>
          <w:ilvl w:val="0"/>
          <w:numId w:val="19"/>
        </w:numPr>
        <w:rPr>
          <w:sz w:val="24"/>
          <w:szCs w:val="24"/>
        </w:rPr>
      </w:pPr>
      <w:r w:rsidRPr="00600EA4">
        <w:rPr>
          <w:sz w:val="24"/>
          <w:szCs w:val="24"/>
        </w:rPr>
        <w:t>CSM_NCCP_Smartphone_Side-Channel_Attacks_Defenses_Module4_Information.xlsx</w:t>
      </w:r>
    </w:p>
    <w:p w14:paraId="315F0809" w14:textId="758B7AF0" w:rsidR="00FD0DC0" w:rsidRPr="00600EA4" w:rsidRDefault="00FD0DC0" w:rsidP="00600EA4">
      <w:pPr>
        <w:pStyle w:val="ListParagraph"/>
        <w:numPr>
          <w:ilvl w:val="0"/>
          <w:numId w:val="19"/>
        </w:numPr>
        <w:rPr>
          <w:sz w:val="24"/>
          <w:szCs w:val="24"/>
        </w:rPr>
      </w:pPr>
      <w:r w:rsidRPr="00FD0DC0">
        <w:rPr>
          <w:sz w:val="24"/>
          <w:szCs w:val="24"/>
        </w:rPr>
        <w:t>feature_data.csv</w:t>
      </w:r>
    </w:p>
    <w:p w14:paraId="3EC54DA0" w14:textId="6ABADCF4" w:rsidR="005538FD" w:rsidRPr="00600EA4" w:rsidRDefault="005538FD" w:rsidP="00600EA4">
      <w:pPr>
        <w:pStyle w:val="ListParagraph"/>
        <w:numPr>
          <w:ilvl w:val="0"/>
          <w:numId w:val="19"/>
        </w:numPr>
        <w:rPr>
          <w:sz w:val="24"/>
          <w:szCs w:val="24"/>
        </w:rPr>
      </w:pPr>
      <w:r w:rsidRPr="00600EA4">
        <w:rPr>
          <w:sz w:val="24"/>
          <w:szCs w:val="24"/>
        </w:rPr>
        <w:t>CSM_NCCP_Smartphone_Side-Channel_Attacks_Defenses_Module4_Solution.docx</w:t>
      </w:r>
    </w:p>
    <w:p w14:paraId="3898D6BB" w14:textId="2D1495FC" w:rsidR="001A6E7C" w:rsidRPr="005538FD" w:rsidRDefault="001A6E7C" w:rsidP="005538FD">
      <w:pPr>
        <w:rPr>
          <w:sz w:val="24"/>
          <w:szCs w:val="24"/>
        </w:rPr>
      </w:pPr>
      <w:r>
        <w:rPr>
          <w:sz w:val="24"/>
          <w:szCs w:val="24"/>
        </w:rPr>
        <w:br/>
        <w:t xml:space="preserve">If an instructor plans to use the materials to assign a lab exercise for students to focus on learning </w:t>
      </w:r>
      <w:r w:rsidRPr="00112DD4">
        <w:rPr>
          <w:b/>
          <w:i/>
          <w:sz w:val="24"/>
          <w:szCs w:val="24"/>
        </w:rPr>
        <w:t xml:space="preserve">the </w:t>
      </w:r>
      <w:r>
        <w:rPr>
          <w:b/>
          <w:i/>
          <w:sz w:val="24"/>
          <w:szCs w:val="24"/>
        </w:rPr>
        <w:t>m</w:t>
      </w:r>
      <w:r w:rsidRPr="000561AF">
        <w:rPr>
          <w:b/>
          <w:i/>
          <w:sz w:val="24"/>
          <w:szCs w:val="24"/>
        </w:rPr>
        <w:t xml:space="preserve">otion sensor data </w:t>
      </w:r>
      <w:r w:rsidRPr="001A6E7C">
        <w:rPr>
          <w:b/>
          <w:i/>
          <w:sz w:val="24"/>
          <w:szCs w:val="24"/>
        </w:rPr>
        <w:t>perturbation for defense</w:t>
      </w:r>
      <w:r w:rsidRPr="00112DD4">
        <w:rPr>
          <w:b/>
          <w:i/>
          <w:sz w:val="24"/>
          <w:szCs w:val="24"/>
        </w:rPr>
        <w:t xml:space="preserve"> aspect of the topic</w:t>
      </w:r>
      <w:r>
        <w:rPr>
          <w:sz w:val="24"/>
          <w:szCs w:val="24"/>
        </w:rPr>
        <w:t xml:space="preserve">, the following files are related (the first </w:t>
      </w:r>
      <w:r w:rsidR="00F979E1">
        <w:rPr>
          <w:sz w:val="24"/>
          <w:szCs w:val="24"/>
        </w:rPr>
        <w:t>four</w:t>
      </w:r>
      <w:r>
        <w:rPr>
          <w:sz w:val="24"/>
          <w:szCs w:val="24"/>
        </w:rPr>
        <w:t xml:space="preserve"> </w:t>
      </w:r>
      <w:r>
        <w:rPr>
          <w:sz w:val="24"/>
          <w:szCs w:val="24"/>
        </w:rPr>
        <w:lastRenderedPageBreak/>
        <w:t xml:space="preserve">are for both </w:t>
      </w:r>
      <w:r w:rsidR="00637AF6">
        <w:rPr>
          <w:sz w:val="24"/>
          <w:szCs w:val="24"/>
        </w:rPr>
        <w:t xml:space="preserve">the </w:t>
      </w:r>
      <w:r>
        <w:rPr>
          <w:sz w:val="24"/>
          <w:szCs w:val="24"/>
        </w:rPr>
        <w:t xml:space="preserve">instructor and students, while the solution is for </w:t>
      </w:r>
      <w:r w:rsidR="00637AF6">
        <w:rPr>
          <w:sz w:val="24"/>
          <w:szCs w:val="24"/>
        </w:rPr>
        <w:t xml:space="preserve">the </w:t>
      </w:r>
      <w:r>
        <w:rPr>
          <w:sz w:val="24"/>
          <w:szCs w:val="24"/>
        </w:rPr>
        <w:t>instructor only):</w:t>
      </w:r>
    </w:p>
    <w:p w14:paraId="3D85D2B9" w14:textId="394CE140" w:rsidR="00D91201" w:rsidRPr="00D91201" w:rsidRDefault="00D91201" w:rsidP="00D91201">
      <w:pPr>
        <w:pStyle w:val="ListParagraph"/>
        <w:numPr>
          <w:ilvl w:val="0"/>
          <w:numId w:val="19"/>
        </w:numPr>
        <w:rPr>
          <w:sz w:val="24"/>
          <w:szCs w:val="24"/>
        </w:rPr>
      </w:pPr>
      <w:r w:rsidRPr="00600EA4">
        <w:rPr>
          <w:sz w:val="24"/>
          <w:szCs w:val="24"/>
        </w:rPr>
        <w:t>CSM_NCCP_Smartphone_Side-Channel_Attacks_Defenses_Module5_Manual.docx</w:t>
      </w:r>
    </w:p>
    <w:p w14:paraId="535F4025" w14:textId="5BED6699" w:rsidR="005538FD" w:rsidRDefault="005538FD" w:rsidP="00600EA4">
      <w:pPr>
        <w:pStyle w:val="ListParagraph"/>
        <w:numPr>
          <w:ilvl w:val="0"/>
          <w:numId w:val="19"/>
        </w:numPr>
        <w:rPr>
          <w:sz w:val="24"/>
          <w:szCs w:val="24"/>
        </w:rPr>
      </w:pPr>
      <w:r w:rsidRPr="00600EA4">
        <w:rPr>
          <w:sz w:val="24"/>
          <w:szCs w:val="24"/>
        </w:rPr>
        <w:t>CSM_NCCP_Smartphone_Side-Channel_Attacks_Defenses_Module5_Information.xlsx</w:t>
      </w:r>
    </w:p>
    <w:p w14:paraId="34762CF3" w14:textId="51CBB92C" w:rsidR="000E669E" w:rsidRPr="000E669E" w:rsidRDefault="000E669E" w:rsidP="000E669E">
      <w:pPr>
        <w:pStyle w:val="ListParagraph"/>
        <w:numPr>
          <w:ilvl w:val="0"/>
          <w:numId w:val="19"/>
        </w:numPr>
        <w:rPr>
          <w:sz w:val="24"/>
          <w:szCs w:val="24"/>
        </w:rPr>
      </w:pPr>
      <w:r w:rsidRPr="00573CAC">
        <w:rPr>
          <w:sz w:val="24"/>
          <w:szCs w:val="24"/>
        </w:rPr>
        <w:t>CSM_MotionSensor_Dataset.zip</w:t>
      </w:r>
    </w:p>
    <w:p w14:paraId="1FEAF7C0" w14:textId="05C2A759" w:rsidR="00B5326C" w:rsidRDefault="00B5326C" w:rsidP="00600EA4">
      <w:pPr>
        <w:pStyle w:val="ListParagraph"/>
        <w:numPr>
          <w:ilvl w:val="0"/>
          <w:numId w:val="19"/>
        </w:numPr>
        <w:rPr>
          <w:sz w:val="24"/>
          <w:szCs w:val="24"/>
        </w:rPr>
      </w:pPr>
      <w:proofErr w:type="spellStart"/>
      <w:r w:rsidRPr="00B5326C">
        <w:rPr>
          <w:sz w:val="24"/>
          <w:szCs w:val="24"/>
        </w:rPr>
        <w:t>motion_data.pkl</w:t>
      </w:r>
      <w:proofErr w:type="spellEnd"/>
    </w:p>
    <w:p w14:paraId="4446A4B3" w14:textId="6FCCE7A0" w:rsidR="00EF3F52" w:rsidRPr="00F74283" w:rsidRDefault="005538FD" w:rsidP="005538FD">
      <w:pPr>
        <w:pStyle w:val="ListParagraph"/>
        <w:numPr>
          <w:ilvl w:val="0"/>
          <w:numId w:val="19"/>
        </w:numPr>
        <w:rPr>
          <w:sz w:val="24"/>
          <w:szCs w:val="24"/>
        </w:rPr>
      </w:pPr>
      <w:r w:rsidRPr="00600EA4">
        <w:rPr>
          <w:sz w:val="24"/>
          <w:szCs w:val="24"/>
        </w:rPr>
        <w:t>CSM_NCCP_Smartphone_Side-Channel_Attacks_Defenses_Module5_Solution.docx</w:t>
      </w:r>
    </w:p>
    <w:p w14:paraId="65293BC5" w14:textId="3AEF2EBC" w:rsidR="00EF3F52" w:rsidRPr="005538FD" w:rsidRDefault="00177375" w:rsidP="005538FD">
      <w:pPr>
        <w:rPr>
          <w:sz w:val="24"/>
          <w:szCs w:val="24"/>
        </w:rPr>
      </w:pPr>
      <w:r>
        <w:rPr>
          <w:b/>
          <w:sz w:val="24"/>
          <w:szCs w:val="24"/>
        </w:rPr>
        <w:br/>
      </w:r>
      <w:r w:rsidR="00EF3F52">
        <w:rPr>
          <w:b/>
          <w:sz w:val="24"/>
          <w:szCs w:val="24"/>
        </w:rPr>
        <w:t>Solution Manual and Materials</w:t>
      </w:r>
      <w:r w:rsidR="00EF3F52" w:rsidRPr="00226247">
        <w:rPr>
          <w:b/>
          <w:sz w:val="24"/>
          <w:szCs w:val="24"/>
        </w:rPr>
        <w:t xml:space="preserve">: </w:t>
      </w:r>
    </w:p>
    <w:p w14:paraId="1AA4D884" w14:textId="3DF438DC" w:rsidR="00EF3F52" w:rsidRPr="00EF3F52" w:rsidRDefault="00EF3F52" w:rsidP="00EF3F52">
      <w:pPr>
        <w:rPr>
          <w:sz w:val="24"/>
          <w:szCs w:val="24"/>
        </w:rPr>
      </w:pPr>
      <w:r>
        <w:rPr>
          <w:sz w:val="24"/>
          <w:szCs w:val="24"/>
        </w:rPr>
        <w:t xml:space="preserve">We developed a complete set of </w:t>
      </w:r>
      <w:r w:rsidRPr="00EF3F52">
        <w:rPr>
          <w:sz w:val="24"/>
          <w:szCs w:val="24"/>
        </w:rPr>
        <w:t>solution manual</w:t>
      </w:r>
      <w:r>
        <w:rPr>
          <w:sz w:val="24"/>
          <w:szCs w:val="24"/>
        </w:rPr>
        <w:t xml:space="preserve">s </w:t>
      </w:r>
      <w:r w:rsidR="005A1115">
        <w:rPr>
          <w:sz w:val="24"/>
          <w:szCs w:val="24"/>
        </w:rPr>
        <w:t xml:space="preserve">(those </w:t>
      </w:r>
      <w:r w:rsidR="00C11AC9">
        <w:rPr>
          <w:sz w:val="24"/>
          <w:szCs w:val="24"/>
        </w:rPr>
        <w:t>***_Solution.docx files mentioned above</w:t>
      </w:r>
      <w:r w:rsidR="005A1115">
        <w:rPr>
          <w:sz w:val="24"/>
          <w:szCs w:val="24"/>
        </w:rPr>
        <w:t xml:space="preserve">) </w:t>
      </w:r>
      <w:r>
        <w:rPr>
          <w:sz w:val="24"/>
          <w:szCs w:val="24"/>
        </w:rPr>
        <w:t xml:space="preserve">and </w:t>
      </w:r>
      <w:r w:rsidRPr="00EF3F52">
        <w:rPr>
          <w:sz w:val="24"/>
          <w:szCs w:val="24"/>
        </w:rPr>
        <w:t xml:space="preserve">solution materials </w:t>
      </w:r>
      <w:r>
        <w:rPr>
          <w:sz w:val="24"/>
          <w:szCs w:val="24"/>
        </w:rPr>
        <w:t>(</w:t>
      </w:r>
      <w:r w:rsidRPr="005538FD">
        <w:rPr>
          <w:sz w:val="24"/>
          <w:szCs w:val="24"/>
        </w:rPr>
        <w:t xml:space="preserve">including </w:t>
      </w:r>
      <w:r>
        <w:rPr>
          <w:sz w:val="24"/>
          <w:szCs w:val="24"/>
        </w:rPr>
        <w:t>the</w:t>
      </w:r>
      <w:r w:rsidRPr="005538FD">
        <w:rPr>
          <w:sz w:val="24"/>
          <w:szCs w:val="24"/>
        </w:rPr>
        <w:t xml:space="preserve"> data collection toolkit</w:t>
      </w:r>
      <w:r>
        <w:rPr>
          <w:sz w:val="24"/>
          <w:szCs w:val="24"/>
        </w:rPr>
        <w:t xml:space="preserve"> </w:t>
      </w:r>
      <w:r w:rsidRPr="005538FD">
        <w:rPr>
          <w:sz w:val="24"/>
          <w:szCs w:val="24"/>
        </w:rPr>
        <w:t>and tools or source code</w:t>
      </w:r>
      <w:r>
        <w:rPr>
          <w:sz w:val="24"/>
          <w:szCs w:val="24"/>
        </w:rPr>
        <w:t xml:space="preserve">) for the unit </w:t>
      </w:r>
      <w:r w:rsidR="00F74283">
        <w:rPr>
          <w:sz w:val="24"/>
          <w:szCs w:val="24"/>
        </w:rPr>
        <w:t xml:space="preserve">(course project) </w:t>
      </w:r>
      <w:r>
        <w:rPr>
          <w:sz w:val="24"/>
          <w:szCs w:val="24"/>
        </w:rPr>
        <w:t>and the five lab</w:t>
      </w:r>
      <w:r w:rsidR="00F74283">
        <w:rPr>
          <w:sz w:val="24"/>
          <w:szCs w:val="24"/>
        </w:rPr>
        <w:t>s</w:t>
      </w:r>
      <w:r>
        <w:rPr>
          <w:sz w:val="24"/>
          <w:szCs w:val="24"/>
        </w:rPr>
        <w:t>.  They were</w:t>
      </w:r>
      <w:r w:rsidRPr="00EF3F52">
        <w:rPr>
          <w:sz w:val="24"/>
          <w:szCs w:val="24"/>
        </w:rPr>
        <w:t xml:space="preserve"> not uploaded to </w:t>
      </w:r>
      <w:r>
        <w:rPr>
          <w:sz w:val="24"/>
          <w:szCs w:val="24"/>
        </w:rPr>
        <w:t xml:space="preserve">the CLARK </w:t>
      </w:r>
      <w:r w:rsidR="00F74283">
        <w:rPr>
          <w:sz w:val="24"/>
          <w:szCs w:val="24"/>
        </w:rPr>
        <w:t>system</w:t>
      </w:r>
      <w:r>
        <w:rPr>
          <w:sz w:val="24"/>
          <w:szCs w:val="24"/>
        </w:rPr>
        <w:t xml:space="preserve"> due to its lack of access control to students and</w:t>
      </w:r>
      <w:r w:rsidRPr="00EF3F52">
        <w:rPr>
          <w:sz w:val="24"/>
          <w:szCs w:val="24"/>
        </w:rPr>
        <w:t xml:space="preserve"> </w:t>
      </w:r>
      <w:r w:rsidR="00C11AC9">
        <w:rPr>
          <w:sz w:val="24"/>
          <w:szCs w:val="24"/>
        </w:rPr>
        <w:t xml:space="preserve">also </w:t>
      </w:r>
      <w:r w:rsidRPr="00EF3F52">
        <w:rPr>
          <w:sz w:val="24"/>
          <w:szCs w:val="24"/>
        </w:rPr>
        <w:t xml:space="preserve">based on the suggestion from </w:t>
      </w:r>
      <w:proofErr w:type="spellStart"/>
      <w:r w:rsidRPr="00EF3F52">
        <w:rPr>
          <w:sz w:val="24"/>
          <w:szCs w:val="24"/>
        </w:rPr>
        <w:t>Kaza</w:t>
      </w:r>
      <w:proofErr w:type="spellEnd"/>
      <w:r w:rsidRPr="00EF3F52">
        <w:rPr>
          <w:sz w:val="24"/>
          <w:szCs w:val="24"/>
        </w:rPr>
        <w:t>, Siddharth (SKaza@towson.edu).</w:t>
      </w:r>
    </w:p>
    <w:p w14:paraId="0A16B7FA" w14:textId="61822F9C" w:rsidR="00186A8A" w:rsidRDefault="00EF3F52" w:rsidP="0020119C">
      <w:pPr>
        <w:rPr>
          <w:sz w:val="24"/>
          <w:szCs w:val="24"/>
        </w:rPr>
      </w:pPr>
      <w:r w:rsidRPr="00EF3F52">
        <w:rPr>
          <w:sz w:val="24"/>
          <w:szCs w:val="24"/>
        </w:rPr>
        <w:t xml:space="preserve">Please contact Dr. Chuan Yue (chuanyue@mines.edu) at the Colorado School of Mines </w:t>
      </w:r>
      <w:r w:rsidR="008358D7">
        <w:rPr>
          <w:sz w:val="24"/>
          <w:szCs w:val="24"/>
        </w:rPr>
        <w:t xml:space="preserve">or NSA NCCP program directors </w:t>
      </w:r>
      <w:r w:rsidRPr="00EF3F52">
        <w:rPr>
          <w:sz w:val="24"/>
          <w:szCs w:val="24"/>
        </w:rPr>
        <w:t>for the solution manual</w:t>
      </w:r>
      <w:r>
        <w:rPr>
          <w:sz w:val="24"/>
          <w:szCs w:val="24"/>
        </w:rPr>
        <w:t>s</w:t>
      </w:r>
      <w:r w:rsidRPr="00EF3F52">
        <w:rPr>
          <w:sz w:val="24"/>
          <w:szCs w:val="24"/>
        </w:rPr>
        <w:t xml:space="preserve"> and the solution materials.</w:t>
      </w:r>
    </w:p>
    <w:p w14:paraId="7F6DB58D" w14:textId="77777777" w:rsidR="00F74283" w:rsidRDefault="00F74283" w:rsidP="0020119C">
      <w:pPr>
        <w:rPr>
          <w:sz w:val="24"/>
          <w:szCs w:val="24"/>
        </w:rPr>
      </w:pPr>
    </w:p>
    <w:p w14:paraId="32031EDA" w14:textId="77777777" w:rsidR="004D67C8" w:rsidRDefault="004E5951" w:rsidP="00E16E2C">
      <w:pPr>
        <w:rPr>
          <w:b/>
          <w:sz w:val="24"/>
          <w:szCs w:val="24"/>
        </w:rPr>
      </w:pPr>
      <w:r>
        <w:rPr>
          <w:b/>
          <w:sz w:val="24"/>
          <w:szCs w:val="24"/>
        </w:rPr>
        <w:t>Course Project</w:t>
      </w:r>
      <w:r w:rsidR="00E16E2C" w:rsidRPr="00226247">
        <w:rPr>
          <w:b/>
          <w:sz w:val="24"/>
          <w:szCs w:val="24"/>
        </w:rPr>
        <w:t xml:space="preserve"> </w:t>
      </w:r>
      <w:r w:rsidR="00A021A8">
        <w:rPr>
          <w:b/>
          <w:sz w:val="24"/>
          <w:szCs w:val="24"/>
        </w:rPr>
        <w:t xml:space="preserve">or Lab </w:t>
      </w:r>
      <w:r w:rsidR="00E16E2C" w:rsidRPr="00226247">
        <w:rPr>
          <w:b/>
          <w:sz w:val="24"/>
          <w:szCs w:val="24"/>
        </w:rPr>
        <w:t xml:space="preserve">Environment: </w:t>
      </w:r>
    </w:p>
    <w:p w14:paraId="212E56FD" w14:textId="662FB603" w:rsidR="006A42EE" w:rsidRDefault="001605E4" w:rsidP="00E16E2C">
      <w:pPr>
        <w:rPr>
          <w:sz w:val="24"/>
          <w:szCs w:val="24"/>
        </w:rPr>
      </w:pPr>
      <w:r>
        <w:rPr>
          <w:sz w:val="24"/>
          <w:szCs w:val="24"/>
        </w:rPr>
        <w:t xml:space="preserve">Either </w:t>
      </w:r>
      <w:r w:rsidR="00901076">
        <w:rPr>
          <w:sz w:val="24"/>
          <w:szCs w:val="24"/>
        </w:rPr>
        <w:t>Linux, Mac, or Windows</w:t>
      </w:r>
      <w:r>
        <w:rPr>
          <w:sz w:val="24"/>
          <w:szCs w:val="24"/>
        </w:rPr>
        <w:t xml:space="preserve"> systems will be appropriate</w:t>
      </w:r>
      <w:r w:rsidR="00901076">
        <w:rPr>
          <w:sz w:val="24"/>
          <w:szCs w:val="24"/>
        </w:rPr>
        <w:t>.</w:t>
      </w:r>
      <w:r w:rsidR="00A021A8">
        <w:rPr>
          <w:sz w:val="24"/>
          <w:szCs w:val="24"/>
        </w:rPr>
        <w:t xml:space="preserve">  I</w:t>
      </w:r>
      <w:r w:rsidR="00B60370">
        <w:rPr>
          <w:sz w:val="24"/>
          <w:szCs w:val="24"/>
        </w:rPr>
        <w:t>n more details, the operating system</w:t>
      </w:r>
      <w:r w:rsidR="005837E2">
        <w:rPr>
          <w:sz w:val="24"/>
          <w:szCs w:val="24"/>
        </w:rPr>
        <w:t>s</w:t>
      </w:r>
      <w:r w:rsidR="00B60370">
        <w:rPr>
          <w:sz w:val="24"/>
          <w:szCs w:val="24"/>
        </w:rPr>
        <w:t xml:space="preserve"> and software packages that we used for developing these materials </w:t>
      </w:r>
      <w:r w:rsidR="00EA7550">
        <w:rPr>
          <w:sz w:val="24"/>
          <w:szCs w:val="24"/>
        </w:rPr>
        <w:t xml:space="preserve">(including solution materials) </w:t>
      </w:r>
      <w:r w:rsidR="00B60370">
        <w:rPr>
          <w:sz w:val="24"/>
          <w:szCs w:val="24"/>
        </w:rPr>
        <w:t>are li</w:t>
      </w:r>
      <w:r w:rsidR="005837E2">
        <w:rPr>
          <w:sz w:val="24"/>
          <w:szCs w:val="24"/>
        </w:rPr>
        <w:t>sted below for your reference; however, h</w:t>
      </w:r>
      <w:r w:rsidR="00EA7550">
        <w:rPr>
          <w:sz w:val="24"/>
          <w:szCs w:val="24"/>
        </w:rPr>
        <w:t xml:space="preserve">igher versions of OSes </w:t>
      </w:r>
      <w:r w:rsidR="005837E2">
        <w:rPr>
          <w:sz w:val="24"/>
          <w:szCs w:val="24"/>
        </w:rPr>
        <w:t xml:space="preserve">and </w:t>
      </w:r>
      <w:r w:rsidR="00EA7550">
        <w:rPr>
          <w:sz w:val="24"/>
          <w:szCs w:val="24"/>
        </w:rPr>
        <w:t>s</w:t>
      </w:r>
      <w:r w:rsidR="005837E2">
        <w:rPr>
          <w:sz w:val="24"/>
          <w:szCs w:val="24"/>
        </w:rPr>
        <w:t>oftware packages should also work:</w:t>
      </w:r>
    </w:p>
    <w:p w14:paraId="066CF986" w14:textId="20F778DD" w:rsidR="00BD3890" w:rsidRDefault="005837E2" w:rsidP="005837E2">
      <w:pPr>
        <w:pStyle w:val="ListParagraph"/>
        <w:numPr>
          <w:ilvl w:val="0"/>
          <w:numId w:val="22"/>
        </w:numPr>
        <w:rPr>
          <w:sz w:val="24"/>
          <w:szCs w:val="24"/>
        </w:rPr>
      </w:pPr>
      <w:r>
        <w:rPr>
          <w:sz w:val="24"/>
          <w:szCs w:val="24"/>
        </w:rPr>
        <w:t xml:space="preserve">OS version: </w:t>
      </w:r>
      <w:r w:rsidRPr="005837E2">
        <w:rPr>
          <w:sz w:val="24"/>
          <w:szCs w:val="24"/>
        </w:rPr>
        <w:t>Ubuntu 14.04</w:t>
      </w:r>
      <w:r>
        <w:rPr>
          <w:sz w:val="24"/>
          <w:szCs w:val="24"/>
        </w:rPr>
        <w:t xml:space="preserve">, or </w:t>
      </w:r>
      <w:r w:rsidRPr="005837E2">
        <w:rPr>
          <w:sz w:val="24"/>
          <w:szCs w:val="24"/>
        </w:rPr>
        <w:t>macOS 10.12.6</w:t>
      </w:r>
    </w:p>
    <w:p w14:paraId="21D32FCE" w14:textId="72FEE46C" w:rsidR="005837E2" w:rsidRDefault="005837E2" w:rsidP="005837E2">
      <w:pPr>
        <w:pStyle w:val="ListParagraph"/>
        <w:numPr>
          <w:ilvl w:val="0"/>
          <w:numId w:val="22"/>
        </w:numPr>
        <w:rPr>
          <w:sz w:val="24"/>
          <w:szCs w:val="24"/>
        </w:rPr>
      </w:pPr>
      <w:r>
        <w:rPr>
          <w:sz w:val="24"/>
          <w:szCs w:val="24"/>
        </w:rPr>
        <w:t xml:space="preserve">Python version: </w:t>
      </w:r>
      <w:r w:rsidRPr="005837E2">
        <w:rPr>
          <w:sz w:val="24"/>
          <w:szCs w:val="24"/>
        </w:rPr>
        <w:t>3.5</w:t>
      </w:r>
    </w:p>
    <w:p w14:paraId="378DE697" w14:textId="516B9F9D" w:rsidR="005837E2" w:rsidRDefault="005837E2" w:rsidP="005837E2">
      <w:pPr>
        <w:pStyle w:val="ListParagraph"/>
        <w:numPr>
          <w:ilvl w:val="0"/>
          <w:numId w:val="22"/>
        </w:numPr>
        <w:rPr>
          <w:sz w:val="24"/>
          <w:szCs w:val="24"/>
        </w:rPr>
      </w:pPr>
      <w:r>
        <w:rPr>
          <w:sz w:val="24"/>
          <w:szCs w:val="24"/>
        </w:rPr>
        <w:t xml:space="preserve">Python packages: default version of </w:t>
      </w:r>
      <w:r w:rsidRPr="005837E2">
        <w:rPr>
          <w:sz w:val="24"/>
          <w:szCs w:val="24"/>
        </w:rPr>
        <w:t>pickle</w:t>
      </w:r>
      <w:r>
        <w:rPr>
          <w:sz w:val="24"/>
          <w:szCs w:val="24"/>
        </w:rPr>
        <w:t xml:space="preserve">, </w:t>
      </w:r>
      <w:proofErr w:type="spellStart"/>
      <w:r>
        <w:rPr>
          <w:sz w:val="24"/>
          <w:szCs w:val="24"/>
        </w:rPr>
        <w:t>sklearn</w:t>
      </w:r>
      <w:proofErr w:type="spellEnd"/>
      <w:r>
        <w:rPr>
          <w:sz w:val="24"/>
          <w:szCs w:val="24"/>
        </w:rPr>
        <w:t xml:space="preserve">, </w:t>
      </w:r>
      <w:proofErr w:type="spellStart"/>
      <w:r>
        <w:rPr>
          <w:sz w:val="24"/>
          <w:szCs w:val="24"/>
        </w:rPr>
        <w:t>numpy</w:t>
      </w:r>
      <w:proofErr w:type="spellEnd"/>
      <w:r>
        <w:rPr>
          <w:sz w:val="24"/>
          <w:szCs w:val="24"/>
        </w:rPr>
        <w:t>, and csv</w:t>
      </w:r>
    </w:p>
    <w:p w14:paraId="7276B876" w14:textId="15DF849D" w:rsidR="00AB1839" w:rsidRPr="00177375" w:rsidRDefault="005837E2" w:rsidP="007C5203">
      <w:pPr>
        <w:pStyle w:val="ListParagraph"/>
        <w:numPr>
          <w:ilvl w:val="0"/>
          <w:numId w:val="22"/>
        </w:numPr>
        <w:rPr>
          <w:sz w:val="24"/>
          <w:szCs w:val="24"/>
        </w:rPr>
      </w:pPr>
      <w:r>
        <w:rPr>
          <w:sz w:val="24"/>
          <w:szCs w:val="24"/>
        </w:rPr>
        <w:t xml:space="preserve">PHP: version 5 </w:t>
      </w:r>
      <w:r w:rsidR="003747AF">
        <w:rPr>
          <w:sz w:val="24"/>
          <w:szCs w:val="24"/>
        </w:rPr>
        <w:t>(note that this is</w:t>
      </w:r>
      <w:r>
        <w:rPr>
          <w:sz w:val="24"/>
          <w:szCs w:val="24"/>
        </w:rPr>
        <w:t xml:space="preserve"> </w:t>
      </w:r>
      <w:r w:rsidR="003747AF">
        <w:rPr>
          <w:sz w:val="24"/>
          <w:szCs w:val="24"/>
        </w:rPr>
        <w:t xml:space="preserve">needed </w:t>
      </w:r>
      <w:r>
        <w:rPr>
          <w:sz w:val="24"/>
          <w:szCs w:val="24"/>
        </w:rPr>
        <w:t>only for Lab 1</w:t>
      </w:r>
      <w:r w:rsidR="003747AF">
        <w:rPr>
          <w:sz w:val="24"/>
          <w:szCs w:val="24"/>
        </w:rPr>
        <w:t>)</w:t>
      </w:r>
    </w:p>
    <w:p w14:paraId="307AE39B" w14:textId="77777777" w:rsidR="004D67C8" w:rsidRDefault="00F74283" w:rsidP="007C5203">
      <w:pPr>
        <w:rPr>
          <w:b/>
          <w:sz w:val="24"/>
          <w:szCs w:val="24"/>
        </w:rPr>
      </w:pPr>
      <w:r>
        <w:rPr>
          <w:b/>
          <w:sz w:val="24"/>
          <w:szCs w:val="24"/>
        </w:rPr>
        <w:lastRenderedPageBreak/>
        <w:br/>
      </w:r>
      <w:r w:rsidR="007C5203" w:rsidRPr="00824A75">
        <w:rPr>
          <w:b/>
          <w:sz w:val="24"/>
          <w:szCs w:val="24"/>
        </w:rPr>
        <w:t xml:space="preserve">Learning Setting: </w:t>
      </w:r>
    </w:p>
    <w:p w14:paraId="27E2DAE6" w14:textId="757A8094" w:rsidR="007C5203" w:rsidRDefault="00F74283" w:rsidP="007C5203">
      <w:pPr>
        <w:rPr>
          <w:sz w:val="24"/>
          <w:szCs w:val="24"/>
        </w:rPr>
      </w:pPr>
      <w:r>
        <w:rPr>
          <w:sz w:val="24"/>
          <w:szCs w:val="24"/>
        </w:rPr>
        <w:t>The unit (</w:t>
      </w:r>
      <w:r w:rsidR="007C5203">
        <w:rPr>
          <w:sz w:val="24"/>
          <w:szCs w:val="24"/>
        </w:rPr>
        <w:t>course project</w:t>
      </w:r>
      <w:r>
        <w:rPr>
          <w:sz w:val="24"/>
          <w:szCs w:val="24"/>
        </w:rPr>
        <w:t>)</w:t>
      </w:r>
      <w:r w:rsidR="007C5203">
        <w:rPr>
          <w:sz w:val="24"/>
          <w:szCs w:val="24"/>
        </w:rPr>
        <w:t xml:space="preserve"> </w:t>
      </w:r>
      <w:r>
        <w:rPr>
          <w:sz w:val="24"/>
          <w:szCs w:val="24"/>
        </w:rPr>
        <w:t>and the five labs are</w:t>
      </w:r>
      <w:r w:rsidR="00C871AA">
        <w:rPr>
          <w:sz w:val="24"/>
          <w:szCs w:val="24"/>
        </w:rPr>
        <w:t xml:space="preserve"> for student</w:t>
      </w:r>
      <w:r>
        <w:rPr>
          <w:sz w:val="24"/>
          <w:szCs w:val="24"/>
        </w:rPr>
        <w:t>s</w:t>
      </w:r>
      <w:r w:rsidR="00C871AA">
        <w:rPr>
          <w:sz w:val="24"/>
          <w:szCs w:val="24"/>
        </w:rPr>
        <w:t xml:space="preserve"> </w:t>
      </w:r>
      <w:r w:rsidR="007C5203" w:rsidRPr="008610EC">
        <w:rPr>
          <w:sz w:val="24"/>
          <w:szCs w:val="24"/>
        </w:rPr>
        <w:t>to comp</w:t>
      </w:r>
      <w:r w:rsidR="00A371C6">
        <w:rPr>
          <w:sz w:val="24"/>
          <w:szCs w:val="24"/>
        </w:rPr>
        <w:t>lete outside the classroom, so they</w:t>
      </w:r>
      <w:r w:rsidR="007C5203" w:rsidRPr="008610EC">
        <w:rPr>
          <w:sz w:val="24"/>
          <w:szCs w:val="24"/>
        </w:rPr>
        <w:t xml:space="preserve"> can be used in either face to</w:t>
      </w:r>
      <w:r w:rsidR="007C5203">
        <w:rPr>
          <w:sz w:val="24"/>
          <w:szCs w:val="24"/>
        </w:rPr>
        <w:t xml:space="preserve"> face or online courses</w:t>
      </w:r>
      <w:r w:rsidR="007C5203" w:rsidRPr="00930B33">
        <w:rPr>
          <w:sz w:val="24"/>
          <w:szCs w:val="24"/>
        </w:rPr>
        <w:t>.</w:t>
      </w:r>
    </w:p>
    <w:p w14:paraId="77A3B4B5" w14:textId="04E0C8E1" w:rsidR="004D67C8" w:rsidRDefault="00177375" w:rsidP="007C5203">
      <w:pPr>
        <w:rPr>
          <w:b/>
          <w:sz w:val="24"/>
          <w:szCs w:val="24"/>
        </w:rPr>
      </w:pPr>
      <w:r>
        <w:rPr>
          <w:b/>
          <w:sz w:val="24"/>
          <w:szCs w:val="24"/>
        </w:rPr>
        <w:br/>
      </w:r>
      <w:r w:rsidR="007C5203" w:rsidRPr="00824A75">
        <w:rPr>
          <w:b/>
          <w:sz w:val="24"/>
          <w:szCs w:val="24"/>
        </w:rPr>
        <w:t>Prerequisites:</w:t>
      </w:r>
      <w:r w:rsidR="007C5203">
        <w:rPr>
          <w:b/>
          <w:sz w:val="24"/>
          <w:szCs w:val="24"/>
        </w:rPr>
        <w:t xml:space="preserve"> </w:t>
      </w:r>
    </w:p>
    <w:p w14:paraId="44F468B8" w14:textId="5E588933" w:rsidR="007C5203" w:rsidRPr="00824A75" w:rsidRDefault="007C5203" w:rsidP="007C5203">
      <w:pPr>
        <w:rPr>
          <w:b/>
          <w:sz w:val="24"/>
          <w:szCs w:val="24"/>
        </w:rPr>
      </w:pPr>
      <w:r w:rsidRPr="00F85627">
        <w:rPr>
          <w:sz w:val="24"/>
          <w:szCs w:val="24"/>
        </w:rPr>
        <w:t>Java or Python Programming, Basic Cybersecurity and Machine Learning knowledge and skills, Linux or Windows Systems, Computer Networks.</w:t>
      </w:r>
    </w:p>
    <w:p w14:paraId="059456B4" w14:textId="77777777" w:rsidR="004D67C8" w:rsidRDefault="00DE1DF7" w:rsidP="007C5203">
      <w:pPr>
        <w:rPr>
          <w:b/>
          <w:sz w:val="24"/>
          <w:szCs w:val="24"/>
        </w:rPr>
      </w:pPr>
      <w:r>
        <w:rPr>
          <w:b/>
          <w:sz w:val="24"/>
          <w:szCs w:val="24"/>
        </w:rPr>
        <w:br/>
      </w:r>
      <w:r w:rsidR="007C5203" w:rsidRPr="00824A75">
        <w:rPr>
          <w:b/>
          <w:sz w:val="24"/>
          <w:szCs w:val="24"/>
        </w:rPr>
        <w:t>Level of Instruction:</w:t>
      </w:r>
      <w:r w:rsidR="007C5203">
        <w:rPr>
          <w:b/>
          <w:sz w:val="24"/>
          <w:szCs w:val="24"/>
        </w:rPr>
        <w:t xml:space="preserve"> </w:t>
      </w:r>
    </w:p>
    <w:p w14:paraId="15789234" w14:textId="26CEDD75" w:rsidR="00DE1DF7" w:rsidRDefault="007C5203" w:rsidP="007C5203">
      <w:pPr>
        <w:rPr>
          <w:sz w:val="24"/>
          <w:szCs w:val="24"/>
        </w:rPr>
      </w:pPr>
      <w:r w:rsidRPr="00A72EDB">
        <w:rPr>
          <w:sz w:val="24"/>
          <w:szCs w:val="24"/>
        </w:rPr>
        <w:t xml:space="preserve">Senior undergraduate students or graduate students in CS or related STEM programs.  The </w:t>
      </w:r>
      <w:r w:rsidR="00BF2DB0">
        <w:rPr>
          <w:sz w:val="24"/>
          <w:szCs w:val="24"/>
        </w:rPr>
        <w:t>materials</w:t>
      </w:r>
      <w:r w:rsidRPr="00A72EDB">
        <w:rPr>
          <w:sz w:val="24"/>
          <w:szCs w:val="24"/>
        </w:rPr>
        <w:t xml:space="preserve"> should be further simplified if </w:t>
      </w:r>
      <w:r w:rsidR="00705EC4">
        <w:rPr>
          <w:sz w:val="24"/>
          <w:szCs w:val="24"/>
        </w:rPr>
        <w:t>they</w:t>
      </w:r>
      <w:r w:rsidRPr="00A72EDB">
        <w:rPr>
          <w:sz w:val="24"/>
          <w:szCs w:val="24"/>
        </w:rPr>
        <w:t xml:space="preserve"> will be used for freshmen, sophomores, or none-CS major students</w:t>
      </w:r>
      <w:r w:rsidR="00DE1DF7">
        <w:rPr>
          <w:sz w:val="24"/>
          <w:szCs w:val="24"/>
        </w:rPr>
        <w:t>.</w:t>
      </w:r>
    </w:p>
    <w:p w14:paraId="393E395D" w14:textId="77777777" w:rsidR="005C66E7" w:rsidRDefault="005C66E7" w:rsidP="007C5203">
      <w:pPr>
        <w:rPr>
          <w:b/>
          <w:sz w:val="24"/>
          <w:szCs w:val="24"/>
        </w:rPr>
      </w:pPr>
    </w:p>
    <w:p w14:paraId="5D6A6A16" w14:textId="41AD4A4E" w:rsidR="00665FA1" w:rsidRDefault="00665FA1" w:rsidP="007C5203">
      <w:pPr>
        <w:rPr>
          <w:b/>
          <w:sz w:val="24"/>
          <w:szCs w:val="24"/>
        </w:rPr>
      </w:pPr>
      <w:r>
        <w:rPr>
          <w:b/>
          <w:sz w:val="24"/>
          <w:szCs w:val="24"/>
        </w:rPr>
        <w:t>Related Research Papers</w:t>
      </w:r>
      <w:r w:rsidRPr="00824A75">
        <w:rPr>
          <w:b/>
          <w:sz w:val="24"/>
          <w:szCs w:val="24"/>
        </w:rPr>
        <w:t>:</w:t>
      </w:r>
    </w:p>
    <w:p w14:paraId="6569D158" w14:textId="1E035E59" w:rsidR="00F50938" w:rsidRDefault="00665FA1" w:rsidP="006372F7">
      <w:pPr>
        <w:spacing w:before="0" w:after="0"/>
        <w:rPr>
          <w:sz w:val="24"/>
          <w:szCs w:val="24"/>
        </w:rPr>
      </w:pPr>
      <w:r w:rsidRPr="00665FA1">
        <w:rPr>
          <w:sz w:val="24"/>
          <w:szCs w:val="24"/>
        </w:rPr>
        <w:t xml:space="preserve">The following four </w:t>
      </w:r>
      <w:r>
        <w:rPr>
          <w:sz w:val="24"/>
          <w:szCs w:val="24"/>
        </w:rPr>
        <w:t xml:space="preserve">research papers </w:t>
      </w:r>
      <w:r w:rsidR="00E915F3">
        <w:rPr>
          <w:sz w:val="24"/>
          <w:szCs w:val="24"/>
        </w:rPr>
        <w:t xml:space="preserve">can be the </w:t>
      </w:r>
      <w:r w:rsidR="00E915F3">
        <w:rPr>
          <w:sz w:val="24"/>
          <w:szCs w:val="24"/>
        </w:rPr>
        <w:t xml:space="preserve">references </w:t>
      </w:r>
      <w:r w:rsidR="00E915F3">
        <w:rPr>
          <w:sz w:val="24"/>
          <w:szCs w:val="24"/>
        </w:rPr>
        <w:t xml:space="preserve">to </w:t>
      </w:r>
      <w:r w:rsidR="00776E36">
        <w:rPr>
          <w:sz w:val="24"/>
          <w:szCs w:val="24"/>
        </w:rPr>
        <w:t xml:space="preserve">instructors and students </w:t>
      </w:r>
      <w:r w:rsidR="00E915F3">
        <w:rPr>
          <w:sz w:val="24"/>
          <w:szCs w:val="24"/>
        </w:rPr>
        <w:t xml:space="preserve">who are using </w:t>
      </w:r>
      <w:r>
        <w:rPr>
          <w:sz w:val="24"/>
          <w:szCs w:val="24"/>
        </w:rPr>
        <w:t>this set of c</w:t>
      </w:r>
      <w:r w:rsidRPr="009A505E">
        <w:rPr>
          <w:sz w:val="24"/>
          <w:szCs w:val="24"/>
        </w:rPr>
        <w:t>urriculum</w:t>
      </w:r>
      <w:r>
        <w:rPr>
          <w:sz w:val="24"/>
          <w:szCs w:val="24"/>
        </w:rPr>
        <w:t xml:space="preserve"> materials</w:t>
      </w:r>
      <w:r w:rsidR="00F50938">
        <w:rPr>
          <w:sz w:val="24"/>
          <w:szCs w:val="24"/>
        </w:rPr>
        <w:t>:</w:t>
      </w:r>
    </w:p>
    <w:p w14:paraId="1611E663" w14:textId="77777777" w:rsidR="002326F2" w:rsidRDefault="002326F2" w:rsidP="006372F7">
      <w:pPr>
        <w:spacing w:before="0" w:after="0"/>
        <w:rPr>
          <w:sz w:val="24"/>
          <w:szCs w:val="24"/>
        </w:rPr>
      </w:pPr>
    </w:p>
    <w:p w14:paraId="7A72107E" w14:textId="6CCF2763" w:rsidR="006372F7" w:rsidRPr="002326F2" w:rsidRDefault="006372F7" w:rsidP="002326F2">
      <w:pPr>
        <w:pStyle w:val="ListParagraph"/>
        <w:numPr>
          <w:ilvl w:val="0"/>
          <w:numId w:val="24"/>
        </w:numPr>
        <w:spacing w:before="0" w:after="120"/>
        <w:contextualSpacing w:val="0"/>
        <w:rPr>
          <w:sz w:val="24"/>
          <w:szCs w:val="24"/>
        </w:rPr>
      </w:pPr>
      <w:r w:rsidRPr="002326F2">
        <w:rPr>
          <w:sz w:val="24"/>
          <w:szCs w:val="24"/>
        </w:rPr>
        <w:t>Sensor-based Mobile Web Fingerprinting and Cross-site Input Inference Attacks (position paper). By Chuan Yue. In proceedings of the IEEE Workshop on Mobile Security Technologies (</w:t>
      </w:r>
      <w:proofErr w:type="spellStart"/>
      <w:r w:rsidRPr="002326F2">
        <w:rPr>
          <w:sz w:val="24"/>
          <w:szCs w:val="24"/>
        </w:rPr>
        <w:t>MoST</w:t>
      </w:r>
      <w:proofErr w:type="spellEnd"/>
      <w:r w:rsidRPr="002326F2">
        <w:rPr>
          <w:sz w:val="24"/>
          <w:szCs w:val="24"/>
        </w:rPr>
        <w:t>), 2016.</w:t>
      </w:r>
    </w:p>
    <w:p w14:paraId="6810AA1C" w14:textId="6226FEC5" w:rsidR="006372F7" w:rsidRPr="002326F2" w:rsidRDefault="006372F7" w:rsidP="002326F2">
      <w:pPr>
        <w:pStyle w:val="ListParagraph"/>
        <w:numPr>
          <w:ilvl w:val="0"/>
          <w:numId w:val="23"/>
        </w:numPr>
        <w:spacing w:before="0" w:after="120"/>
        <w:contextualSpacing w:val="0"/>
        <w:rPr>
          <w:sz w:val="24"/>
          <w:szCs w:val="24"/>
        </w:rPr>
      </w:pPr>
      <w:r w:rsidRPr="009E5793">
        <w:rPr>
          <w:sz w:val="24"/>
          <w:szCs w:val="24"/>
        </w:rPr>
        <w:t>Cross-site Input Inference Attacks on Mobile Web Users (short paper).</w:t>
      </w:r>
      <w:r w:rsidR="009E5793">
        <w:rPr>
          <w:sz w:val="24"/>
          <w:szCs w:val="24"/>
        </w:rPr>
        <w:t xml:space="preserve"> </w:t>
      </w:r>
      <w:r w:rsidRPr="009E5793">
        <w:rPr>
          <w:sz w:val="24"/>
          <w:szCs w:val="24"/>
        </w:rPr>
        <w:t>By Rui Zhao, Chuan Yue, and Qi Han. In proceedings of the International Conference on Security and Privacy in Communication Networks (</w:t>
      </w:r>
      <w:proofErr w:type="spellStart"/>
      <w:r w:rsidRPr="009E5793">
        <w:rPr>
          <w:sz w:val="24"/>
          <w:szCs w:val="24"/>
        </w:rPr>
        <w:t>SecureComm</w:t>
      </w:r>
      <w:proofErr w:type="spellEnd"/>
      <w:r w:rsidRPr="009E5793">
        <w:rPr>
          <w:sz w:val="24"/>
          <w:szCs w:val="24"/>
        </w:rPr>
        <w:t>), 2017.</w:t>
      </w:r>
    </w:p>
    <w:p w14:paraId="6AF6D4E2" w14:textId="0D08A482" w:rsidR="006372F7" w:rsidRPr="002326F2" w:rsidRDefault="006372F7" w:rsidP="002326F2">
      <w:pPr>
        <w:pStyle w:val="ListParagraph"/>
        <w:numPr>
          <w:ilvl w:val="0"/>
          <w:numId w:val="23"/>
        </w:numPr>
        <w:spacing w:before="0" w:after="120"/>
        <w:contextualSpacing w:val="0"/>
        <w:rPr>
          <w:sz w:val="24"/>
          <w:szCs w:val="24"/>
        </w:rPr>
      </w:pPr>
      <w:r w:rsidRPr="009E5793">
        <w:rPr>
          <w:sz w:val="24"/>
          <w:szCs w:val="24"/>
        </w:rPr>
        <w:t xml:space="preserve">Effective Mobile Web User Fingerprinting via Motion Sensors. By </w:t>
      </w:r>
      <w:proofErr w:type="spellStart"/>
      <w:r w:rsidRPr="009E5793">
        <w:rPr>
          <w:sz w:val="24"/>
          <w:szCs w:val="24"/>
        </w:rPr>
        <w:t>Zhiju</w:t>
      </w:r>
      <w:proofErr w:type="spellEnd"/>
      <w:r w:rsidRPr="009E5793">
        <w:rPr>
          <w:sz w:val="24"/>
          <w:szCs w:val="24"/>
        </w:rPr>
        <w:t xml:space="preserve"> Yang, Rui Zhao, and Chuan Yue.</w:t>
      </w:r>
      <w:r w:rsidR="009E5793">
        <w:rPr>
          <w:sz w:val="24"/>
          <w:szCs w:val="24"/>
        </w:rPr>
        <w:t xml:space="preserve"> </w:t>
      </w:r>
      <w:r w:rsidRPr="009E5793">
        <w:rPr>
          <w:sz w:val="24"/>
          <w:szCs w:val="24"/>
        </w:rPr>
        <w:t>In proceedings of the IEEE International Conference on Trust, Security and Privacy in Computing and Communications (</w:t>
      </w:r>
      <w:proofErr w:type="spellStart"/>
      <w:r w:rsidRPr="009E5793">
        <w:rPr>
          <w:sz w:val="24"/>
          <w:szCs w:val="24"/>
        </w:rPr>
        <w:t>TrustCom</w:t>
      </w:r>
      <w:proofErr w:type="spellEnd"/>
      <w:r w:rsidRPr="009E5793">
        <w:rPr>
          <w:sz w:val="24"/>
          <w:szCs w:val="24"/>
        </w:rPr>
        <w:t>), 2018.</w:t>
      </w:r>
    </w:p>
    <w:p w14:paraId="2138A491" w14:textId="1F9BDA02" w:rsidR="00760067" w:rsidRPr="002326F2" w:rsidRDefault="006372F7" w:rsidP="002326F2">
      <w:pPr>
        <w:pStyle w:val="ListParagraph"/>
        <w:numPr>
          <w:ilvl w:val="0"/>
          <w:numId w:val="23"/>
        </w:numPr>
        <w:spacing w:before="0" w:after="120"/>
        <w:contextualSpacing w:val="0"/>
        <w:rPr>
          <w:sz w:val="24"/>
          <w:szCs w:val="24"/>
        </w:rPr>
      </w:pPr>
      <w:r w:rsidRPr="009E5793">
        <w:rPr>
          <w:sz w:val="24"/>
          <w:szCs w:val="24"/>
        </w:rPr>
        <w:t>Sensor-based Mobile Web Cross-site Input Inference Attacks and Defenses.</w:t>
      </w:r>
      <w:r w:rsidR="002326F2">
        <w:rPr>
          <w:sz w:val="24"/>
          <w:szCs w:val="24"/>
        </w:rPr>
        <w:t xml:space="preserve"> </w:t>
      </w:r>
      <w:r w:rsidRPr="002326F2">
        <w:rPr>
          <w:sz w:val="24"/>
          <w:szCs w:val="24"/>
        </w:rPr>
        <w:t>By Rui Zhao, Chuan Yue, and Qi Han.</w:t>
      </w:r>
      <w:r w:rsidR="002326F2">
        <w:rPr>
          <w:sz w:val="24"/>
          <w:szCs w:val="24"/>
        </w:rPr>
        <w:t xml:space="preserve"> </w:t>
      </w:r>
      <w:r w:rsidRPr="002326F2">
        <w:rPr>
          <w:sz w:val="24"/>
          <w:szCs w:val="24"/>
        </w:rPr>
        <w:t>In IEEE Transactions on Information Forensics and Security (TIFS), 2019.</w:t>
      </w:r>
    </w:p>
    <w:p w14:paraId="073A1C1A" w14:textId="7128A047" w:rsidR="00665FA1" w:rsidRPr="00665FA1" w:rsidRDefault="00D35AA6" w:rsidP="007C5203">
      <w:pPr>
        <w:rPr>
          <w:sz w:val="24"/>
          <w:szCs w:val="24"/>
        </w:rPr>
      </w:pPr>
      <w:r>
        <w:rPr>
          <w:sz w:val="24"/>
          <w:szCs w:val="24"/>
        </w:rPr>
        <w:lastRenderedPageBreak/>
        <w:t>I</w:t>
      </w:r>
      <w:r w:rsidR="00665FA1">
        <w:rPr>
          <w:sz w:val="24"/>
          <w:szCs w:val="24"/>
        </w:rPr>
        <w:t xml:space="preserve">nstructors </w:t>
      </w:r>
      <w:r w:rsidR="00776E36">
        <w:rPr>
          <w:sz w:val="24"/>
          <w:szCs w:val="24"/>
        </w:rPr>
        <w:t xml:space="preserve">and students </w:t>
      </w:r>
      <w:r>
        <w:rPr>
          <w:sz w:val="24"/>
          <w:szCs w:val="24"/>
        </w:rPr>
        <w:t xml:space="preserve">are welcome </w:t>
      </w:r>
      <w:r w:rsidR="00B0585A">
        <w:rPr>
          <w:sz w:val="24"/>
          <w:szCs w:val="24"/>
        </w:rPr>
        <w:t xml:space="preserve">(but not necessary) </w:t>
      </w:r>
      <w:r w:rsidR="001F6D38">
        <w:rPr>
          <w:sz w:val="24"/>
          <w:szCs w:val="24"/>
        </w:rPr>
        <w:t>to glance tho</w:t>
      </w:r>
      <w:r w:rsidR="00665FA1">
        <w:rPr>
          <w:sz w:val="24"/>
          <w:szCs w:val="24"/>
        </w:rPr>
        <w:t xml:space="preserve">se papers about the nature and </w:t>
      </w:r>
      <w:r w:rsidR="00776E36">
        <w:rPr>
          <w:sz w:val="24"/>
          <w:szCs w:val="24"/>
        </w:rPr>
        <w:t xml:space="preserve">some </w:t>
      </w:r>
      <w:r w:rsidR="00665FA1">
        <w:rPr>
          <w:sz w:val="24"/>
          <w:szCs w:val="24"/>
        </w:rPr>
        <w:t xml:space="preserve">details </w:t>
      </w:r>
      <w:r w:rsidR="00776E36">
        <w:rPr>
          <w:sz w:val="24"/>
          <w:szCs w:val="24"/>
        </w:rPr>
        <w:t xml:space="preserve">about the </w:t>
      </w:r>
      <w:r w:rsidR="00776E36" w:rsidRPr="00367482">
        <w:rPr>
          <w:sz w:val="24"/>
          <w:szCs w:val="24"/>
        </w:rPr>
        <w:t>input inference</w:t>
      </w:r>
      <w:r w:rsidR="00776E36">
        <w:rPr>
          <w:sz w:val="24"/>
          <w:szCs w:val="24"/>
        </w:rPr>
        <w:t xml:space="preserve"> and</w:t>
      </w:r>
      <w:r w:rsidR="00776E36" w:rsidRPr="00367482">
        <w:rPr>
          <w:sz w:val="24"/>
          <w:szCs w:val="24"/>
        </w:rPr>
        <w:t xml:space="preserve"> user fingerprinting attacks</w:t>
      </w:r>
      <w:r w:rsidR="00776E36">
        <w:rPr>
          <w:sz w:val="24"/>
          <w:szCs w:val="24"/>
        </w:rPr>
        <w:t xml:space="preserve">.  However, </w:t>
      </w:r>
      <w:r w:rsidR="00F50938">
        <w:rPr>
          <w:sz w:val="24"/>
          <w:szCs w:val="24"/>
        </w:rPr>
        <w:t>the dataset used in this set of c</w:t>
      </w:r>
      <w:r w:rsidR="00F50938" w:rsidRPr="009A505E">
        <w:rPr>
          <w:sz w:val="24"/>
          <w:szCs w:val="24"/>
        </w:rPr>
        <w:t>urriculum</w:t>
      </w:r>
      <w:r w:rsidR="00F50938">
        <w:rPr>
          <w:sz w:val="24"/>
          <w:szCs w:val="24"/>
        </w:rPr>
        <w:t xml:space="preserve"> materials is newly collected and is completely different from the dataset used in those four research papers.</w:t>
      </w:r>
      <w:r>
        <w:rPr>
          <w:sz w:val="24"/>
          <w:szCs w:val="24"/>
        </w:rPr>
        <w:t xml:space="preserve">  Meanwhile, this set of c</w:t>
      </w:r>
      <w:r w:rsidRPr="009A505E">
        <w:rPr>
          <w:sz w:val="24"/>
          <w:szCs w:val="24"/>
        </w:rPr>
        <w:t>urriculum</w:t>
      </w:r>
      <w:r>
        <w:rPr>
          <w:sz w:val="24"/>
          <w:szCs w:val="24"/>
        </w:rPr>
        <w:t xml:space="preserve"> materials </w:t>
      </w:r>
      <w:r w:rsidR="0049668D">
        <w:rPr>
          <w:sz w:val="24"/>
          <w:szCs w:val="24"/>
        </w:rPr>
        <w:t>are</w:t>
      </w:r>
      <w:r>
        <w:rPr>
          <w:sz w:val="24"/>
          <w:szCs w:val="24"/>
        </w:rPr>
        <w:t xml:space="preserve"> newly designed for education and student training purposes; these labs are significantly different and much simpler than what we did in those research papers.  </w:t>
      </w:r>
      <w:r w:rsidR="000A104A">
        <w:rPr>
          <w:sz w:val="24"/>
          <w:szCs w:val="24"/>
        </w:rPr>
        <w:t xml:space="preserve">Instructors and </w:t>
      </w:r>
      <w:r w:rsidR="001F318A">
        <w:rPr>
          <w:sz w:val="24"/>
          <w:szCs w:val="24"/>
        </w:rPr>
        <w:t xml:space="preserve">students can </w:t>
      </w:r>
      <w:r w:rsidR="002906B4">
        <w:rPr>
          <w:sz w:val="24"/>
          <w:szCs w:val="24"/>
        </w:rPr>
        <w:t>leverage</w:t>
      </w:r>
      <w:r w:rsidR="001F318A">
        <w:rPr>
          <w:sz w:val="24"/>
          <w:szCs w:val="24"/>
        </w:rPr>
        <w:t xml:space="preserve"> many other reference</w:t>
      </w:r>
      <w:r w:rsidR="002906B4">
        <w:rPr>
          <w:sz w:val="24"/>
          <w:szCs w:val="24"/>
        </w:rPr>
        <w:t>s</w:t>
      </w:r>
      <w:r w:rsidR="001F318A">
        <w:rPr>
          <w:sz w:val="24"/>
          <w:szCs w:val="24"/>
        </w:rPr>
        <w:t xml:space="preserve"> and links </w:t>
      </w:r>
      <w:r w:rsidR="002906B4">
        <w:rPr>
          <w:sz w:val="24"/>
          <w:szCs w:val="24"/>
        </w:rPr>
        <w:t xml:space="preserve">provided </w:t>
      </w:r>
      <w:r w:rsidR="001F318A">
        <w:rPr>
          <w:sz w:val="24"/>
          <w:szCs w:val="24"/>
        </w:rPr>
        <w:t xml:space="preserve">in these papers for them to </w:t>
      </w:r>
      <w:r w:rsidR="002906B4">
        <w:rPr>
          <w:sz w:val="24"/>
          <w:szCs w:val="24"/>
        </w:rPr>
        <w:t xml:space="preserve">better </w:t>
      </w:r>
      <w:r w:rsidR="001F318A">
        <w:rPr>
          <w:sz w:val="24"/>
          <w:szCs w:val="24"/>
        </w:rPr>
        <w:t>use this set of c</w:t>
      </w:r>
      <w:r w:rsidR="001F318A" w:rsidRPr="009A505E">
        <w:rPr>
          <w:sz w:val="24"/>
          <w:szCs w:val="24"/>
        </w:rPr>
        <w:t>urriculum</w:t>
      </w:r>
      <w:r w:rsidR="001F318A">
        <w:rPr>
          <w:sz w:val="24"/>
          <w:szCs w:val="24"/>
        </w:rPr>
        <w:t xml:space="preserve"> materials.</w:t>
      </w:r>
      <w:r w:rsidR="00E915F3">
        <w:rPr>
          <w:sz w:val="24"/>
          <w:szCs w:val="24"/>
        </w:rPr>
        <w:t xml:space="preserve">  If you cannot find these papers online, please contact Dr. Chuan Yue</w:t>
      </w:r>
      <w:bookmarkStart w:id="1" w:name="_GoBack"/>
      <w:bookmarkEnd w:id="1"/>
      <w:r w:rsidR="00E915F3">
        <w:rPr>
          <w:sz w:val="24"/>
          <w:szCs w:val="24"/>
        </w:rPr>
        <w:t xml:space="preserve"> to obtain an author’s copy.</w:t>
      </w:r>
    </w:p>
    <w:p w14:paraId="59175158" w14:textId="77777777" w:rsidR="00665FA1" w:rsidRPr="00824A75" w:rsidRDefault="00665FA1" w:rsidP="007C5203">
      <w:pPr>
        <w:rPr>
          <w:b/>
          <w:sz w:val="24"/>
          <w:szCs w:val="24"/>
        </w:rPr>
      </w:pPr>
    </w:p>
    <w:p w14:paraId="080AC8E5" w14:textId="77777777" w:rsidR="004D67C8" w:rsidRDefault="00DE1DF7" w:rsidP="00DE1DF7">
      <w:pPr>
        <w:rPr>
          <w:sz w:val="24"/>
          <w:szCs w:val="24"/>
        </w:rPr>
      </w:pPr>
      <w:r>
        <w:rPr>
          <w:b/>
          <w:sz w:val="24"/>
          <w:szCs w:val="24"/>
        </w:rPr>
        <w:t>Everything Else</w:t>
      </w:r>
      <w:r w:rsidR="007C5203" w:rsidRPr="00824A75">
        <w:rPr>
          <w:b/>
          <w:sz w:val="24"/>
          <w:szCs w:val="24"/>
        </w:rPr>
        <w:t>:</w:t>
      </w:r>
      <w:r w:rsidR="004D67C8">
        <w:rPr>
          <w:sz w:val="24"/>
          <w:szCs w:val="24"/>
        </w:rPr>
        <w:t xml:space="preserve"> </w:t>
      </w:r>
    </w:p>
    <w:p w14:paraId="65707FC7" w14:textId="66CAF00B" w:rsidR="007C5203" w:rsidRDefault="004D67C8" w:rsidP="0020119C">
      <w:pPr>
        <w:rPr>
          <w:sz w:val="24"/>
          <w:szCs w:val="24"/>
        </w:rPr>
      </w:pPr>
      <w:r>
        <w:rPr>
          <w:sz w:val="24"/>
          <w:szCs w:val="24"/>
        </w:rPr>
        <w:t>P</w:t>
      </w:r>
      <w:r w:rsidR="00DE1DF7">
        <w:rPr>
          <w:sz w:val="24"/>
          <w:szCs w:val="24"/>
        </w:rPr>
        <w:t>lease check the detail</w:t>
      </w:r>
      <w:r w:rsidR="00705EC4">
        <w:rPr>
          <w:sz w:val="24"/>
          <w:szCs w:val="24"/>
        </w:rPr>
        <w:t>ed</w:t>
      </w:r>
      <w:r w:rsidR="00DE1DF7">
        <w:rPr>
          <w:sz w:val="24"/>
          <w:szCs w:val="24"/>
        </w:rPr>
        <w:t xml:space="preserve"> manuals or contact </w:t>
      </w:r>
      <w:r w:rsidR="00DE1DF7" w:rsidRPr="00EF3F52">
        <w:rPr>
          <w:sz w:val="24"/>
          <w:szCs w:val="24"/>
        </w:rPr>
        <w:t xml:space="preserve">Dr. Chuan Yue (chuanyue@mines.edu) </w:t>
      </w:r>
      <w:r w:rsidR="008358D7">
        <w:rPr>
          <w:sz w:val="24"/>
          <w:szCs w:val="24"/>
        </w:rPr>
        <w:t>at the Colorado School of Mines or NSA NCCP program directors.</w:t>
      </w:r>
    </w:p>
    <w:p w14:paraId="53841AD7" w14:textId="2DEF426C" w:rsidR="002A2999" w:rsidRPr="0020119C" w:rsidRDefault="002A2999" w:rsidP="00EE1317">
      <w:pPr>
        <w:spacing w:before="11"/>
        <w:rPr>
          <w:rFonts w:cs="Calibri"/>
          <w:bCs/>
          <w:sz w:val="24"/>
          <w:szCs w:val="24"/>
        </w:rPr>
      </w:pPr>
    </w:p>
    <w:sectPr w:rsidR="002A2999" w:rsidRPr="0020119C" w:rsidSect="0020324C">
      <w:footerReference w:type="default" r:id="rId8"/>
      <w:headerReference w:type="first" r:id="rId9"/>
      <w:footerReference w:type="first" r:id="rId10"/>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126E1" w14:textId="77777777" w:rsidR="00EE1F63" w:rsidRDefault="00EE1F63">
      <w:r>
        <w:separator/>
      </w:r>
    </w:p>
  </w:endnote>
  <w:endnote w:type="continuationSeparator" w:id="0">
    <w:p w14:paraId="011F8168" w14:textId="77777777" w:rsidR="00EE1F63" w:rsidRDefault="00EE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7091AAE2" w:rsidR="002A2999" w:rsidRDefault="00EE1F63" w:rsidP="000A4BDE">
    <w:pPr>
      <w:pStyle w:val="Footer"/>
      <w:spacing w:before="0" w:after="0" w:line="240" w:lineRule="auto"/>
      <w:jc w:val="right"/>
      <w:rPr>
        <w:rFonts w:ascii="Calibri" w:hAnsi="Calibri"/>
        <w:sz w:val="14"/>
      </w:rPr>
    </w:pPr>
    <w:r>
      <w:rPr>
        <w:rFonts w:ascii="Calibri" w:hAnsi="Calibri"/>
        <w:noProof/>
        <w:sz w:val="14"/>
      </w:rPr>
      <w:pict w14:anchorId="1F559F1B">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AC346F">
      <w:rPr>
        <w:rFonts w:ascii="Calibri" w:hAnsi="Calibri"/>
        <w:noProof/>
        <w:sz w:val="14"/>
      </w:rPr>
      <w:t>4</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lang w:eastAsia="zh-CN"/>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3E852893" w:rsidR="002A2999" w:rsidRDefault="00EE1F63" w:rsidP="00EC43F9">
    <w:pPr>
      <w:pStyle w:val="Footer"/>
      <w:spacing w:before="0" w:after="0" w:line="240" w:lineRule="auto"/>
      <w:jc w:val="right"/>
      <w:rPr>
        <w:rFonts w:ascii="Calibri" w:hAnsi="Calibri"/>
        <w:sz w:val="14"/>
      </w:rPr>
    </w:pPr>
    <w:r>
      <w:rPr>
        <w:rFonts w:ascii="Calibri" w:hAnsi="Calibri"/>
        <w:noProof/>
        <w:sz w:val="14"/>
      </w:rPr>
      <w:pict w14:anchorId="15725DEE">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F979E1">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1C55E13E" w14:textId="3C060308" w:rsidR="002A2999" w:rsidRPr="00901076" w:rsidRDefault="00643963" w:rsidP="00901076">
    <w:pPr>
      <w:spacing w:before="0" w:after="0" w:line="240" w:lineRule="auto"/>
      <w:rPr>
        <w:rFonts w:ascii="Times New Roman" w:hAnsi="Times New Roman"/>
        <w:sz w:val="24"/>
        <w:szCs w:val="24"/>
      </w:rPr>
    </w:pPr>
    <w:r>
      <w:rPr>
        <w:rFonts w:ascii="Times New Roman" w:hAnsi="Times New Roman"/>
        <w:noProof/>
        <w:sz w:val="24"/>
        <w:szCs w:val="24"/>
        <w:lang w:eastAsia="zh-CN"/>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0A0E8" w14:textId="77777777" w:rsidR="00EE1F63" w:rsidRDefault="00EE1F63">
      <w:r>
        <w:separator/>
      </w:r>
    </w:p>
  </w:footnote>
  <w:footnote w:type="continuationSeparator" w:id="0">
    <w:p w14:paraId="4F43ADD5" w14:textId="77777777" w:rsidR="00EE1F63" w:rsidRDefault="00EE1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5EF0E90"/>
    <w:multiLevelType w:val="hybridMultilevel"/>
    <w:tmpl w:val="025A73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DD50564"/>
    <w:multiLevelType w:val="hybridMultilevel"/>
    <w:tmpl w:val="B8F077CA"/>
    <w:lvl w:ilvl="0" w:tplc="52469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7BF2FA3"/>
    <w:multiLevelType w:val="hybridMultilevel"/>
    <w:tmpl w:val="5A7C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C7792"/>
    <w:multiLevelType w:val="hybridMultilevel"/>
    <w:tmpl w:val="C960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25473"/>
    <w:multiLevelType w:val="hybridMultilevel"/>
    <w:tmpl w:val="18E8E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DC757C0"/>
    <w:multiLevelType w:val="hybridMultilevel"/>
    <w:tmpl w:val="5632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1594B98"/>
    <w:multiLevelType w:val="hybridMultilevel"/>
    <w:tmpl w:val="38D6D54C"/>
    <w:lvl w:ilvl="0" w:tplc="C2F278E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9C123CA"/>
    <w:multiLevelType w:val="hybridMultilevel"/>
    <w:tmpl w:val="4CD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553AC"/>
    <w:multiLevelType w:val="hybridMultilevel"/>
    <w:tmpl w:val="1876B3BC"/>
    <w:lvl w:ilvl="0" w:tplc="E196F6F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3"/>
  </w:num>
  <w:num w:numId="4">
    <w:abstractNumId w:val="11"/>
  </w:num>
  <w:num w:numId="5">
    <w:abstractNumId w:val="20"/>
  </w:num>
  <w:num w:numId="6">
    <w:abstractNumId w:val="18"/>
  </w:num>
  <w:num w:numId="7">
    <w:abstractNumId w:val="3"/>
  </w:num>
  <w:num w:numId="8">
    <w:abstractNumId w:val="0"/>
  </w:num>
  <w:num w:numId="9">
    <w:abstractNumId w:val="6"/>
  </w:num>
  <w:num w:numId="10">
    <w:abstractNumId w:val="21"/>
  </w:num>
  <w:num w:numId="11">
    <w:abstractNumId w:val="12"/>
  </w:num>
  <w:num w:numId="12">
    <w:abstractNumId w:val="2"/>
  </w:num>
  <w:num w:numId="13">
    <w:abstractNumId w:val="16"/>
  </w:num>
  <w:num w:numId="14">
    <w:abstractNumId w:val="7"/>
  </w:num>
  <w:num w:numId="15">
    <w:abstractNumId w:val="9"/>
  </w:num>
  <w:num w:numId="16">
    <w:abstractNumId w:val="15"/>
  </w:num>
  <w:num w:numId="17">
    <w:abstractNumId w:val="23"/>
  </w:num>
  <w:num w:numId="18">
    <w:abstractNumId w:val="14"/>
  </w:num>
  <w:num w:numId="19">
    <w:abstractNumId w:val="1"/>
  </w:num>
  <w:num w:numId="20">
    <w:abstractNumId w:val="19"/>
  </w:num>
  <w:num w:numId="21">
    <w:abstractNumId w:val="4"/>
  </w:num>
  <w:num w:numId="22">
    <w:abstractNumId w:val="17"/>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6B32"/>
    <w:rsid w:val="00010706"/>
    <w:rsid w:val="00020FF3"/>
    <w:rsid w:val="000211A1"/>
    <w:rsid w:val="00034428"/>
    <w:rsid w:val="00042988"/>
    <w:rsid w:val="000429A1"/>
    <w:rsid w:val="00042F8B"/>
    <w:rsid w:val="0004490D"/>
    <w:rsid w:val="00051902"/>
    <w:rsid w:val="000561AF"/>
    <w:rsid w:val="0006790D"/>
    <w:rsid w:val="00080232"/>
    <w:rsid w:val="00097C5F"/>
    <w:rsid w:val="000A104A"/>
    <w:rsid w:val="000A4BDE"/>
    <w:rsid w:val="000B2637"/>
    <w:rsid w:val="000D6E7E"/>
    <w:rsid w:val="000E669E"/>
    <w:rsid w:val="000F0862"/>
    <w:rsid w:val="000F2971"/>
    <w:rsid w:val="000F3AD6"/>
    <w:rsid w:val="00112DD4"/>
    <w:rsid w:val="001242F6"/>
    <w:rsid w:val="00131BAA"/>
    <w:rsid w:val="001361D9"/>
    <w:rsid w:val="00140CC0"/>
    <w:rsid w:val="00147AB0"/>
    <w:rsid w:val="00151D34"/>
    <w:rsid w:val="001605E4"/>
    <w:rsid w:val="001637EA"/>
    <w:rsid w:val="00172037"/>
    <w:rsid w:val="00177375"/>
    <w:rsid w:val="00177C71"/>
    <w:rsid w:val="00186A8A"/>
    <w:rsid w:val="00193C4B"/>
    <w:rsid w:val="001A59A3"/>
    <w:rsid w:val="001A6E7C"/>
    <w:rsid w:val="001C0B15"/>
    <w:rsid w:val="001C45F5"/>
    <w:rsid w:val="001C5AF9"/>
    <w:rsid w:val="001C64B1"/>
    <w:rsid w:val="001D2BB9"/>
    <w:rsid w:val="001D2FB8"/>
    <w:rsid w:val="001E3404"/>
    <w:rsid w:val="001E550D"/>
    <w:rsid w:val="001E68C2"/>
    <w:rsid w:val="001F318A"/>
    <w:rsid w:val="001F5A5C"/>
    <w:rsid w:val="001F6D38"/>
    <w:rsid w:val="0020119C"/>
    <w:rsid w:val="002011F6"/>
    <w:rsid w:val="0020324C"/>
    <w:rsid w:val="0021383E"/>
    <w:rsid w:val="002210C6"/>
    <w:rsid w:val="00226247"/>
    <w:rsid w:val="002323F4"/>
    <w:rsid w:val="002326F2"/>
    <w:rsid w:val="00246FBB"/>
    <w:rsid w:val="00252D45"/>
    <w:rsid w:val="00280815"/>
    <w:rsid w:val="00283E50"/>
    <w:rsid w:val="002906B4"/>
    <w:rsid w:val="002A2999"/>
    <w:rsid w:val="002A441C"/>
    <w:rsid w:val="002B6999"/>
    <w:rsid w:val="002C4B43"/>
    <w:rsid w:val="002C5B49"/>
    <w:rsid w:val="002D3568"/>
    <w:rsid w:val="002D3C4F"/>
    <w:rsid w:val="002E41EC"/>
    <w:rsid w:val="002E7E76"/>
    <w:rsid w:val="002F2CEF"/>
    <w:rsid w:val="002F728E"/>
    <w:rsid w:val="003051B9"/>
    <w:rsid w:val="00313533"/>
    <w:rsid w:val="003215FF"/>
    <w:rsid w:val="003216FE"/>
    <w:rsid w:val="0032640A"/>
    <w:rsid w:val="00331CCF"/>
    <w:rsid w:val="00336FEE"/>
    <w:rsid w:val="00346641"/>
    <w:rsid w:val="00347B71"/>
    <w:rsid w:val="00363489"/>
    <w:rsid w:val="00367482"/>
    <w:rsid w:val="003747AF"/>
    <w:rsid w:val="0038059B"/>
    <w:rsid w:val="00386512"/>
    <w:rsid w:val="0039045F"/>
    <w:rsid w:val="003A2DA7"/>
    <w:rsid w:val="003A647C"/>
    <w:rsid w:val="003B3A71"/>
    <w:rsid w:val="003B512F"/>
    <w:rsid w:val="003C0979"/>
    <w:rsid w:val="003C4E7E"/>
    <w:rsid w:val="003C57A9"/>
    <w:rsid w:val="003C6373"/>
    <w:rsid w:val="003F3D6B"/>
    <w:rsid w:val="003F42D5"/>
    <w:rsid w:val="003F62F7"/>
    <w:rsid w:val="00404576"/>
    <w:rsid w:val="00404D39"/>
    <w:rsid w:val="004148E4"/>
    <w:rsid w:val="00424E7D"/>
    <w:rsid w:val="00427196"/>
    <w:rsid w:val="0045584C"/>
    <w:rsid w:val="00467152"/>
    <w:rsid w:val="004733E0"/>
    <w:rsid w:val="00477DB4"/>
    <w:rsid w:val="004841E2"/>
    <w:rsid w:val="00495422"/>
    <w:rsid w:val="0049668D"/>
    <w:rsid w:val="004A118C"/>
    <w:rsid w:val="004B0A21"/>
    <w:rsid w:val="004C21F0"/>
    <w:rsid w:val="004D162C"/>
    <w:rsid w:val="004D67C8"/>
    <w:rsid w:val="004E0199"/>
    <w:rsid w:val="004E5951"/>
    <w:rsid w:val="004E691D"/>
    <w:rsid w:val="004F05AC"/>
    <w:rsid w:val="004F449C"/>
    <w:rsid w:val="004F793F"/>
    <w:rsid w:val="005020DE"/>
    <w:rsid w:val="0051152D"/>
    <w:rsid w:val="005145DC"/>
    <w:rsid w:val="0051560D"/>
    <w:rsid w:val="0051761D"/>
    <w:rsid w:val="00517993"/>
    <w:rsid w:val="005221D0"/>
    <w:rsid w:val="005233DE"/>
    <w:rsid w:val="0052471D"/>
    <w:rsid w:val="00530506"/>
    <w:rsid w:val="00535586"/>
    <w:rsid w:val="00544103"/>
    <w:rsid w:val="00545D68"/>
    <w:rsid w:val="0055039D"/>
    <w:rsid w:val="005538FD"/>
    <w:rsid w:val="0055624F"/>
    <w:rsid w:val="00565BB4"/>
    <w:rsid w:val="00573CAC"/>
    <w:rsid w:val="0057763A"/>
    <w:rsid w:val="00582274"/>
    <w:rsid w:val="005837E2"/>
    <w:rsid w:val="00585B1A"/>
    <w:rsid w:val="00585FC0"/>
    <w:rsid w:val="00595987"/>
    <w:rsid w:val="00596F01"/>
    <w:rsid w:val="005A1115"/>
    <w:rsid w:val="005A7333"/>
    <w:rsid w:val="005B168A"/>
    <w:rsid w:val="005B4382"/>
    <w:rsid w:val="005B588F"/>
    <w:rsid w:val="005C1291"/>
    <w:rsid w:val="005C66E7"/>
    <w:rsid w:val="005C7F17"/>
    <w:rsid w:val="005D1F6D"/>
    <w:rsid w:val="005E25AF"/>
    <w:rsid w:val="005E329B"/>
    <w:rsid w:val="005E63CA"/>
    <w:rsid w:val="00600EA4"/>
    <w:rsid w:val="006107DA"/>
    <w:rsid w:val="0061437B"/>
    <w:rsid w:val="006164EE"/>
    <w:rsid w:val="006328CC"/>
    <w:rsid w:val="006372F7"/>
    <w:rsid w:val="00637983"/>
    <w:rsid w:val="00637AF6"/>
    <w:rsid w:val="00637B9A"/>
    <w:rsid w:val="00643963"/>
    <w:rsid w:val="00657244"/>
    <w:rsid w:val="0066216C"/>
    <w:rsid w:val="00662979"/>
    <w:rsid w:val="00665FA1"/>
    <w:rsid w:val="006A3651"/>
    <w:rsid w:val="006A42EE"/>
    <w:rsid w:val="006A5940"/>
    <w:rsid w:val="006B0A6A"/>
    <w:rsid w:val="006C0B1A"/>
    <w:rsid w:val="006C3CC8"/>
    <w:rsid w:val="006D3E1E"/>
    <w:rsid w:val="006E378B"/>
    <w:rsid w:val="006E392E"/>
    <w:rsid w:val="006F1EE2"/>
    <w:rsid w:val="006F5349"/>
    <w:rsid w:val="006F6AF1"/>
    <w:rsid w:val="00705EC4"/>
    <w:rsid w:val="00714366"/>
    <w:rsid w:val="007445CE"/>
    <w:rsid w:val="00746D11"/>
    <w:rsid w:val="00751B0B"/>
    <w:rsid w:val="00760067"/>
    <w:rsid w:val="00776E36"/>
    <w:rsid w:val="007771E3"/>
    <w:rsid w:val="00783D0B"/>
    <w:rsid w:val="007B0A20"/>
    <w:rsid w:val="007B5098"/>
    <w:rsid w:val="007C1F28"/>
    <w:rsid w:val="007C5203"/>
    <w:rsid w:val="007D1E99"/>
    <w:rsid w:val="007D2B5F"/>
    <w:rsid w:val="007D3935"/>
    <w:rsid w:val="007D7208"/>
    <w:rsid w:val="007F7504"/>
    <w:rsid w:val="00826898"/>
    <w:rsid w:val="008308D9"/>
    <w:rsid w:val="00832E41"/>
    <w:rsid w:val="008358D7"/>
    <w:rsid w:val="00852920"/>
    <w:rsid w:val="008678B8"/>
    <w:rsid w:val="00874422"/>
    <w:rsid w:val="008871C9"/>
    <w:rsid w:val="00892760"/>
    <w:rsid w:val="008A46C4"/>
    <w:rsid w:val="008C1356"/>
    <w:rsid w:val="008C72D2"/>
    <w:rsid w:val="008C7E92"/>
    <w:rsid w:val="008D5430"/>
    <w:rsid w:val="008F1D1F"/>
    <w:rsid w:val="008F544B"/>
    <w:rsid w:val="00901076"/>
    <w:rsid w:val="00904440"/>
    <w:rsid w:val="00907A8F"/>
    <w:rsid w:val="00912B8E"/>
    <w:rsid w:val="00913BE5"/>
    <w:rsid w:val="0092482E"/>
    <w:rsid w:val="00951878"/>
    <w:rsid w:val="0095227A"/>
    <w:rsid w:val="009623AF"/>
    <w:rsid w:val="0096469A"/>
    <w:rsid w:val="00982398"/>
    <w:rsid w:val="0098530D"/>
    <w:rsid w:val="00993FB5"/>
    <w:rsid w:val="009A28A1"/>
    <w:rsid w:val="009A505E"/>
    <w:rsid w:val="009B1AE2"/>
    <w:rsid w:val="009B1B5D"/>
    <w:rsid w:val="009B5BAB"/>
    <w:rsid w:val="009C6B08"/>
    <w:rsid w:val="009D6D6A"/>
    <w:rsid w:val="009E12E8"/>
    <w:rsid w:val="009E5793"/>
    <w:rsid w:val="009E79C4"/>
    <w:rsid w:val="009F2138"/>
    <w:rsid w:val="009F4CEC"/>
    <w:rsid w:val="009F618A"/>
    <w:rsid w:val="009F6C93"/>
    <w:rsid w:val="00A021A8"/>
    <w:rsid w:val="00A02C4C"/>
    <w:rsid w:val="00A34345"/>
    <w:rsid w:val="00A370C1"/>
    <w:rsid w:val="00A371C6"/>
    <w:rsid w:val="00A50336"/>
    <w:rsid w:val="00A50E7F"/>
    <w:rsid w:val="00A517CC"/>
    <w:rsid w:val="00A55A8C"/>
    <w:rsid w:val="00A565F1"/>
    <w:rsid w:val="00A621B6"/>
    <w:rsid w:val="00A76C1E"/>
    <w:rsid w:val="00A7799E"/>
    <w:rsid w:val="00A82E52"/>
    <w:rsid w:val="00AA15A0"/>
    <w:rsid w:val="00AB1839"/>
    <w:rsid w:val="00AB22D5"/>
    <w:rsid w:val="00AB2439"/>
    <w:rsid w:val="00AB2B76"/>
    <w:rsid w:val="00AB7F8E"/>
    <w:rsid w:val="00AC346F"/>
    <w:rsid w:val="00AE05D1"/>
    <w:rsid w:val="00AE0DBE"/>
    <w:rsid w:val="00AE5989"/>
    <w:rsid w:val="00AE5FFC"/>
    <w:rsid w:val="00AE65FE"/>
    <w:rsid w:val="00AF3D98"/>
    <w:rsid w:val="00AF68A3"/>
    <w:rsid w:val="00B0585A"/>
    <w:rsid w:val="00B10FD5"/>
    <w:rsid w:val="00B11EB6"/>
    <w:rsid w:val="00B25C52"/>
    <w:rsid w:val="00B313D7"/>
    <w:rsid w:val="00B35C0B"/>
    <w:rsid w:val="00B3749C"/>
    <w:rsid w:val="00B40056"/>
    <w:rsid w:val="00B5326C"/>
    <w:rsid w:val="00B60370"/>
    <w:rsid w:val="00B64130"/>
    <w:rsid w:val="00B71E53"/>
    <w:rsid w:val="00B77AB8"/>
    <w:rsid w:val="00BA1E4D"/>
    <w:rsid w:val="00BA29FE"/>
    <w:rsid w:val="00BA3D1F"/>
    <w:rsid w:val="00BA6B8E"/>
    <w:rsid w:val="00BB1AE8"/>
    <w:rsid w:val="00BB427B"/>
    <w:rsid w:val="00BC0C76"/>
    <w:rsid w:val="00BC3835"/>
    <w:rsid w:val="00BD3890"/>
    <w:rsid w:val="00BE1544"/>
    <w:rsid w:val="00BE49E8"/>
    <w:rsid w:val="00BE6ED4"/>
    <w:rsid w:val="00BF248A"/>
    <w:rsid w:val="00BF2DB0"/>
    <w:rsid w:val="00C04DC4"/>
    <w:rsid w:val="00C05DA4"/>
    <w:rsid w:val="00C11AC9"/>
    <w:rsid w:val="00C15FF7"/>
    <w:rsid w:val="00C172E3"/>
    <w:rsid w:val="00C228D3"/>
    <w:rsid w:val="00C24267"/>
    <w:rsid w:val="00C27DAD"/>
    <w:rsid w:val="00C303E3"/>
    <w:rsid w:val="00C50241"/>
    <w:rsid w:val="00C55272"/>
    <w:rsid w:val="00C616BB"/>
    <w:rsid w:val="00C61EFE"/>
    <w:rsid w:val="00C67D99"/>
    <w:rsid w:val="00C83D8A"/>
    <w:rsid w:val="00C871AA"/>
    <w:rsid w:val="00C87C6E"/>
    <w:rsid w:val="00CA5864"/>
    <w:rsid w:val="00CB262A"/>
    <w:rsid w:val="00CB3ADC"/>
    <w:rsid w:val="00CC184F"/>
    <w:rsid w:val="00CC5BBA"/>
    <w:rsid w:val="00CD551A"/>
    <w:rsid w:val="00CD5D51"/>
    <w:rsid w:val="00CD6A42"/>
    <w:rsid w:val="00CE1122"/>
    <w:rsid w:val="00CF1D2D"/>
    <w:rsid w:val="00CF32EB"/>
    <w:rsid w:val="00CF3A7A"/>
    <w:rsid w:val="00D00547"/>
    <w:rsid w:val="00D0592D"/>
    <w:rsid w:val="00D07D29"/>
    <w:rsid w:val="00D11E2E"/>
    <w:rsid w:val="00D16DBF"/>
    <w:rsid w:val="00D35AA6"/>
    <w:rsid w:val="00D37AD7"/>
    <w:rsid w:val="00D40DB9"/>
    <w:rsid w:val="00D510CD"/>
    <w:rsid w:val="00D51AC6"/>
    <w:rsid w:val="00D6121E"/>
    <w:rsid w:val="00D644DC"/>
    <w:rsid w:val="00D70442"/>
    <w:rsid w:val="00D73DE0"/>
    <w:rsid w:val="00D86D64"/>
    <w:rsid w:val="00D91201"/>
    <w:rsid w:val="00DA1636"/>
    <w:rsid w:val="00DC0C38"/>
    <w:rsid w:val="00DC315E"/>
    <w:rsid w:val="00DD03EF"/>
    <w:rsid w:val="00DD38F1"/>
    <w:rsid w:val="00DD717A"/>
    <w:rsid w:val="00DE1DF7"/>
    <w:rsid w:val="00DE2AAD"/>
    <w:rsid w:val="00DF2652"/>
    <w:rsid w:val="00DF3BD7"/>
    <w:rsid w:val="00DF4029"/>
    <w:rsid w:val="00E014E2"/>
    <w:rsid w:val="00E108C7"/>
    <w:rsid w:val="00E13F36"/>
    <w:rsid w:val="00E16E2C"/>
    <w:rsid w:val="00E210AC"/>
    <w:rsid w:val="00E26D06"/>
    <w:rsid w:val="00E314A3"/>
    <w:rsid w:val="00E35CC7"/>
    <w:rsid w:val="00E43F84"/>
    <w:rsid w:val="00E635A0"/>
    <w:rsid w:val="00E67BC7"/>
    <w:rsid w:val="00E70C96"/>
    <w:rsid w:val="00E77FCE"/>
    <w:rsid w:val="00E82CDF"/>
    <w:rsid w:val="00E915F3"/>
    <w:rsid w:val="00EA41B3"/>
    <w:rsid w:val="00EA7550"/>
    <w:rsid w:val="00EB3EEE"/>
    <w:rsid w:val="00EB4C8E"/>
    <w:rsid w:val="00EB5F36"/>
    <w:rsid w:val="00EC43F9"/>
    <w:rsid w:val="00EC6AF1"/>
    <w:rsid w:val="00ED65F5"/>
    <w:rsid w:val="00EE1317"/>
    <w:rsid w:val="00EE1EE5"/>
    <w:rsid w:val="00EE1F63"/>
    <w:rsid w:val="00EE1FD8"/>
    <w:rsid w:val="00EE54D2"/>
    <w:rsid w:val="00EE5DBA"/>
    <w:rsid w:val="00EE6629"/>
    <w:rsid w:val="00EF3F52"/>
    <w:rsid w:val="00F013D8"/>
    <w:rsid w:val="00F0458A"/>
    <w:rsid w:val="00F120F1"/>
    <w:rsid w:val="00F402C2"/>
    <w:rsid w:val="00F42D0F"/>
    <w:rsid w:val="00F47B65"/>
    <w:rsid w:val="00F50938"/>
    <w:rsid w:val="00F652FA"/>
    <w:rsid w:val="00F74283"/>
    <w:rsid w:val="00F76B4A"/>
    <w:rsid w:val="00F979E1"/>
    <w:rsid w:val="00FB0841"/>
    <w:rsid w:val="00FB1546"/>
    <w:rsid w:val="00FB1FBE"/>
    <w:rsid w:val="00FB2008"/>
    <w:rsid w:val="00FB252E"/>
    <w:rsid w:val="00FB29B8"/>
    <w:rsid w:val="00FC29A1"/>
    <w:rsid w:val="00FC6DB6"/>
    <w:rsid w:val="00FC7832"/>
    <w:rsid w:val="00FD0DC0"/>
    <w:rsid w:val="00FE6DF4"/>
    <w:rsid w:val="00FE7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character" w:styleId="FollowedHyperlink">
    <w:name w:val="FollowedHyperlink"/>
    <w:basedOn w:val="DefaultParagraphFont"/>
    <w:uiPriority w:val="99"/>
    <w:semiHidden/>
    <w:unhideWhenUsed/>
    <w:rsid w:val="00C172E3"/>
    <w:rPr>
      <w:color w:val="800080" w:themeColor="followedHyperlink"/>
      <w:u w:val="single"/>
    </w:rPr>
  </w:style>
  <w:style w:type="paragraph" w:customStyle="1" w:styleId="p1">
    <w:name w:val="p1"/>
    <w:basedOn w:val="Normal"/>
    <w:rsid w:val="00EE54D2"/>
    <w:pPr>
      <w:spacing w:before="0" w:after="0" w:line="240" w:lineRule="auto"/>
    </w:pPr>
    <w:rPr>
      <w:rFonts w:ascii="Menlo" w:eastAsiaTheme="minorHAnsi" w:hAnsi="Menlo" w:cs="Menlo"/>
      <w:sz w:val="27"/>
      <w:szCs w:val="27"/>
      <w:lang w:eastAsia="zh-CN"/>
    </w:rPr>
  </w:style>
  <w:style w:type="character" w:customStyle="1" w:styleId="s1">
    <w:name w:val="s1"/>
    <w:basedOn w:val="DefaultParagraphFont"/>
    <w:rsid w:val="0057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54047">
      <w:bodyDiv w:val="1"/>
      <w:marLeft w:val="0"/>
      <w:marRight w:val="0"/>
      <w:marTop w:val="0"/>
      <w:marBottom w:val="0"/>
      <w:divBdr>
        <w:top w:val="none" w:sz="0" w:space="0" w:color="auto"/>
        <w:left w:val="none" w:sz="0" w:space="0" w:color="auto"/>
        <w:bottom w:val="none" w:sz="0" w:space="0" w:color="auto"/>
        <w:right w:val="none" w:sz="0" w:space="0" w:color="auto"/>
      </w:divBdr>
    </w:div>
    <w:div w:id="927933068">
      <w:bodyDiv w:val="1"/>
      <w:marLeft w:val="0"/>
      <w:marRight w:val="0"/>
      <w:marTop w:val="0"/>
      <w:marBottom w:val="0"/>
      <w:divBdr>
        <w:top w:val="none" w:sz="0" w:space="0" w:color="auto"/>
        <w:left w:val="none" w:sz="0" w:space="0" w:color="auto"/>
        <w:bottom w:val="none" w:sz="0" w:space="0" w:color="auto"/>
        <w:right w:val="none" w:sz="0" w:space="0" w:color="auto"/>
      </w:divBdr>
    </w:div>
    <w:div w:id="1249729409">
      <w:bodyDiv w:val="1"/>
      <w:marLeft w:val="0"/>
      <w:marRight w:val="0"/>
      <w:marTop w:val="0"/>
      <w:marBottom w:val="0"/>
      <w:divBdr>
        <w:top w:val="none" w:sz="0" w:space="0" w:color="auto"/>
        <w:left w:val="none" w:sz="0" w:space="0" w:color="auto"/>
        <w:bottom w:val="none" w:sz="0" w:space="0" w:color="auto"/>
        <w:right w:val="none" w:sz="0" w:space="0" w:color="auto"/>
      </w:divBdr>
    </w:div>
    <w:div w:id="1405638140">
      <w:bodyDiv w:val="1"/>
      <w:marLeft w:val="0"/>
      <w:marRight w:val="0"/>
      <w:marTop w:val="0"/>
      <w:marBottom w:val="0"/>
      <w:divBdr>
        <w:top w:val="none" w:sz="0" w:space="0" w:color="auto"/>
        <w:left w:val="none" w:sz="0" w:space="0" w:color="auto"/>
        <w:bottom w:val="none" w:sz="0" w:space="0" w:color="auto"/>
        <w:right w:val="none" w:sz="0" w:space="0" w:color="auto"/>
      </w:divBdr>
    </w:div>
    <w:div w:id="184084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0FBADF-B1E9-CC42-AB31-1F4EDB8B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389</TotalTime>
  <Pages>6</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Chuan Yue</cp:lastModifiedBy>
  <cp:revision>555</cp:revision>
  <cp:lastPrinted>2017-07-09T04:13:00Z</cp:lastPrinted>
  <dcterms:created xsi:type="dcterms:W3CDTF">2017-08-03T20:59:00Z</dcterms:created>
  <dcterms:modified xsi:type="dcterms:W3CDTF">2019-02-16T05:22:00Z</dcterms:modified>
</cp:coreProperties>
</file>