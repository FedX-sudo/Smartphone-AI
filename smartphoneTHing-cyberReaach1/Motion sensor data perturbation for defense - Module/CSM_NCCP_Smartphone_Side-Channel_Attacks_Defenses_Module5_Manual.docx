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75191" w14:textId="77777777" w:rsidR="006A75EA" w:rsidRPr="007C1F28" w:rsidRDefault="006A75EA" w:rsidP="006A75EA">
      <w:pPr>
        <w:pStyle w:val="Title"/>
        <w:rPr>
          <w:rFonts w:ascii="Calibri" w:hAnsi="Calibri"/>
        </w:rPr>
      </w:pPr>
      <w:r>
        <w:rPr>
          <w:rFonts w:ascii="Calibri" w:hAnsi="Calibri"/>
        </w:rPr>
        <w:t xml:space="preserve">smartphone Side-Channel </w:t>
      </w:r>
      <w:r w:rsidRPr="00097C5F">
        <w:rPr>
          <w:rFonts w:ascii="Calibri" w:hAnsi="Calibri"/>
        </w:rPr>
        <w:t>Attack</w:t>
      </w:r>
      <w:r>
        <w:rPr>
          <w:rFonts w:ascii="Calibri" w:hAnsi="Calibri"/>
        </w:rPr>
        <w:t>s and Defenses</w:t>
      </w:r>
    </w:p>
    <w:p w14:paraId="44A0E591" w14:textId="5B163852" w:rsidR="006A75EA" w:rsidRDefault="00E73ADB" w:rsidP="006A75EA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 xml:space="preserve">Module </w:t>
      </w:r>
      <w:r w:rsidR="00AE5B53">
        <w:rPr>
          <w:rFonts w:ascii="Calibri" w:hAnsi="Calibri"/>
          <w:b/>
          <w:sz w:val="36"/>
        </w:rPr>
        <w:t>5</w:t>
      </w:r>
      <w:r>
        <w:rPr>
          <w:rFonts w:ascii="Calibri" w:hAnsi="Calibri"/>
          <w:b/>
          <w:sz w:val="36"/>
        </w:rPr>
        <w:t xml:space="preserve"> </w:t>
      </w:r>
      <w:proofErr w:type="gramStart"/>
      <w:r w:rsidR="0073307C">
        <w:rPr>
          <w:rFonts w:ascii="Calibri" w:hAnsi="Calibri"/>
          <w:b/>
          <w:sz w:val="36"/>
        </w:rPr>
        <w:t>lAB</w:t>
      </w:r>
      <w:proofErr w:type="gramEnd"/>
      <w:r w:rsidR="0073307C">
        <w:rPr>
          <w:rFonts w:ascii="Calibri" w:hAnsi="Calibri"/>
          <w:b/>
          <w:sz w:val="36"/>
        </w:rPr>
        <w:t xml:space="preserve"> </w:t>
      </w:r>
      <w:r w:rsidR="006A75EA">
        <w:rPr>
          <w:rFonts w:ascii="Calibri" w:hAnsi="Calibri"/>
          <w:b/>
          <w:sz w:val="36"/>
        </w:rPr>
        <w:t>Manual</w:t>
      </w:r>
    </w:p>
    <w:p w14:paraId="6B93C6DC" w14:textId="6956B8ED" w:rsidR="006A75EA" w:rsidRDefault="00DC62ED" w:rsidP="006A75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Manual </w:t>
      </w:r>
      <w:r w:rsidR="006A75EA">
        <w:rPr>
          <w:b/>
          <w:sz w:val="24"/>
          <w:szCs w:val="24"/>
        </w:rPr>
        <w:t xml:space="preserve">Development Institution: </w:t>
      </w:r>
      <w:r w:rsidR="006A75EA" w:rsidRPr="00F70AA4">
        <w:rPr>
          <w:sz w:val="24"/>
          <w:szCs w:val="24"/>
        </w:rPr>
        <w:t>Colorado School of Mines</w:t>
      </w:r>
      <w:r w:rsidR="006A75EA" w:rsidRPr="00F70AA4">
        <w:rPr>
          <w:b/>
          <w:sz w:val="24"/>
          <w:szCs w:val="24"/>
        </w:rPr>
        <w:t xml:space="preserve"> </w:t>
      </w:r>
    </w:p>
    <w:p w14:paraId="1F40E84D" w14:textId="222BA2CE" w:rsidR="006A75EA" w:rsidRDefault="00DC62ED" w:rsidP="006A75EA">
      <w:pPr>
        <w:rPr>
          <w:szCs w:val="22"/>
        </w:rPr>
      </w:pPr>
      <w:r>
        <w:rPr>
          <w:b/>
          <w:sz w:val="24"/>
          <w:szCs w:val="24"/>
        </w:rPr>
        <w:t xml:space="preserve">Lab </w:t>
      </w:r>
      <w:r w:rsidR="006A75EA" w:rsidRPr="00F70AA4">
        <w:rPr>
          <w:b/>
          <w:sz w:val="24"/>
          <w:szCs w:val="24"/>
        </w:rPr>
        <w:t>Manual Contributor</w:t>
      </w:r>
      <w:r>
        <w:rPr>
          <w:b/>
          <w:sz w:val="24"/>
          <w:szCs w:val="24"/>
        </w:rPr>
        <w:t>s</w:t>
      </w:r>
      <w:r w:rsidR="006A75EA" w:rsidRPr="00F70AA4">
        <w:rPr>
          <w:sz w:val="24"/>
          <w:szCs w:val="24"/>
        </w:rPr>
        <w:t>:</w:t>
      </w:r>
    </w:p>
    <w:p w14:paraId="73320A18" w14:textId="7E43567F" w:rsidR="00DC62ED" w:rsidRPr="00CB142D" w:rsidRDefault="00214A7B" w:rsidP="00DC62ED">
      <w:pPr>
        <w:spacing w:before="0" w:after="0"/>
        <w:jc w:val="center"/>
        <w:rPr>
          <w:szCs w:val="22"/>
        </w:rPr>
      </w:pPr>
      <w:proofErr w:type="spellStart"/>
      <w:r>
        <w:rPr>
          <w:szCs w:val="22"/>
        </w:rPr>
        <w:t>Weiping</w:t>
      </w:r>
      <w:proofErr w:type="spellEnd"/>
      <w:r>
        <w:rPr>
          <w:szCs w:val="22"/>
        </w:rPr>
        <w:t xml:space="preserve"> Pei</w:t>
      </w:r>
      <w:r w:rsidR="00DC62ED" w:rsidRPr="00CB142D">
        <w:rPr>
          <w:szCs w:val="22"/>
        </w:rPr>
        <w:t>*,</w:t>
      </w:r>
      <w:r w:rsidR="008E2873">
        <w:rPr>
          <w:szCs w:val="22"/>
        </w:rPr>
        <w:t xml:space="preserve"> </w:t>
      </w:r>
      <w:proofErr w:type="spellStart"/>
      <w:r w:rsidR="009401E9">
        <w:rPr>
          <w:szCs w:val="22"/>
        </w:rPr>
        <w:t>Zhiju</w:t>
      </w:r>
      <w:proofErr w:type="spellEnd"/>
      <w:r w:rsidR="009401E9">
        <w:rPr>
          <w:szCs w:val="22"/>
        </w:rPr>
        <w:t xml:space="preserve"> Yang*</w:t>
      </w:r>
      <w:r w:rsidR="008E2873" w:rsidRPr="008E2873">
        <w:rPr>
          <w:szCs w:val="22"/>
        </w:rPr>
        <w:t>,</w:t>
      </w:r>
      <w:r w:rsidR="00DC62ED" w:rsidRPr="00CB142D">
        <w:rPr>
          <w:szCs w:val="22"/>
        </w:rPr>
        <w:t xml:space="preserve"> </w:t>
      </w:r>
      <w:proofErr w:type="spellStart"/>
      <w:r w:rsidR="00DC62ED" w:rsidRPr="00CB142D">
        <w:rPr>
          <w:szCs w:val="22"/>
        </w:rPr>
        <w:t>Chuan</w:t>
      </w:r>
      <w:proofErr w:type="spellEnd"/>
      <w:r w:rsidR="00DC62ED" w:rsidRPr="00CB142D">
        <w:rPr>
          <w:szCs w:val="22"/>
        </w:rPr>
        <w:t xml:space="preserve"> Yue</w:t>
      </w:r>
      <w:r w:rsidR="00DC62ED" w:rsidRPr="00CB142D">
        <w:rPr>
          <w:szCs w:val="22"/>
          <w:vertAlign w:val="superscript"/>
        </w:rPr>
        <w:t>@</w:t>
      </w:r>
    </w:p>
    <w:p w14:paraId="53794AC0" w14:textId="288B2292" w:rsidR="00DC62ED" w:rsidRPr="00DC62ED" w:rsidRDefault="00DC62ED" w:rsidP="00DC62ED">
      <w:pPr>
        <w:spacing w:before="0" w:after="0"/>
        <w:jc w:val="center"/>
        <w:rPr>
          <w:szCs w:val="22"/>
        </w:rPr>
      </w:pPr>
      <w:r w:rsidRPr="00CB142D">
        <w:rPr>
          <w:szCs w:val="22"/>
        </w:rPr>
        <w:t>(*: PhD student a</w:t>
      </w:r>
      <w:r>
        <w:rPr>
          <w:szCs w:val="22"/>
        </w:rPr>
        <w:t>nd research/teaching assistant</w:t>
      </w:r>
      <w:r w:rsidR="009401E9">
        <w:rPr>
          <w:szCs w:val="22"/>
        </w:rPr>
        <w:t>;</w:t>
      </w:r>
      <w:r w:rsidR="00073DCF">
        <w:rPr>
          <w:szCs w:val="22"/>
        </w:rPr>
        <w:t xml:space="preserve"> </w:t>
      </w:r>
      <w:r w:rsidRPr="00CB142D">
        <w:rPr>
          <w:szCs w:val="22"/>
          <w:vertAlign w:val="superscript"/>
        </w:rPr>
        <w:t xml:space="preserve">@: </w:t>
      </w:r>
      <w:r w:rsidRPr="00CB142D">
        <w:rPr>
          <w:szCs w:val="22"/>
        </w:rPr>
        <w:t>Faculty.)</w:t>
      </w:r>
    </w:p>
    <w:p w14:paraId="5020D8E5" w14:textId="77777777" w:rsidR="002A2999" w:rsidRDefault="002A2999" w:rsidP="000211A1"/>
    <w:p w14:paraId="172DB88A" w14:textId="120C03D4" w:rsidR="002A2999" w:rsidRDefault="00A9114E" w:rsidP="00DC62ED">
      <w:pPr>
        <w:pStyle w:val="Heading1"/>
      </w:pPr>
      <w:r w:rsidRPr="00A9114E">
        <w:t>Motion sensor data perturbation for defense</w:t>
      </w:r>
    </w:p>
    <w:p w14:paraId="6BB68F92" w14:textId="3659246C" w:rsidR="008C3CD8" w:rsidRDefault="005233DE" w:rsidP="00DC5D45">
      <w:pPr>
        <w:jc w:val="both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 xml:space="preserve">Lab Description: </w:t>
      </w:r>
      <w:r w:rsidR="005D52C4">
        <w:rPr>
          <w:b/>
          <w:sz w:val="24"/>
          <w:szCs w:val="24"/>
        </w:rPr>
        <w:t xml:space="preserve"> </w:t>
      </w:r>
      <w:r w:rsidR="008249EA">
        <w:rPr>
          <w:sz w:val="24"/>
          <w:szCs w:val="24"/>
        </w:rPr>
        <w:t xml:space="preserve">In this lab, </w:t>
      </w:r>
      <w:r w:rsidR="00E308E9">
        <w:rPr>
          <w:sz w:val="24"/>
          <w:szCs w:val="24"/>
        </w:rPr>
        <w:t>you will d</w:t>
      </w:r>
      <w:r w:rsidR="00E308E9" w:rsidRPr="00AE5989">
        <w:rPr>
          <w:sz w:val="24"/>
          <w:szCs w:val="24"/>
        </w:rPr>
        <w:t>esign defense techniques to protect against motion se</w:t>
      </w:r>
      <w:r w:rsidR="00E308E9">
        <w:rPr>
          <w:sz w:val="24"/>
          <w:szCs w:val="24"/>
        </w:rPr>
        <w:t xml:space="preserve">nsor based side-channel attacks.  </w:t>
      </w:r>
      <w:r w:rsidR="00B72D58">
        <w:rPr>
          <w:sz w:val="24"/>
          <w:szCs w:val="24"/>
        </w:rPr>
        <w:t xml:space="preserve">In more details, </w:t>
      </w:r>
      <w:r w:rsidR="008249EA">
        <w:rPr>
          <w:sz w:val="24"/>
          <w:szCs w:val="24"/>
        </w:rPr>
        <w:t>you will</w:t>
      </w:r>
      <w:r w:rsidR="00345B7C">
        <w:rPr>
          <w:sz w:val="24"/>
          <w:szCs w:val="24"/>
        </w:rPr>
        <w:t xml:space="preserve"> </w:t>
      </w:r>
      <w:r w:rsidR="00B72D58">
        <w:rPr>
          <w:sz w:val="24"/>
          <w:szCs w:val="24"/>
        </w:rPr>
        <w:t>experiment with</w:t>
      </w:r>
      <w:r w:rsidR="00345B7C">
        <w:rPr>
          <w:sz w:val="24"/>
          <w:szCs w:val="24"/>
        </w:rPr>
        <w:t xml:space="preserve"> </w:t>
      </w:r>
      <w:r w:rsidR="00B72D58">
        <w:rPr>
          <w:sz w:val="24"/>
          <w:szCs w:val="24"/>
        </w:rPr>
        <w:t>some</w:t>
      </w:r>
      <w:r w:rsidR="00345B7C" w:rsidRPr="009E79C4">
        <w:rPr>
          <w:sz w:val="24"/>
          <w:szCs w:val="24"/>
        </w:rPr>
        <w:t xml:space="preserve"> representative data perturbation techniques </w:t>
      </w:r>
      <w:r w:rsidR="00345B7C">
        <w:rPr>
          <w:sz w:val="24"/>
          <w:szCs w:val="24"/>
        </w:rPr>
        <w:t>(</w:t>
      </w:r>
      <w:r w:rsidR="00345B7C" w:rsidRPr="004D162C">
        <w:rPr>
          <w:sz w:val="24"/>
          <w:szCs w:val="24"/>
        </w:rPr>
        <w:t>such as reducing data sampling frequency and adding noises to the data</w:t>
      </w:r>
      <w:r w:rsidR="00345B7C">
        <w:rPr>
          <w:sz w:val="24"/>
          <w:szCs w:val="24"/>
        </w:rPr>
        <w:t>)</w:t>
      </w:r>
      <w:r w:rsidR="00345B7C" w:rsidRPr="009E79C4">
        <w:rPr>
          <w:sz w:val="24"/>
          <w:szCs w:val="24"/>
        </w:rPr>
        <w:t xml:space="preserve"> that can help reduce the quality of the motion sensor data for defending against </w:t>
      </w:r>
      <w:r w:rsidR="00345B7C" w:rsidRPr="00EE54D2">
        <w:rPr>
          <w:sz w:val="24"/>
          <w:szCs w:val="24"/>
        </w:rPr>
        <w:t>cross-site input i</w:t>
      </w:r>
      <w:r w:rsidR="00345B7C">
        <w:rPr>
          <w:sz w:val="24"/>
          <w:szCs w:val="24"/>
        </w:rPr>
        <w:t xml:space="preserve">nference </w:t>
      </w:r>
      <w:r w:rsidR="00600892">
        <w:rPr>
          <w:sz w:val="24"/>
          <w:szCs w:val="24"/>
        </w:rPr>
        <w:t xml:space="preserve">and user fingerprinting </w:t>
      </w:r>
      <w:r w:rsidR="00345B7C">
        <w:rPr>
          <w:sz w:val="24"/>
          <w:szCs w:val="24"/>
        </w:rPr>
        <w:t xml:space="preserve">side-channel </w:t>
      </w:r>
      <w:r w:rsidR="00345B7C" w:rsidRPr="009E79C4">
        <w:rPr>
          <w:sz w:val="24"/>
          <w:szCs w:val="24"/>
        </w:rPr>
        <w:t>attacks.</w:t>
      </w:r>
      <w:r w:rsidR="00B72D58">
        <w:rPr>
          <w:sz w:val="24"/>
          <w:szCs w:val="24"/>
        </w:rPr>
        <w:t xml:space="preserve"> </w:t>
      </w:r>
      <w:r w:rsidR="004A2752">
        <w:rPr>
          <w:sz w:val="24"/>
          <w:szCs w:val="24"/>
        </w:rPr>
        <w:t xml:space="preserve"> You will describe and justify the basic idea and intuition of your defense techniques.</w:t>
      </w:r>
      <w:r w:rsidR="00473E38">
        <w:rPr>
          <w:sz w:val="24"/>
          <w:szCs w:val="24"/>
        </w:rPr>
        <w:t xml:space="preserve">  </w:t>
      </w:r>
      <w:r w:rsidR="004A2752">
        <w:rPr>
          <w:sz w:val="24"/>
          <w:szCs w:val="24"/>
        </w:rPr>
        <w:t xml:space="preserve">You will </w:t>
      </w:r>
      <w:r w:rsidR="004A2752" w:rsidRPr="001C45F5">
        <w:rPr>
          <w:sz w:val="24"/>
          <w:szCs w:val="24"/>
        </w:rPr>
        <w:t>evaluate the effective</w:t>
      </w:r>
      <w:r w:rsidR="00473E38">
        <w:rPr>
          <w:sz w:val="24"/>
          <w:szCs w:val="24"/>
        </w:rPr>
        <w:t xml:space="preserve">ness of such defense techniques, for example by comparing the accuracy of the </w:t>
      </w:r>
      <w:r w:rsidR="004A2752">
        <w:rPr>
          <w:sz w:val="24"/>
          <w:szCs w:val="24"/>
        </w:rPr>
        <w:t xml:space="preserve">attacks between with and without using </w:t>
      </w:r>
      <w:r w:rsidR="002B3814">
        <w:rPr>
          <w:sz w:val="24"/>
          <w:szCs w:val="24"/>
        </w:rPr>
        <w:t>these</w:t>
      </w:r>
      <w:r w:rsidR="004A2752">
        <w:rPr>
          <w:sz w:val="24"/>
          <w:szCs w:val="24"/>
        </w:rPr>
        <w:t xml:space="preserve"> defense techniques.</w:t>
      </w:r>
      <w:r w:rsidR="000640B9">
        <w:rPr>
          <w:sz w:val="24"/>
          <w:szCs w:val="24"/>
        </w:rPr>
        <w:t xml:space="preserve">  You will discuss the potential side-effects of </w:t>
      </w:r>
      <w:r w:rsidR="002B3814">
        <w:rPr>
          <w:sz w:val="24"/>
          <w:szCs w:val="24"/>
        </w:rPr>
        <w:t>these</w:t>
      </w:r>
      <w:r w:rsidR="000640B9">
        <w:rPr>
          <w:sz w:val="24"/>
          <w:szCs w:val="24"/>
        </w:rPr>
        <w:t xml:space="preserve"> defense techniques.</w:t>
      </w:r>
      <w:r w:rsidR="00267C70">
        <w:rPr>
          <w:sz w:val="24"/>
          <w:szCs w:val="24"/>
        </w:rPr>
        <w:t xml:space="preserve">  </w:t>
      </w:r>
      <w:r w:rsidR="008C3CD8">
        <w:rPr>
          <w:sz w:val="24"/>
          <w:szCs w:val="24"/>
        </w:rPr>
        <w:t xml:space="preserve">We suggest you to </w:t>
      </w:r>
      <w:r w:rsidR="00267C70">
        <w:rPr>
          <w:sz w:val="24"/>
          <w:szCs w:val="24"/>
        </w:rPr>
        <w:t>reuse your code in Lab</w:t>
      </w:r>
      <w:r w:rsidR="001F747F">
        <w:rPr>
          <w:sz w:val="24"/>
          <w:szCs w:val="24"/>
        </w:rPr>
        <w:t>s</w:t>
      </w:r>
      <w:r w:rsidR="00267C70">
        <w:rPr>
          <w:sz w:val="24"/>
          <w:szCs w:val="24"/>
        </w:rPr>
        <w:t xml:space="preserve"> </w:t>
      </w:r>
      <w:r w:rsidR="001F747F">
        <w:rPr>
          <w:sz w:val="24"/>
          <w:szCs w:val="24"/>
        </w:rPr>
        <w:t xml:space="preserve">3 and </w:t>
      </w:r>
      <w:r w:rsidR="00267C70">
        <w:rPr>
          <w:sz w:val="24"/>
          <w:szCs w:val="24"/>
        </w:rPr>
        <w:t>4 to perform this lab</w:t>
      </w:r>
      <w:r w:rsidR="0078537A">
        <w:rPr>
          <w:sz w:val="24"/>
          <w:szCs w:val="24"/>
        </w:rPr>
        <w:t>.</w:t>
      </w:r>
      <w:r w:rsidR="008C3CD8">
        <w:rPr>
          <w:sz w:val="24"/>
          <w:szCs w:val="24"/>
        </w:rPr>
        <w:t xml:space="preserve"> </w:t>
      </w:r>
      <w:r w:rsidR="0078537A">
        <w:rPr>
          <w:sz w:val="24"/>
          <w:szCs w:val="24"/>
        </w:rPr>
        <w:t xml:space="preserve"> </w:t>
      </w:r>
      <w:r w:rsidR="008C3CD8" w:rsidRPr="00037B54">
        <w:rPr>
          <w:sz w:val="24"/>
          <w:szCs w:val="24"/>
        </w:rPr>
        <w:t>This lab consists of six STEPs.</w:t>
      </w:r>
    </w:p>
    <w:p w14:paraId="41628F05" w14:textId="77777777" w:rsidR="005A31B2" w:rsidRDefault="005A31B2" w:rsidP="00DC5D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high-level </w:t>
      </w:r>
      <w:r w:rsidRPr="00BE49E8">
        <w:rPr>
          <w:b/>
          <w:sz w:val="24"/>
          <w:szCs w:val="24"/>
        </w:rPr>
        <w:t>learning outcomes</w:t>
      </w:r>
      <w:r>
        <w:rPr>
          <w:sz w:val="24"/>
          <w:szCs w:val="24"/>
        </w:rPr>
        <w:t xml:space="preserve"> and the corresponding </w:t>
      </w:r>
      <w:r w:rsidRPr="00BE49E8">
        <w:rPr>
          <w:b/>
          <w:sz w:val="24"/>
          <w:szCs w:val="24"/>
        </w:rPr>
        <w:t>assessment</w:t>
      </w:r>
      <w:r>
        <w:rPr>
          <w:sz w:val="24"/>
          <w:szCs w:val="24"/>
        </w:rPr>
        <w:t xml:space="preserve"> of this lab are summarized as follows.  In other words, u</w:t>
      </w:r>
      <w:r w:rsidRPr="00993FB5">
        <w:rPr>
          <w:sz w:val="24"/>
          <w:szCs w:val="24"/>
        </w:rPr>
        <w:t xml:space="preserve">pon completion of this </w:t>
      </w:r>
      <w:r>
        <w:rPr>
          <w:sz w:val="24"/>
          <w:szCs w:val="24"/>
        </w:rPr>
        <w:t>lab</w:t>
      </w:r>
      <w:r w:rsidRPr="00993FB5">
        <w:rPr>
          <w:sz w:val="24"/>
          <w:szCs w:val="24"/>
        </w:rPr>
        <w:t>, students should be able to:</w:t>
      </w:r>
    </w:p>
    <w:p w14:paraId="5AC8C255" w14:textId="6A02F7BC" w:rsidR="00D04FB4" w:rsidRDefault="009C1133" w:rsidP="00D04FB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Interpret</w:t>
      </w:r>
      <w:r w:rsidR="002A2F10" w:rsidRPr="002A2F10">
        <w:rPr>
          <w:sz w:val="24"/>
          <w:szCs w:val="24"/>
        </w:rPr>
        <w:t xml:space="preserve"> </w:t>
      </w:r>
      <w:r w:rsidR="002A2F10">
        <w:rPr>
          <w:sz w:val="24"/>
          <w:szCs w:val="24"/>
        </w:rPr>
        <w:t>two</w:t>
      </w:r>
      <w:r w:rsidR="002A2F10" w:rsidRPr="002A2F10">
        <w:rPr>
          <w:sz w:val="24"/>
          <w:szCs w:val="24"/>
        </w:rPr>
        <w:t xml:space="preserve"> </w:t>
      </w:r>
      <w:r w:rsidR="002A2F10" w:rsidRPr="009E79C4">
        <w:rPr>
          <w:sz w:val="24"/>
          <w:szCs w:val="24"/>
        </w:rPr>
        <w:t xml:space="preserve">representative data perturbation </w:t>
      </w:r>
      <w:r w:rsidR="002A2F10">
        <w:rPr>
          <w:sz w:val="24"/>
          <w:szCs w:val="24"/>
        </w:rPr>
        <w:t xml:space="preserve">based defense </w:t>
      </w:r>
      <w:r w:rsidR="002A2F10" w:rsidRPr="009E79C4">
        <w:rPr>
          <w:sz w:val="24"/>
          <w:szCs w:val="24"/>
        </w:rPr>
        <w:t>techniques</w:t>
      </w:r>
      <w:r w:rsidR="00195A94">
        <w:rPr>
          <w:sz w:val="24"/>
          <w:szCs w:val="24"/>
        </w:rPr>
        <w:t xml:space="preserve"> (</w:t>
      </w:r>
      <w:r w:rsidR="00195A94" w:rsidRPr="004D162C">
        <w:rPr>
          <w:sz w:val="24"/>
          <w:szCs w:val="24"/>
        </w:rPr>
        <w:t>reducing data sampling frequency and adding noises to the data</w:t>
      </w:r>
      <w:r w:rsidR="00195A94">
        <w:rPr>
          <w:sz w:val="24"/>
          <w:szCs w:val="24"/>
        </w:rPr>
        <w:t>)</w:t>
      </w:r>
      <w:r w:rsidR="00D04FB4" w:rsidRPr="00183C69">
        <w:rPr>
          <w:sz w:val="24"/>
          <w:szCs w:val="24"/>
        </w:rPr>
        <w:t>.</w:t>
      </w:r>
    </w:p>
    <w:p w14:paraId="62D40AA6" w14:textId="72F3B5A0" w:rsidR="00D04FB4" w:rsidRDefault="00D04FB4" w:rsidP="00D04FB4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>Assessed by the tasks and outputs specified in STEP</w:t>
      </w:r>
      <w:r w:rsidR="00E007D5">
        <w:rPr>
          <w:sz w:val="24"/>
          <w:szCs w:val="24"/>
        </w:rPr>
        <w:t xml:space="preserve"> 1</w:t>
      </w:r>
      <w:r w:rsidRPr="005F2B05">
        <w:rPr>
          <w:sz w:val="24"/>
          <w:szCs w:val="24"/>
        </w:rPr>
        <w:t>.</w:t>
      </w:r>
    </w:p>
    <w:p w14:paraId="469EC1B1" w14:textId="50B54058" w:rsidR="00E007D5" w:rsidRDefault="00E007D5" w:rsidP="00E007D5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Construct </w:t>
      </w:r>
      <w:r w:rsidR="0035338C">
        <w:rPr>
          <w:sz w:val="24"/>
          <w:szCs w:val="24"/>
        </w:rPr>
        <w:t>new dataset</w:t>
      </w:r>
      <w:r w:rsidR="00A12719">
        <w:rPr>
          <w:sz w:val="24"/>
          <w:szCs w:val="24"/>
        </w:rPr>
        <w:t>s</w:t>
      </w:r>
      <w:r>
        <w:rPr>
          <w:sz w:val="24"/>
          <w:szCs w:val="24"/>
        </w:rPr>
        <w:t xml:space="preserve"> by </w:t>
      </w:r>
      <w:r w:rsidR="00B338DF">
        <w:rPr>
          <w:sz w:val="24"/>
          <w:szCs w:val="24"/>
        </w:rPr>
        <w:t xml:space="preserve">applying two </w:t>
      </w:r>
      <w:r w:rsidR="008122C2" w:rsidRPr="009E79C4">
        <w:rPr>
          <w:sz w:val="24"/>
          <w:szCs w:val="24"/>
        </w:rPr>
        <w:t xml:space="preserve">data perturbation </w:t>
      </w:r>
      <w:r w:rsidR="008122C2">
        <w:rPr>
          <w:sz w:val="24"/>
          <w:szCs w:val="24"/>
        </w:rPr>
        <w:t xml:space="preserve">based defense </w:t>
      </w:r>
      <w:r w:rsidR="008122C2" w:rsidRPr="009E79C4">
        <w:rPr>
          <w:sz w:val="24"/>
          <w:szCs w:val="24"/>
        </w:rPr>
        <w:t>techniques</w:t>
      </w:r>
      <w:r w:rsidRPr="00183C69">
        <w:rPr>
          <w:sz w:val="24"/>
          <w:szCs w:val="24"/>
        </w:rPr>
        <w:t>.</w:t>
      </w:r>
    </w:p>
    <w:p w14:paraId="669A4039" w14:textId="77389186" w:rsidR="00E007D5" w:rsidRDefault="00E007D5" w:rsidP="00E007D5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 xml:space="preserve">Assessed by the tasks and outputs specified in STEP </w:t>
      </w:r>
      <w:r>
        <w:rPr>
          <w:sz w:val="24"/>
          <w:szCs w:val="24"/>
        </w:rPr>
        <w:t>2</w:t>
      </w:r>
      <w:r w:rsidRPr="005F2B05">
        <w:rPr>
          <w:sz w:val="24"/>
          <w:szCs w:val="24"/>
        </w:rPr>
        <w:t>.</w:t>
      </w:r>
    </w:p>
    <w:p w14:paraId="4A89F61B" w14:textId="0A3DA64D" w:rsidR="006F1FCF" w:rsidRDefault="006F1FCF" w:rsidP="006F1FCF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Create</w:t>
      </w:r>
      <w:r w:rsidRPr="006E2A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machine learning models with training, </w:t>
      </w:r>
      <w:r w:rsidRPr="005E5556">
        <w:rPr>
          <w:sz w:val="24"/>
          <w:szCs w:val="24"/>
        </w:rPr>
        <w:t>hyper-parameters</w:t>
      </w:r>
      <w:r>
        <w:rPr>
          <w:sz w:val="24"/>
          <w:szCs w:val="24"/>
        </w:rPr>
        <w:t xml:space="preserve"> tuning, and evaluation for performing </w:t>
      </w:r>
      <w:r w:rsidR="00273083">
        <w:rPr>
          <w:sz w:val="24"/>
          <w:szCs w:val="24"/>
        </w:rPr>
        <w:t>i</w:t>
      </w:r>
      <w:r w:rsidR="00273083" w:rsidRPr="00367482">
        <w:rPr>
          <w:sz w:val="24"/>
          <w:szCs w:val="24"/>
        </w:rPr>
        <w:t>nput inference</w:t>
      </w:r>
      <w:r w:rsidR="00273083">
        <w:rPr>
          <w:sz w:val="24"/>
          <w:szCs w:val="24"/>
        </w:rPr>
        <w:t xml:space="preserve"> </w:t>
      </w:r>
      <w:r>
        <w:rPr>
          <w:sz w:val="24"/>
          <w:szCs w:val="24"/>
        </w:rPr>
        <w:t>attacks</w:t>
      </w:r>
      <w:r w:rsidR="0068524D">
        <w:rPr>
          <w:sz w:val="24"/>
          <w:szCs w:val="24"/>
        </w:rPr>
        <w:t xml:space="preserve"> using the new</w:t>
      </w:r>
      <w:r w:rsidR="0003113C">
        <w:rPr>
          <w:sz w:val="24"/>
          <w:szCs w:val="24"/>
        </w:rPr>
        <w:t>ly constructed</w:t>
      </w:r>
      <w:r w:rsidR="0068524D">
        <w:rPr>
          <w:sz w:val="24"/>
          <w:szCs w:val="24"/>
        </w:rPr>
        <w:t xml:space="preserve"> dataset</w:t>
      </w:r>
      <w:r w:rsidR="0003113C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E176664" w14:textId="2290A47F" w:rsidR="00892992" w:rsidRDefault="00D04FB4" w:rsidP="00892992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>Assessed by the tasks and outputs specified in STEP</w:t>
      </w:r>
      <w:r w:rsidR="008779E1">
        <w:rPr>
          <w:sz w:val="24"/>
          <w:szCs w:val="24"/>
        </w:rPr>
        <w:t xml:space="preserve"> 3</w:t>
      </w:r>
      <w:r w:rsidRPr="005F2B05">
        <w:rPr>
          <w:sz w:val="24"/>
          <w:szCs w:val="24"/>
        </w:rPr>
        <w:t>.</w:t>
      </w:r>
    </w:p>
    <w:p w14:paraId="3383269F" w14:textId="77777777" w:rsidR="00B42CDE" w:rsidRDefault="00B42CDE" w:rsidP="00B42CDE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Create</w:t>
      </w:r>
      <w:r w:rsidRPr="006E2A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machine learning models with training, </w:t>
      </w:r>
      <w:r w:rsidRPr="005E5556">
        <w:rPr>
          <w:sz w:val="24"/>
          <w:szCs w:val="24"/>
        </w:rPr>
        <w:t>hyper-parameters</w:t>
      </w:r>
      <w:r>
        <w:rPr>
          <w:sz w:val="24"/>
          <w:szCs w:val="24"/>
        </w:rPr>
        <w:t xml:space="preserve"> tuning, and evaluation for performing </w:t>
      </w:r>
      <w:r w:rsidRPr="00367482">
        <w:rPr>
          <w:sz w:val="24"/>
          <w:szCs w:val="24"/>
        </w:rPr>
        <w:t xml:space="preserve">user fingerprinting </w:t>
      </w:r>
      <w:r>
        <w:rPr>
          <w:sz w:val="24"/>
          <w:szCs w:val="24"/>
        </w:rPr>
        <w:t>attacks using the newly constructed datasets.</w:t>
      </w:r>
    </w:p>
    <w:p w14:paraId="496D8138" w14:textId="773F871B" w:rsidR="00B42CDE" w:rsidRDefault="00B42CDE" w:rsidP="00B42CDE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>Assessed by the tasks and outputs specified in STEP</w:t>
      </w:r>
      <w:r w:rsidR="008779E1">
        <w:rPr>
          <w:sz w:val="24"/>
          <w:szCs w:val="24"/>
        </w:rPr>
        <w:t xml:space="preserve"> 4</w:t>
      </w:r>
      <w:r w:rsidRPr="005F2B05">
        <w:rPr>
          <w:sz w:val="24"/>
          <w:szCs w:val="24"/>
        </w:rPr>
        <w:t>.</w:t>
      </w:r>
    </w:p>
    <w:p w14:paraId="26870541" w14:textId="0CACEB7B" w:rsidR="00537BBF" w:rsidRDefault="00537BBF" w:rsidP="00537BBF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Compare </w:t>
      </w:r>
      <w:r w:rsidR="00AC4B3A">
        <w:rPr>
          <w:sz w:val="24"/>
          <w:szCs w:val="24"/>
        </w:rPr>
        <w:t xml:space="preserve">two </w:t>
      </w:r>
      <w:r w:rsidR="0071499F">
        <w:rPr>
          <w:sz w:val="24"/>
          <w:szCs w:val="24"/>
        </w:rPr>
        <w:t xml:space="preserve">data </w:t>
      </w:r>
      <w:r w:rsidR="00886B7B" w:rsidRPr="009E79C4">
        <w:rPr>
          <w:sz w:val="24"/>
          <w:szCs w:val="24"/>
        </w:rPr>
        <w:t xml:space="preserve">perturbation </w:t>
      </w:r>
      <w:r w:rsidR="00886B7B">
        <w:rPr>
          <w:sz w:val="24"/>
          <w:szCs w:val="24"/>
        </w:rPr>
        <w:t xml:space="preserve">based defense </w:t>
      </w:r>
      <w:r w:rsidR="00886B7B" w:rsidRPr="009E79C4">
        <w:rPr>
          <w:sz w:val="24"/>
          <w:szCs w:val="24"/>
        </w:rPr>
        <w:t>techniques</w:t>
      </w:r>
      <w:r>
        <w:rPr>
          <w:sz w:val="24"/>
          <w:szCs w:val="24"/>
        </w:rPr>
        <w:t xml:space="preserve"> </w:t>
      </w:r>
      <w:r w:rsidR="00FD288C">
        <w:rPr>
          <w:sz w:val="24"/>
          <w:szCs w:val="24"/>
        </w:rPr>
        <w:t>in terms of their</w:t>
      </w:r>
      <w:r>
        <w:rPr>
          <w:sz w:val="24"/>
          <w:szCs w:val="24"/>
        </w:rPr>
        <w:t xml:space="preserve"> </w:t>
      </w:r>
      <w:r w:rsidR="00FD288C">
        <w:rPr>
          <w:sz w:val="24"/>
          <w:szCs w:val="24"/>
        </w:rPr>
        <w:t>effectiveness</w:t>
      </w:r>
      <w:r w:rsidR="00385DBA">
        <w:rPr>
          <w:sz w:val="24"/>
          <w:szCs w:val="24"/>
        </w:rPr>
        <w:t xml:space="preserve"> on reducing the attack accuracy</w:t>
      </w:r>
      <w:r>
        <w:rPr>
          <w:sz w:val="24"/>
          <w:szCs w:val="24"/>
        </w:rPr>
        <w:t>.</w:t>
      </w:r>
    </w:p>
    <w:p w14:paraId="67CC93E5" w14:textId="5AF61AFE" w:rsidR="000A684F" w:rsidRDefault="00537BBF" w:rsidP="000A684F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>Assessed by the tasks and outputs specified in STEP</w:t>
      </w:r>
      <w:r w:rsidR="00516F7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16F7B">
        <w:rPr>
          <w:sz w:val="24"/>
          <w:szCs w:val="24"/>
        </w:rPr>
        <w:t>3 and 4</w:t>
      </w:r>
      <w:r w:rsidRPr="005F2B05">
        <w:rPr>
          <w:sz w:val="24"/>
          <w:szCs w:val="24"/>
        </w:rPr>
        <w:t>.</w:t>
      </w:r>
    </w:p>
    <w:p w14:paraId="6F0A7BD9" w14:textId="14C6500F" w:rsidR="000A684F" w:rsidRDefault="002659AE" w:rsidP="000A684F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Estimate</w:t>
      </w:r>
      <w:r w:rsidR="000A684F">
        <w:rPr>
          <w:b/>
          <w:sz w:val="24"/>
          <w:szCs w:val="24"/>
        </w:rPr>
        <w:t xml:space="preserve"> </w:t>
      </w:r>
      <w:r w:rsidR="0033270E">
        <w:rPr>
          <w:sz w:val="24"/>
          <w:szCs w:val="24"/>
        </w:rPr>
        <w:t xml:space="preserve">the potential side-effects of </w:t>
      </w:r>
      <w:r w:rsidR="00764906">
        <w:rPr>
          <w:sz w:val="24"/>
          <w:szCs w:val="24"/>
        </w:rPr>
        <w:t xml:space="preserve">two data </w:t>
      </w:r>
      <w:r w:rsidR="00764906" w:rsidRPr="009E79C4">
        <w:rPr>
          <w:sz w:val="24"/>
          <w:szCs w:val="24"/>
        </w:rPr>
        <w:t xml:space="preserve">perturbation </w:t>
      </w:r>
      <w:r w:rsidR="00764906">
        <w:rPr>
          <w:sz w:val="24"/>
          <w:szCs w:val="24"/>
        </w:rPr>
        <w:t xml:space="preserve">based </w:t>
      </w:r>
      <w:r w:rsidR="0033270E">
        <w:rPr>
          <w:sz w:val="24"/>
          <w:szCs w:val="24"/>
        </w:rPr>
        <w:t>defense techniques</w:t>
      </w:r>
      <w:r w:rsidR="000A684F">
        <w:rPr>
          <w:sz w:val="24"/>
          <w:szCs w:val="24"/>
        </w:rPr>
        <w:t>.</w:t>
      </w:r>
    </w:p>
    <w:p w14:paraId="0FFCC47C" w14:textId="0C264C10" w:rsidR="000A684F" w:rsidRPr="000A684F" w:rsidRDefault="000A684F" w:rsidP="000A684F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>Assessed by the tasks and outputs specified in STEP</w:t>
      </w:r>
      <w:r w:rsidR="002352EE">
        <w:rPr>
          <w:sz w:val="24"/>
          <w:szCs w:val="24"/>
        </w:rPr>
        <w:t xml:space="preserve"> 5</w:t>
      </w:r>
      <w:r w:rsidRPr="005F2B05">
        <w:rPr>
          <w:sz w:val="24"/>
          <w:szCs w:val="24"/>
        </w:rPr>
        <w:t>.</w:t>
      </w:r>
    </w:p>
    <w:p w14:paraId="6DF644BE" w14:textId="11659AE8" w:rsidR="008B3B0B" w:rsidRDefault="00246A13" w:rsidP="008B3B0B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Propose</w:t>
      </w:r>
      <w:r w:rsidRPr="00D437D7">
        <w:rPr>
          <w:sz w:val="24"/>
          <w:szCs w:val="24"/>
        </w:rPr>
        <w:t xml:space="preserve"> </w:t>
      </w:r>
      <w:r w:rsidR="00D437D7">
        <w:rPr>
          <w:sz w:val="24"/>
          <w:szCs w:val="24"/>
        </w:rPr>
        <w:t xml:space="preserve">new </w:t>
      </w:r>
      <w:r w:rsidRPr="00D437D7">
        <w:rPr>
          <w:sz w:val="24"/>
          <w:szCs w:val="24"/>
        </w:rPr>
        <w:t>ideas</w:t>
      </w:r>
      <w:r w:rsidR="00D437D7">
        <w:rPr>
          <w:sz w:val="24"/>
          <w:szCs w:val="24"/>
        </w:rPr>
        <w:t xml:space="preserve"> to </w:t>
      </w:r>
      <w:r w:rsidR="00D437D7" w:rsidRPr="00AE5989">
        <w:rPr>
          <w:sz w:val="24"/>
          <w:szCs w:val="24"/>
        </w:rPr>
        <w:t>protect against motion se</w:t>
      </w:r>
      <w:r w:rsidR="00D437D7">
        <w:rPr>
          <w:sz w:val="24"/>
          <w:szCs w:val="24"/>
        </w:rPr>
        <w:t>nsor based side-channel attacks</w:t>
      </w:r>
      <w:r w:rsidR="008B3B0B">
        <w:rPr>
          <w:sz w:val="24"/>
          <w:szCs w:val="24"/>
        </w:rPr>
        <w:t>.</w:t>
      </w:r>
    </w:p>
    <w:p w14:paraId="1BB81A0C" w14:textId="18858531" w:rsidR="008B3B0B" w:rsidRDefault="008B3B0B" w:rsidP="008B3B0B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>Assessed by the tasks and outputs specified in STEP</w:t>
      </w:r>
      <w:r w:rsidR="007C2C3C">
        <w:rPr>
          <w:sz w:val="24"/>
          <w:szCs w:val="24"/>
        </w:rPr>
        <w:t xml:space="preserve"> 6</w:t>
      </w:r>
      <w:r w:rsidRPr="005F2B05">
        <w:rPr>
          <w:sz w:val="24"/>
          <w:szCs w:val="24"/>
        </w:rPr>
        <w:t>.</w:t>
      </w:r>
    </w:p>
    <w:p w14:paraId="1AF7217F" w14:textId="77777777" w:rsidR="00B856B9" w:rsidRPr="00B856B9" w:rsidRDefault="00B856B9" w:rsidP="005D52C4">
      <w:pPr>
        <w:rPr>
          <w:sz w:val="24"/>
          <w:szCs w:val="24"/>
        </w:rPr>
      </w:pPr>
    </w:p>
    <w:p w14:paraId="3EDD249D" w14:textId="1A3542E6" w:rsidR="005D52C4" w:rsidRPr="00EF2985" w:rsidRDefault="007E7851" w:rsidP="005D52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5D52C4" w:rsidRPr="00226247">
        <w:rPr>
          <w:b/>
          <w:sz w:val="24"/>
          <w:szCs w:val="24"/>
        </w:rPr>
        <w:t xml:space="preserve">Environment: </w:t>
      </w:r>
      <w:r w:rsidR="005D52C4">
        <w:rPr>
          <w:sz w:val="24"/>
          <w:szCs w:val="24"/>
        </w:rPr>
        <w:t>Linux, Mac, or Windows.</w:t>
      </w:r>
    </w:p>
    <w:p w14:paraId="4F4BDFAD" w14:textId="056FDD4A" w:rsidR="005D52C4" w:rsidRDefault="00415555" w:rsidP="002011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5D52C4">
        <w:rPr>
          <w:b/>
          <w:sz w:val="24"/>
          <w:szCs w:val="24"/>
        </w:rPr>
        <w:t>Files that are N</w:t>
      </w:r>
      <w:r w:rsidR="005D52C4" w:rsidRPr="00226247">
        <w:rPr>
          <w:b/>
          <w:sz w:val="24"/>
          <w:szCs w:val="24"/>
        </w:rPr>
        <w:t xml:space="preserve">eeded: </w:t>
      </w:r>
      <w:r w:rsidR="00276010">
        <w:rPr>
          <w:sz w:val="24"/>
          <w:szCs w:val="24"/>
        </w:rPr>
        <w:t>The</w:t>
      </w:r>
      <w:r w:rsidR="00276010">
        <w:rPr>
          <w:b/>
          <w:sz w:val="24"/>
          <w:szCs w:val="24"/>
        </w:rPr>
        <w:t xml:space="preserve"> </w:t>
      </w:r>
      <w:r w:rsidR="00276010">
        <w:rPr>
          <w:sz w:val="24"/>
          <w:szCs w:val="24"/>
        </w:rPr>
        <w:t xml:space="preserve">Lab Manual file and the </w:t>
      </w:r>
      <w:proofErr w:type="spellStart"/>
      <w:r w:rsidR="00276010" w:rsidRPr="002014DB">
        <w:rPr>
          <w:sz w:val="24"/>
          <w:szCs w:val="24"/>
        </w:rPr>
        <w:t>motion_data.pkl</w:t>
      </w:r>
      <w:proofErr w:type="spellEnd"/>
      <w:r w:rsidR="00276010">
        <w:rPr>
          <w:sz w:val="24"/>
          <w:szCs w:val="24"/>
        </w:rPr>
        <w:t xml:space="preserve"> file.</w:t>
      </w:r>
    </w:p>
    <w:p w14:paraId="4492E55A" w14:textId="6DBA8854" w:rsidR="00824A75" w:rsidRPr="00824A75" w:rsidRDefault="00824A75" w:rsidP="00824A75">
      <w:pPr>
        <w:rPr>
          <w:b/>
          <w:sz w:val="24"/>
          <w:szCs w:val="24"/>
        </w:rPr>
      </w:pPr>
      <w:r w:rsidRPr="00824A75">
        <w:rPr>
          <w:b/>
          <w:sz w:val="24"/>
          <w:szCs w:val="24"/>
        </w:rPr>
        <w:t xml:space="preserve">Learning Setting: </w:t>
      </w:r>
      <w:r w:rsidR="008610EC" w:rsidRPr="008610EC">
        <w:rPr>
          <w:sz w:val="24"/>
          <w:szCs w:val="24"/>
        </w:rPr>
        <w:t xml:space="preserve">This lab </w:t>
      </w:r>
      <w:r w:rsidR="002C7EC9">
        <w:rPr>
          <w:sz w:val="24"/>
          <w:szCs w:val="24"/>
        </w:rPr>
        <w:t xml:space="preserve">module </w:t>
      </w:r>
      <w:r w:rsidR="008610EC" w:rsidRPr="008610EC">
        <w:rPr>
          <w:sz w:val="24"/>
          <w:szCs w:val="24"/>
        </w:rPr>
        <w:t>is for students to complete outside the classroom, so it can be used in either face to</w:t>
      </w:r>
      <w:r w:rsidR="008610EC">
        <w:rPr>
          <w:sz w:val="24"/>
          <w:szCs w:val="24"/>
        </w:rPr>
        <w:t xml:space="preserve"> face or online courses</w:t>
      </w:r>
      <w:r w:rsidR="00930B33" w:rsidRPr="00930B33">
        <w:rPr>
          <w:sz w:val="24"/>
          <w:szCs w:val="24"/>
        </w:rPr>
        <w:t>.</w:t>
      </w:r>
    </w:p>
    <w:p w14:paraId="52757F97" w14:textId="3125C13C" w:rsidR="00824A75" w:rsidRPr="00824A75" w:rsidRDefault="00824A75" w:rsidP="00824A75">
      <w:pPr>
        <w:rPr>
          <w:b/>
          <w:sz w:val="24"/>
          <w:szCs w:val="24"/>
        </w:rPr>
      </w:pPr>
      <w:r w:rsidRPr="00824A75">
        <w:rPr>
          <w:b/>
          <w:sz w:val="24"/>
          <w:szCs w:val="24"/>
        </w:rPr>
        <w:t>Prerequisites:</w:t>
      </w:r>
      <w:r w:rsidR="00F85627">
        <w:rPr>
          <w:b/>
          <w:sz w:val="24"/>
          <w:szCs w:val="24"/>
        </w:rPr>
        <w:t xml:space="preserve"> </w:t>
      </w:r>
      <w:r w:rsidR="00F85627" w:rsidRPr="00F85627">
        <w:rPr>
          <w:sz w:val="24"/>
          <w:szCs w:val="24"/>
        </w:rPr>
        <w:t>Java or Python Programming, Basic Cybersecurity and Machine Learning knowledge and skills, Linux or Windows Systems, Computer Networks.</w:t>
      </w:r>
    </w:p>
    <w:p w14:paraId="00ACB227" w14:textId="7533AFFB" w:rsidR="00824A75" w:rsidRPr="00824A75" w:rsidRDefault="00824A75" w:rsidP="00824A75">
      <w:pPr>
        <w:rPr>
          <w:b/>
          <w:sz w:val="24"/>
          <w:szCs w:val="24"/>
        </w:rPr>
      </w:pPr>
      <w:r w:rsidRPr="00824A75">
        <w:rPr>
          <w:b/>
          <w:sz w:val="24"/>
          <w:szCs w:val="24"/>
        </w:rPr>
        <w:t xml:space="preserve">Length of Completion: </w:t>
      </w:r>
      <w:r w:rsidR="00F85627" w:rsidRPr="00F85627">
        <w:rPr>
          <w:sz w:val="24"/>
          <w:szCs w:val="24"/>
        </w:rPr>
        <w:t>600</w:t>
      </w:r>
      <w:r w:rsidR="00F85627">
        <w:rPr>
          <w:sz w:val="24"/>
          <w:szCs w:val="24"/>
        </w:rPr>
        <w:t xml:space="preserve"> minutes</w:t>
      </w:r>
      <w:r w:rsidR="00F3714A">
        <w:rPr>
          <w:sz w:val="24"/>
          <w:szCs w:val="24"/>
        </w:rPr>
        <w:t>.</w:t>
      </w:r>
    </w:p>
    <w:p w14:paraId="7C3B4407" w14:textId="1161E59F" w:rsidR="00824A75" w:rsidRPr="00824A75" w:rsidRDefault="00824A75" w:rsidP="00824A75">
      <w:pPr>
        <w:rPr>
          <w:b/>
          <w:sz w:val="24"/>
          <w:szCs w:val="24"/>
        </w:rPr>
      </w:pPr>
      <w:r w:rsidRPr="00824A75">
        <w:rPr>
          <w:b/>
          <w:sz w:val="24"/>
          <w:szCs w:val="24"/>
        </w:rPr>
        <w:t>Level of Instruction:</w:t>
      </w:r>
      <w:r w:rsidR="00A72EDB">
        <w:rPr>
          <w:b/>
          <w:sz w:val="24"/>
          <w:szCs w:val="24"/>
        </w:rPr>
        <w:t xml:space="preserve"> </w:t>
      </w:r>
      <w:r w:rsidR="00A72EDB" w:rsidRPr="00A72EDB">
        <w:rPr>
          <w:sz w:val="24"/>
          <w:szCs w:val="24"/>
        </w:rPr>
        <w:t>Senior undergraduate students or graduate students in CS or related STEM programs.  The lab exercise should be further simplified if it will be used for freshmen, sophomores, or none-CS major students.</w:t>
      </w:r>
      <w:r w:rsidR="00A72EDB" w:rsidRPr="00A72EDB">
        <w:rPr>
          <w:b/>
          <w:sz w:val="24"/>
          <w:szCs w:val="24"/>
        </w:rPr>
        <w:tab/>
      </w:r>
    </w:p>
    <w:p w14:paraId="08ADB3CA" w14:textId="6AA44318" w:rsidR="00824A75" w:rsidRPr="00824A75" w:rsidRDefault="00824A75" w:rsidP="00824A75">
      <w:pPr>
        <w:rPr>
          <w:b/>
          <w:sz w:val="24"/>
          <w:szCs w:val="24"/>
        </w:rPr>
      </w:pPr>
      <w:r w:rsidRPr="00824A75">
        <w:rPr>
          <w:b/>
          <w:sz w:val="24"/>
          <w:szCs w:val="24"/>
        </w:rPr>
        <w:t>Interconnection with Other Labs:</w:t>
      </w:r>
      <w:r w:rsidR="00A72EDB">
        <w:rPr>
          <w:b/>
          <w:sz w:val="24"/>
          <w:szCs w:val="24"/>
        </w:rPr>
        <w:t xml:space="preserve"> </w:t>
      </w:r>
      <w:r w:rsidR="00A72EDB" w:rsidRPr="00930B33">
        <w:rPr>
          <w:sz w:val="24"/>
          <w:szCs w:val="24"/>
        </w:rPr>
        <w:t xml:space="preserve">This lab module is standalone by itself; however, if needed, an instructor can use the details in the course </w:t>
      </w:r>
      <w:r w:rsidR="00A72EDB" w:rsidRPr="00930B33">
        <w:rPr>
          <w:sz w:val="24"/>
          <w:szCs w:val="24"/>
        </w:rPr>
        <w:lastRenderedPageBreak/>
        <w:t>project manual and the other four lab manuals to provide additional hints to students.</w:t>
      </w:r>
    </w:p>
    <w:p w14:paraId="543965E4" w14:textId="336F10A8" w:rsidR="003D45F7" w:rsidRPr="00601AB3" w:rsidRDefault="00824A75" w:rsidP="00824A75">
      <w:pPr>
        <w:rPr>
          <w:sz w:val="24"/>
          <w:szCs w:val="24"/>
        </w:rPr>
      </w:pPr>
      <w:r w:rsidRPr="00824A75">
        <w:rPr>
          <w:b/>
          <w:sz w:val="24"/>
          <w:szCs w:val="24"/>
        </w:rPr>
        <w:t>Assessment Guideline:</w:t>
      </w:r>
      <w:r w:rsidR="00601AB3">
        <w:rPr>
          <w:b/>
          <w:sz w:val="24"/>
          <w:szCs w:val="24"/>
        </w:rPr>
        <w:t xml:space="preserve"> </w:t>
      </w:r>
      <w:r w:rsidR="00601AB3" w:rsidRPr="00601AB3">
        <w:rPr>
          <w:sz w:val="24"/>
          <w:szCs w:val="24"/>
        </w:rPr>
        <w:t>Students should follow</w:t>
      </w:r>
      <w:r w:rsidR="00601AB3">
        <w:rPr>
          <w:sz w:val="24"/>
          <w:szCs w:val="24"/>
        </w:rPr>
        <w:t xml:space="preserve"> the steps to answer all the questions.  </w:t>
      </w:r>
      <w:r w:rsidR="00374AC8">
        <w:rPr>
          <w:sz w:val="24"/>
          <w:szCs w:val="24"/>
        </w:rPr>
        <w:t>Based on the points assigned to each</w:t>
      </w:r>
      <w:r w:rsidR="00246B8D">
        <w:rPr>
          <w:sz w:val="24"/>
          <w:szCs w:val="24"/>
        </w:rPr>
        <w:t xml:space="preserve"> individual</w:t>
      </w:r>
      <w:r w:rsidR="00374AC8">
        <w:rPr>
          <w:sz w:val="24"/>
          <w:szCs w:val="24"/>
        </w:rPr>
        <w:t xml:space="preserve"> question, t</w:t>
      </w:r>
      <w:r w:rsidR="0013299A">
        <w:rPr>
          <w:sz w:val="24"/>
          <w:szCs w:val="24"/>
        </w:rPr>
        <w:t xml:space="preserve">he instructor will grade each answer </w:t>
      </w:r>
      <w:r w:rsidR="00374AC8">
        <w:rPr>
          <w:sz w:val="24"/>
          <w:szCs w:val="24"/>
        </w:rPr>
        <w:t xml:space="preserve">(together with the </w:t>
      </w:r>
      <w:r w:rsidR="00806F42">
        <w:rPr>
          <w:sz w:val="24"/>
          <w:szCs w:val="24"/>
        </w:rPr>
        <w:t>additional materials if specified</w:t>
      </w:r>
      <w:r w:rsidR="00246B8D">
        <w:rPr>
          <w:sz w:val="24"/>
          <w:szCs w:val="24"/>
        </w:rPr>
        <w:t xml:space="preserve"> for the question</w:t>
      </w:r>
      <w:r w:rsidR="00806F42">
        <w:rPr>
          <w:sz w:val="24"/>
          <w:szCs w:val="24"/>
        </w:rPr>
        <w:t xml:space="preserve">) </w:t>
      </w:r>
      <w:r w:rsidR="00374AC8">
        <w:rPr>
          <w:sz w:val="24"/>
          <w:szCs w:val="24"/>
        </w:rPr>
        <w:t>in terms of its</w:t>
      </w:r>
      <w:r w:rsidR="00601AB3">
        <w:rPr>
          <w:sz w:val="24"/>
          <w:szCs w:val="24"/>
        </w:rPr>
        <w:t xml:space="preserve"> </w:t>
      </w:r>
      <w:r w:rsidR="0013299A">
        <w:rPr>
          <w:sz w:val="24"/>
          <w:szCs w:val="24"/>
        </w:rPr>
        <w:t>correctness</w:t>
      </w:r>
      <w:r w:rsidR="00374AC8">
        <w:rPr>
          <w:sz w:val="24"/>
          <w:szCs w:val="24"/>
        </w:rPr>
        <w:t xml:space="preserve"> (6</w:t>
      </w:r>
      <w:r w:rsidR="0013299A">
        <w:rPr>
          <w:sz w:val="24"/>
          <w:szCs w:val="24"/>
        </w:rPr>
        <w:t>0%</w:t>
      </w:r>
      <w:r w:rsidR="00374AC8">
        <w:rPr>
          <w:sz w:val="24"/>
          <w:szCs w:val="24"/>
        </w:rPr>
        <w:t>)</w:t>
      </w:r>
      <w:r w:rsidR="0013299A">
        <w:rPr>
          <w:sz w:val="24"/>
          <w:szCs w:val="24"/>
        </w:rPr>
        <w:t xml:space="preserve">, </w:t>
      </w:r>
      <w:r w:rsidR="00601AB3">
        <w:rPr>
          <w:sz w:val="24"/>
          <w:szCs w:val="24"/>
        </w:rPr>
        <w:t>clarity</w:t>
      </w:r>
      <w:r w:rsidR="00374AC8">
        <w:rPr>
          <w:sz w:val="24"/>
          <w:szCs w:val="24"/>
        </w:rPr>
        <w:t xml:space="preserve"> (20%)</w:t>
      </w:r>
      <w:r w:rsidR="0013299A">
        <w:rPr>
          <w:sz w:val="24"/>
          <w:szCs w:val="24"/>
        </w:rPr>
        <w:t>, and concision</w:t>
      </w:r>
      <w:r w:rsidR="00374AC8">
        <w:rPr>
          <w:sz w:val="24"/>
          <w:szCs w:val="24"/>
        </w:rPr>
        <w:t xml:space="preserve"> (20%)</w:t>
      </w:r>
      <w:r w:rsidR="0061606B">
        <w:rPr>
          <w:sz w:val="24"/>
          <w:szCs w:val="24"/>
        </w:rPr>
        <w:t>.</w:t>
      </w:r>
    </w:p>
    <w:p w14:paraId="733402D6" w14:textId="77777777" w:rsidR="00824A75" w:rsidRPr="00824A75" w:rsidRDefault="00824A75" w:rsidP="00824A75">
      <w:pPr>
        <w:rPr>
          <w:b/>
          <w:sz w:val="24"/>
          <w:szCs w:val="24"/>
        </w:rPr>
      </w:pPr>
    </w:p>
    <w:p w14:paraId="586AC58F" w14:textId="421945E9" w:rsidR="002A2999" w:rsidRDefault="002A2999" w:rsidP="00526B66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Lab Exercise</w:t>
      </w:r>
      <w:r>
        <w:rPr>
          <w:b/>
          <w:color w:val="000000"/>
          <w:sz w:val="24"/>
          <w:szCs w:val="24"/>
        </w:rPr>
        <w:t>/step</w:t>
      </w:r>
      <w:r w:rsidRPr="007C1F28">
        <w:rPr>
          <w:b/>
          <w:color w:val="000000"/>
          <w:sz w:val="24"/>
          <w:szCs w:val="24"/>
        </w:rPr>
        <w:t xml:space="preserve"> 1</w:t>
      </w:r>
      <w:r>
        <w:rPr>
          <w:b/>
          <w:color w:val="000000"/>
          <w:sz w:val="24"/>
          <w:szCs w:val="24"/>
        </w:rPr>
        <w:t xml:space="preserve"> </w:t>
      </w:r>
      <w:r w:rsidR="00526B66">
        <w:rPr>
          <w:b/>
          <w:color w:val="000000"/>
          <w:sz w:val="24"/>
          <w:szCs w:val="24"/>
        </w:rPr>
        <w:t>(</w:t>
      </w:r>
      <w:r w:rsidR="00C67B6A">
        <w:rPr>
          <w:b/>
          <w:color w:val="000000"/>
          <w:sz w:val="24"/>
          <w:szCs w:val="24"/>
        </w:rPr>
        <w:t xml:space="preserve">interpret </w:t>
      </w:r>
      <w:r w:rsidR="00C67B6A" w:rsidRPr="00C67B6A">
        <w:rPr>
          <w:b/>
          <w:color w:val="000000"/>
          <w:sz w:val="24"/>
          <w:szCs w:val="24"/>
        </w:rPr>
        <w:t>two representative data perturbation based defense techniques</w:t>
      </w:r>
      <w:r w:rsidR="00526B66">
        <w:rPr>
          <w:b/>
          <w:color w:val="000000"/>
          <w:sz w:val="24"/>
          <w:szCs w:val="24"/>
        </w:rPr>
        <w:t>)</w:t>
      </w:r>
    </w:p>
    <w:p w14:paraId="2860CC3E" w14:textId="0CE3DC4E" w:rsidR="001903A7" w:rsidRDefault="00A25C64" w:rsidP="00EB31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many ways </w:t>
      </w:r>
      <w:r w:rsidR="00600892">
        <w:rPr>
          <w:sz w:val="24"/>
          <w:szCs w:val="24"/>
        </w:rPr>
        <w:t xml:space="preserve">to defend against </w:t>
      </w:r>
      <w:r w:rsidR="00600892" w:rsidRPr="00AE5989">
        <w:rPr>
          <w:sz w:val="24"/>
          <w:szCs w:val="24"/>
        </w:rPr>
        <w:t>motion se</w:t>
      </w:r>
      <w:r w:rsidR="00600892">
        <w:rPr>
          <w:sz w:val="24"/>
          <w:szCs w:val="24"/>
        </w:rPr>
        <w:t xml:space="preserve">nsor based side-channel attacks, more specifically, </w:t>
      </w:r>
      <w:r w:rsidR="00405028" w:rsidRPr="00EE54D2">
        <w:rPr>
          <w:sz w:val="24"/>
          <w:szCs w:val="24"/>
        </w:rPr>
        <w:t>cross-site input i</w:t>
      </w:r>
      <w:r w:rsidR="00405028">
        <w:rPr>
          <w:sz w:val="24"/>
          <w:szCs w:val="24"/>
        </w:rPr>
        <w:t xml:space="preserve">nference attacks and user fingerprinting </w:t>
      </w:r>
      <w:r w:rsidR="00405028" w:rsidRPr="009E79C4">
        <w:rPr>
          <w:sz w:val="24"/>
          <w:szCs w:val="24"/>
        </w:rPr>
        <w:t>attacks</w:t>
      </w:r>
      <w:r w:rsidR="00405028">
        <w:rPr>
          <w:sz w:val="24"/>
          <w:szCs w:val="24"/>
        </w:rPr>
        <w:t xml:space="preserve">.  </w:t>
      </w:r>
      <w:r w:rsidR="00EB31C8" w:rsidRPr="00EB31C8">
        <w:rPr>
          <w:sz w:val="24"/>
          <w:szCs w:val="24"/>
        </w:rPr>
        <w:t>One extreme is to compl</w:t>
      </w:r>
      <w:r w:rsidR="00EB31C8">
        <w:rPr>
          <w:sz w:val="24"/>
          <w:szCs w:val="24"/>
        </w:rPr>
        <w:t xml:space="preserve">etely block webpages’ access to </w:t>
      </w:r>
      <w:r w:rsidR="00EB31C8" w:rsidRPr="00EB31C8">
        <w:rPr>
          <w:sz w:val="24"/>
          <w:szCs w:val="24"/>
        </w:rPr>
        <w:t>the motion sensor data, but this approach will immediately</w:t>
      </w:r>
      <w:r w:rsidR="00EB31C8">
        <w:rPr>
          <w:sz w:val="24"/>
          <w:szCs w:val="24"/>
        </w:rPr>
        <w:t xml:space="preserve"> </w:t>
      </w:r>
      <w:r w:rsidR="00EB31C8" w:rsidRPr="00EB31C8">
        <w:rPr>
          <w:sz w:val="24"/>
          <w:szCs w:val="24"/>
        </w:rPr>
        <w:t>nullify the benefits of using motion sensor data in HTML5</w:t>
      </w:r>
      <w:r w:rsidR="00EB31C8">
        <w:rPr>
          <w:sz w:val="24"/>
          <w:szCs w:val="24"/>
        </w:rPr>
        <w:t xml:space="preserve"> </w:t>
      </w:r>
      <w:r w:rsidR="00EB31C8" w:rsidRPr="00EB31C8">
        <w:rPr>
          <w:sz w:val="24"/>
          <w:szCs w:val="24"/>
        </w:rPr>
        <w:t>for richer functionality and better interactivity. The other</w:t>
      </w:r>
      <w:r w:rsidR="00EB31C8">
        <w:rPr>
          <w:sz w:val="24"/>
          <w:szCs w:val="24"/>
        </w:rPr>
        <w:t xml:space="preserve"> </w:t>
      </w:r>
      <w:r w:rsidR="00EB31C8" w:rsidRPr="00EB31C8">
        <w:rPr>
          <w:sz w:val="24"/>
          <w:szCs w:val="24"/>
        </w:rPr>
        <w:t>extreme is to always ask a user to grant or deny motion</w:t>
      </w:r>
      <w:r w:rsidR="00866066">
        <w:rPr>
          <w:sz w:val="24"/>
          <w:szCs w:val="24"/>
        </w:rPr>
        <w:t xml:space="preserve"> </w:t>
      </w:r>
      <w:r w:rsidR="00EB31C8" w:rsidRPr="00EB31C8">
        <w:rPr>
          <w:sz w:val="24"/>
          <w:szCs w:val="24"/>
        </w:rPr>
        <w:t>sensor data access requests on individual webpages, but this</w:t>
      </w:r>
      <w:r w:rsidR="00866066">
        <w:rPr>
          <w:sz w:val="24"/>
          <w:szCs w:val="24"/>
        </w:rPr>
        <w:t xml:space="preserve"> </w:t>
      </w:r>
      <w:r w:rsidR="00EB31C8" w:rsidRPr="00EB31C8">
        <w:rPr>
          <w:sz w:val="24"/>
          <w:szCs w:val="24"/>
        </w:rPr>
        <w:t>approach will not be usable or effective because users often</w:t>
      </w:r>
      <w:r w:rsidR="00866066">
        <w:rPr>
          <w:sz w:val="24"/>
          <w:szCs w:val="24"/>
        </w:rPr>
        <w:t xml:space="preserve"> </w:t>
      </w:r>
      <w:r w:rsidR="00EB31C8" w:rsidRPr="00EB31C8">
        <w:rPr>
          <w:sz w:val="24"/>
          <w:szCs w:val="24"/>
        </w:rPr>
        <w:t>do not pay attention to or do not understand permissions and</w:t>
      </w:r>
      <w:r w:rsidR="00866066">
        <w:rPr>
          <w:sz w:val="24"/>
          <w:szCs w:val="24"/>
        </w:rPr>
        <w:t xml:space="preserve"> </w:t>
      </w:r>
      <w:r w:rsidR="00EB31C8" w:rsidRPr="00EB31C8">
        <w:rPr>
          <w:sz w:val="24"/>
          <w:szCs w:val="24"/>
        </w:rPr>
        <w:t>often become habituated to granting permissions. Therefore,</w:t>
      </w:r>
      <w:r w:rsidR="00866066">
        <w:rPr>
          <w:sz w:val="24"/>
          <w:szCs w:val="24"/>
        </w:rPr>
        <w:t xml:space="preserve"> </w:t>
      </w:r>
      <w:r w:rsidR="00EB31C8" w:rsidRPr="00EB31C8">
        <w:rPr>
          <w:sz w:val="24"/>
          <w:szCs w:val="24"/>
        </w:rPr>
        <w:t xml:space="preserve">it is important to design fine-grained defense </w:t>
      </w:r>
      <w:r w:rsidR="009242AB">
        <w:rPr>
          <w:sz w:val="24"/>
          <w:szCs w:val="24"/>
        </w:rPr>
        <w:t>approaches</w:t>
      </w:r>
      <w:r w:rsidR="00866066">
        <w:rPr>
          <w:sz w:val="24"/>
          <w:szCs w:val="24"/>
        </w:rPr>
        <w:t xml:space="preserve"> </w:t>
      </w:r>
      <w:r w:rsidR="00EB31C8" w:rsidRPr="00EB31C8">
        <w:rPr>
          <w:sz w:val="24"/>
          <w:szCs w:val="24"/>
        </w:rPr>
        <w:t>that could be more usable and effective in practice.</w:t>
      </w:r>
    </w:p>
    <w:p w14:paraId="6B4A4611" w14:textId="7F1CA297" w:rsidR="00D3221C" w:rsidRPr="00D3221C" w:rsidRDefault="009242AB" w:rsidP="00CF2B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C266E5">
        <w:rPr>
          <w:sz w:val="24"/>
          <w:szCs w:val="24"/>
        </w:rPr>
        <w:t xml:space="preserve">usable and effective </w:t>
      </w:r>
      <w:r>
        <w:rPr>
          <w:sz w:val="24"/>
          <w:szCs w:val="24"/>
        </w:rPr>
        <w:t xml:space="preserve">approach is to perturb </w:t>
      </w:r>
      <w:r w:rsidRPr="009242AB">
        <w:rPr>
          <w:sz w:val="24"/>
          <w:szCs w:val="24"/>
        </w:rPr>
        <w:t xml:space="preserve">the </w:t>
      </w:r>
      <w:r w:rsidR="002F0CA7">
        <w:rPr>
          <w:sz w:val="24"/>
          <w:szCs w:val="24"/>
        </w:rPr>
        <w:t xml:space="preserve">motion </w:t>
      </w:r>
      <w:r w:rsidRPr="009242AB">
        <w:rPr>
          <w:sz w:val="24"/>
          <w:szCs w:val="24"/>
        </w:rPr>
        <w:t>sensor data</w:t>
      </w:r>
      <w:r>
        <w:rPr>
          <w:sz w:val="24"/>
          <w:szCs w:val="24"/>
        </w:rPr>
        <w:t xml:space="preserve"> </w:t>
      </w:r>
      <w:r w:rsidRPr="009242AB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could be collected by JavaScript on </w:t>
      </w:r>
      <w:r w:rsidR="00AE34D8">
        <w:rPr>
          <w:sz w:val="24"/>
          <w:szCs w:val="24"/>
        </w:rPr>
        <w:t>malicious webpages</w:t>
      </w:r>
      <w:r w:rsidRPr="009242AB">
        <w:rPr>
          <w:sz w:val="24"/>
          <w:szCs w:val="24"/>
        </w:rPr>
        <w:t>.</w:t>
      </w:r>
      <w:r w:rsidR="0008038C" w:rsidRPr="0008038C">
        <w:rPr>
          <w:sz w:val="24"/>
          <w:szCs w:val="24"/>
        </w:rPr>
        <w:t xml:space="preserve">  Two</w:t>
      </w:r>
      <w:r w:rsidR="0008038C">
        <w:rPr>
          <w:sz w:val="24"/>
          <w:szCs w:val="24"/>
        </w:rPr>
        <w:t xml:space="preserve"> </w:t>
      </w:r>
      <w:r w:rsidR="0008038C" w:rsidRPr="009E79C4">
        <w:rPr>
          <w:sz w:val="24"/>
          <w:szCs w:val="24"/>
        </w:rPr>
        <w:t xml:space="preserve">representative </w:t>
      </w:r>
      <w:r w:rsidR="0008038C" w:rsidRPr="0008038C">
        <w:rPr>
          <w:sz w:val="24"/>
          <w:szCs w:val="24"/>
        </w:rPr>
        <w:t>data perturbation techniques</w:t>
      </w:r>
      <w:r w:rsidR="0008038C">
        <w:rPr>
          <w:sz w:val="24"/>
          <w:szCs w:val="24"/>
        </w:rPr>
        <w:t xml:space="preserve"> are</w:t>
      </w:r>
      <w:r w:rsidR="00A76A8D">
        <w:rPr>
          <w:sz w:val="24"/>
          <w:szCs w:val="24"/>
        </w:rPr>
        <w:t>:</w:t>
      </w:r>
      <w:r w:rsidR="0008038C">
        <w:rPr>
          <w:sz w:val="24"/>
          <w:szCs w:val="24"/>
        </w:rPr>
        <w:t xml:space="preserve"> </w:t>
      </w:r>
      <w:r w:rsidR="00A76A8D" w:rsidRPr="00A76A8D">
        <w:rPr>
          <w:sz w:val="24"/>
          <w:szCs w:val="24"/>
        </w:rPr>
        <w:t>reducing data sampling frequency, and adding noises to the data</w:t>
      </w:r>
      <w:r w:rsidR="005A1FC5">
        <w:rPr>
          <w:sz w:val="24"/>
          <w:szCs w:val="24"/>
        </w:rPr>
        <w:t>.</w:t>
      </w:r>
    </w:p>
    <w:p w14:paraId="369E4E97" w14:textId="305ECB0E" w:rsidR="008E0473" w:rsidRDefault="00C42300" w:rsidP="0038578F">
      <w:pPr>
        <w:rPr>
          <w:sz w:val="24"/>
          <w:szCs w:val="24"/>
        </w:rPr>
      </w:pPr>
      <w:r w:rsidRPr="003F7D1B">
        <w:rPr>
          <w:b/>
          <w:sz w:val="24"/>
          <w:szCs w:val="24"/>
        </w:rPr>
        <w:t>Question 1</w:t>
      </w:r>
      <w:r>
        <w:rPr>
          <w:sz w:val="24"/>
          <w:szCs w:val="24"/>
        </w:rPr>
        <w:t xml:space="preserve">: </w:t>
      </w:r>
      <w:r w:rsidR="007A6891">
        <w:rPr>
          <w:sz w:val="24"/>
          <w:szCs w:val="24"/>
        </w:rPr>
        <w:t>T</w:t>
      </w:r>
      <w:r w:rsidR="00DB1359">
        <w:rPr>
          <w:sz w:val="24"/>
          <w:szCs w:val="24"/>
        </w:rPr>
        <w:t xml:space="preserve">he </w:t>
      </w:r>
      <w:r w:rsidR="00DB1359" w:rsidRPr="00C369A7">
        <w:rPr>
          <w:sz w:val="24"/>
          <w:szCs w:val="24"/>
        </w:rPr>
        <w:t xml:space="preserve">sampling frequency </w:t>
      </w:r>
      <w:r w:rsidR="00DB1359">
        <w:rPr>
          <w:sz w:val="24"/>
          <w:szCs w:val="24"/>
        </w:rPr>
        <w:t>in the original motion sensor data (CSM_MotionSensor_Dataset</w:t>
      </w:r>
      <w:r w:rsidR="00DB1359" w:rsidRPr="00C52043">
        <w:rPr>
          <w:sz w:val="24"/>
          <w:szCs w:val="24"/>
        </w:rPr>
        <w:t>.zip</w:t>
      </w:r>
      <w:r w:rsidR="00972916">
        <w:rPr>
          <w:sz w:val="24"/>
          <w:szCs w:val="24"/>
        </w:rPr>
        <w:t xml:space="preserve">) and </w:t>
      </w:r>
      <w:r w:rsidR="00DB1359">
        <w:rPr>
          <w:sz w:val="24"/>
          <w:szCs w:val="24"/>
        </w:rPr>
        <w:t>the preprocessed motion sensor data (</w:t>
      </w:r>
      <w:proofErr w:type="spellStart"/>
      <w:r w:rsidR="00DB1359" w:rsidRPr="002014DB">
        <w:rPr>
          <w:sz w:val="24"/>
          <w:szCs w:val="24"/>
        </w:rPr>
        <w:t>motion_data.pkl</w:t>
      </w:r>
      <w:proofErr w:type="spellEnd"/>
      <w:r w:rsidR="00DB1359">
        <w:rPr>
          <w:sz w:val="24"/>
          <w:szCs w:val="24"/>
        </w:rPr>
        <w:t>)</w:t>
      </w:r>
      <w:r w:rsidR="00972916">
        <w:rPr>
          <w:sz w:val="24"/>
          <w:szCs w:val="24"/>
        </w:rPr>
        <w:t xml:space="preserve"> </w:t>
      </w:r>
      <w:r w:rsidR="007224E6">
        <w:rPr>
          <w:sz w:val="24"/>
          <w:szCs w:val="24"/>
        </w:rPr>
        <w:t xml:space="preserve">is 60Hz, i.e., </w:t>
      </w:r>
      <w:r w:rsidR="00C3487B">
        <w:rPr>
          <w:sz w:val="24"/>
          <w:szCs w:val="24"/>
        </w:rPr>
        <w:t>you</w:t>
      </w:r>
      <w:r w:rsidR="003C233E">
        <w:rPr>
          <w:sz w:val="24"/>
          <w:szCs w:val="24"/>
        </w:rPr>
        <w:t xml:space="preserve"> </w:t>
      </w:r>
      <w:r w:rsidR="00C3487B">
        <w:rPr>
          <w:sz w:val="24"/>
          <w:szCs w:val="24"/>
        </w:rPr>
        <w:t xml:space="preserve">roughly </w:t>
      </w:r>
      <w:r w:rsidR="00E63B58">
        <w:rPr>
          <w:sz w:val="24"/>
          <w:szCs w:val="24"/>
        </w:rPr>
        <w:t xml:space="preserve">have </w:t>
      </w:r>
      <w:r w:rsidR="003C233E">
        <w:rPr>
          <w:sz w:val="24"/>
          <w:szCs w:val="24"/>
        </w:rPr>
        <w:t xml:space="preserve">16~17 data points </w:t>
      </w:r>
      <w:r w:rsidR="00631FAE">
        <w:rPr>
          <w:sz w:val="24"/>
          <w:szCs w:val="24"/>
        </w:rPr>
        <w:t xml:space="preserve">for each type of data </w:t>
      </w:r>
      <w:r w:rsidR="003C233E">
        <w:rPr>
          <w:sz w:val="24"/>
          <w:szCs w:val="24"/>
        </w:rPr>
        <w:t>in each second</w:t>
      </w:r>
      <w:r w:rsidR="00DB1359">
        <w:rPr>
          <w:sz w:val="24"/>
          <w:szCs w:val="24"/>
        </w:rPr>
        <w:t>.</w:t>
      </w:r>
      <w:r w:rsidR="007A6891">
        <w:rPr>
          <w:sz w:val="24"/>
          <w:szCs w:val="24"/>
        </w:rPr>
        <w:t xml:space="preserve">  If </w:t>
      </w:r>
      <w:r w:rsidR="002C3FFC">
        <w:rPr>
          <w:sz w:val="24"/>
          <w:szCs w:val="24"/>
        </w:rPr>
        <w:t xml:space="preserve">three </w:t>
      </w:r>
      <w:r w:rsidR="007A6891">
        <w:rPr>
          <w:sz w:val="24"/>
          <w:szCs w:val="24"/>
        </w:rPr>
        <w:t>smartphone</w:t>
      </w:r>
      <w:r w:rsidR="00C3487B">
        <w:rPr>
          <w:sz w:val="24"/>
          <w:szCs w:val="24"/>
        </w:rPr>
        <w:t>s</w:t>
      </w:r>
      <w:r w:rsidR="007A6891">
        <w:rPr>
          <w:sz w:val="24"/>
          <w:szCs w:val="24"/>
        </w:rPr>
        <w:t xml:space="preserve"> </w:t>
      </w:r>
      <w:r w:rsidR="00C3487B">
        <w:rPr>
          <w:sz w:val="24"/>
          <w:szCs w:val="24"/>
        </w:rPr>
        <w:t>provide</w:t>
      </w:r>
      <w:r w:rsidR="007A6891">
        <w:rPr>
          <w:sz w:val="24"/>
          <w:szCs w:val="24"/>
        </w:rPr>
        <w:t xml:space="preserve"> </w:t>
      </w:r>
      <w:r w:rsidR="002D66B2">
        <w:rPr>
          <w:sz w:val="24"/>
          <w:szCs w:val="24"/>
        </w:rPr>
        <w:t xml:space="preserve">the motion sensor data at the 30Hz, 20Hz, and 15Hz frequency, respectively, </w:t>
      </w:r>
      <w:r w:rsidR="00C3487B">
        <w:rPr>
          <w:sz w:val="24"/>
          <w:szCs w:val="24"/>
        </w:rPr>
        <w:t xml:space="preserve">how many data points </w:t>
      </w:r>
      <w:r w:rsidR="00182A90">
        <w:rPr>
          <w:sz w:val="24"/>
          <w:szCs w:val="24"/>
        </w:rPr>
        <w:t xml:space="preserve">can </w:t>
      </w:r>
      <w:r w:rsidR="00C3487B">
        <w:rPr>
          <w:sz w:val="24"/>
          <w:szCs w:val="24"/>
        </w:rPr>
        <w:t xml:space="preserve">you roughly </w:t>
      </w:r>
      <w:r w:rsidR="002722C9">
        <w:rPr>
          <w:sz w:val="24"/>
          <w:szCs w:val="24"/>
        </w:rPr>
        <w:t>obtain</w:t>
      </w:r>
      <w:r w:rsidR="00E63B58">
        <w:rPr>
          <w:sz w:val="24"/>
          <w:szCs w:val="24"/>
        </w:rPr>
        <w:t xml:space="preserve"> </w:t>
      </w:r>
      <w:r w:rsidR="00C3487B">
        <w:rPr>
          <w:sz w:val="24"/>
          <w:szCs w:val="24"/>
        </w:rPr>
        <w:t>in each second</w:t>
      </w:r>
      <w:r w:rsidR="00D3221C">
        <w:rPr>
          <w:sz w:val="24"/>
          <w:szCs w:val="24"/>
        </w:rPr>
        <w:t xml:space="preserve"> from the three smartphones, respectively</w:t>
      </w:r>
      <w:r w:rsidR="00C3487B">
        <w:rPr>
          <w:sz w:val="24"/>
          <w:szCs w:val="24"/>
        </w:rPr>
        <w:t>?</w:t>
      </w:r>
      <w:r w:rsidR="00A43E72">
        <w:rPr>
          <w:sz w:val="24"/>
          <w:szCs w:val="24"/>
        </w:rPr>
        <w:t xml:space="preserve"> </w:t>
      </w:r>
      <w:r w:rsidR="009C1133">
        <w:rPr>
          <w:sz w:val="24"/>
          <w:szCs w:val="24"/>
        </w:rPr>
        <w:t xml:space="preserve">Which </w:t>
      </w:r>
      <w:r w:rsidR="00D760A7">
        <w:rPr>
          <w:sz w:val="24"/>
          <w:szCs w:val="24"/>
        </w:rPr>
        <w:t xml:space="preserve">data </w:t>
      </w:r>
      <w:r w:rsidR="009C1133">
        <w:rPr>
          <w:sz w:val="24"/>
          <w:szCs w:val="24"/>
        </w:rPr>
        <w:t>file</w:t>
      </w:r>
      <w:r w:rsidR="00033EEF">
        <w:rPr>
          <w:sz w:val="24"/>
          <w:szCs w:val="24"/>
        </w:rPr>
        <w:t>(s)</w:t>
      </w:r>
      <w:r w:rsidR="00D760A7">
        <w:rPr>
          <w:sz w:val="24"/>
          <w:szCs w:val="24"/>
        </w:rPr>
        <w:t xml:space="preserve"> that you have encountered so far in the previous labs</w:t>
      </w:r>
      <w:r w:rsidR="008E0473">
        <w:rPr>
          <w:sz w:val="24"/>
          <w:szCs w:val="24"/>
        </w:rPr>
        <w:t xml:space="preserve"> (</w:t>
      </w:r>
      <w:r w:rsidR="00D760A7">
        <w:rPr>
          <w:sz w:val="24"/>
          <w:szCs w:val="24"/>
        </w:rPr>
        <w:t xml:space="preserve">i.e., </w:t>
      </w:r>
      <w:r w:rsidR="008E0473">
        <w:rPr>
          <w:sz w:val="24"/>
          <w:szCs w:val="24"/>
        </w:rPr>
        <w:t>CSM_MotionSensor_Dataset</w:t>
      </w:r>
      <w:r w:rsidR="008E0473" w:rsidRPr="00C52043">
        <w:rPr>
          <w:sz w:val="24"/>
          <w:szCs w:val="24"/>
        </w:rPr>
        <w:t>.zip</w:t>
      </w:r>
      <w:r w:rsidR="009C1133">
        <w:rPr>
          <w:sz w:val="24"/>
          <w:szCs w:val="24"/>
        </w:rPr>
        <w:t>,</w:t>
      </w:r>
      <w:r w:rsidR="008E0473">
        <w:rPr>
          <w:sz w:val="24"/>
          <w:szCs w:val="24"/>
        </w:rPr>
        <w:t xml:space="preserve"> </w:t>
      </w:r>
      <w:proofErr w:type="spellStart"/>
      <w:r w:rsidR="008E0473" w:rsidRPr="002014DB">
        <w:rPr>
          <w:sz w:val="24"/>
          <w:szCs w:val="24"/>
        </w:rPr>
        <w:t>motion_data.pkl</w:t>
      </w:r>
      <w:proofErr w:type="spellEnd"/>
      <w:r w:rsidR="009C1133">
        <w:rPr>
          <w:sz w:val="24"/>
          <w:szCs w:val="24"/>
        </w:rPr>
        <w:t xml:space="preserve">, </w:t>
      </w:r>
      <w:r w:rsidR="00222F1E">
        <w:rPr>
          <w:sz w:val="24"/>
          <w:szCs w:val="24"/>
        </w:rPr>
        <w:t xml:space="preserve">or </w:t>
      </w:r>
      <w:r w:rsidR="00222F1E" w:rsidRPr="000C6368">
        <w:rPr>
          <w:sz w:val="24"/>
          <w:szCs w:val="24"/>
        </w:rPr>
        <w:t>feature_data.csv</w:t>
      </w:r>
      <w:r w:rsidR="008E0473">
        <w:rPr>
          <w:sz w:val="24"/>
          <w:szCs w:val="24"/>
        </w:rPr>
        <w:t xml:space="preserve">) </w:t>
      </w:r>
      <w:r w:rsidR="00C72A75">
        <w:rPr>
          <w:sz w:val="24"/>
          <w:szCs w:val="24"/>
        </w:rPr>
        <w:t>could be good for you to</w:t>
      </w:r>
      <w:r w:rsidR="000601F6">
        <w:rPr>
          <w:sz w:val="24"/>
          <w:szCs w:val="24"/>
        </w:rPr>
        <w:t xml:space="preserve"> </w:t>
      </w:r>
      <w:r w:rsidR="00033EEF">
        <w:rPr>
          <w:sz w:val="24"/>
          <w:szCs w:val="24"/>
        </w:rPr>
        <w:t xml:space="preserve">directly </w:t>
      </w:r>
      <w:r w:rsidR="000601F6">
        <w:rPr>
          <w:sz w:val="24"/>
          <w:szCs w:val="24"/>
        </w:rPr>
        <w:t xml:space="preserve">derive </w:t>
      </w:r>
      <w:r w:rsidR="0041651C">
        <w:rPr>
          <w:sz w:val="24"/>
          <w:szCs w:val="24"/>
        </w:rPr>
        <w:t xml:space="preserve">such </w:t>
      </w:r>
      <w:r w:rsidR="00B85919">
        <w:rPr>
          <w:sz w:val="24"/>
          <w:szCs w:val="24"/>
        </w:rPr>
        <w:t xml:space="preserve">three </w:t>
      </w:r>
      <w:r w:rsidR="0041651C">
        <w:rPr>
          <w:sz w:val="24"/>
          <w:szCs w:val="24"/>
        </w:rPr>
        <w:t>low-frequency datasets?</w:t>
      </w:r>
      <w:r w:rsidR="0038578F">
        <w:rPr>
          <w:sz w:val="24"/>
          <w:szCs w:val="24"/>
        </w:rPr>
        <w:t xml:space="preserve">  Please explain your answers.</w:t>
      </w:r>
      <w:r w:rsidR="0038578F">
        <w:rPr>
          <w:sz w:val="24"/>
          <w:szCs w:val="24"/>
        </w:rPr>
        <w:br/>
      </w:r>
      <w:r w:rsidR="0038578F">
        <w:rPr>
          <w:sz w:val="24"/>
          <w:szCs w:val="24"/>
        </w:rPr>
        <w:lastRenderedPageBreak/>
        <w:t>(Total score: 5 points.  Grading rubric:</w:t>
      </w:r>
      <w:r w:rsidR="0038578F">
        <w:rPr>
          <w:sz w:val="24"/>
          <w:szCs w:val="24"/>
        </w:rPr>
        <w:br/>
        <w:t>100% points for correct</w:t>
      </w:r>
      <w:r w:rsidR="0038578F">
        <w:rPr>
          <w:sz w:val="24"/>
          <w:szCs w:val="24"/>
        </w:rPr>
        <w:t>ly answering both questions</w:t>
      </w:r>
      <w:r w:rsidR="0067673A">
        <w:rPr>
          <w:sz w:val="24"/>
          <w:szCs w:val="24"/>
        </w:rPr>
        <w:t xml:space="preserve"> with explanations</w:t>
      </w:r>
      <w:r w:rsidR="0038578F">
        <w:rPr>
          <w:sz w:val="24"/>
          <w:szCs w:val="24"/>
        </w:rPr>
        <w:t>;</w:t>
      </w:r>
      <w:r w:rsidR="0038578F">
        <w:rPr>
          <w:sz w:val="24"/>
          <w:szCs w:val="24"/>
        </w:rPr>
        <w:br/>
        <w:t xml:space="preserve">60% points for </w:t>
      </w:r>
      <w:r w:rsidR="0067673A">
        <w:rPr>
          <w:sz w:val="24"/>
          <w:szCs w:val="24"/>
        </w:rPr>
        <w:t xml:space="preserve">correctly answering </w:t>
      </w:r>
      <w:r w:rsidR="0067673A">
        <w:rPr>
          <w:sz w:val="24"/>
          <w:szCs w:val="24"/>
        </w:rPr>
        <w:t xml:space="preserve">one of the two </w:t>
      </w:r>
      <w:r w:rsidR="0067673A">
        <w:rPr>
          <w:sz w:val="24"/>
          <w:szCs w:val="24"/>
        </w:rPr>
        <w:t>questions with explanation</w:t>
      </w:r>
      <w:r w:rsidR="0038578F">
        <w:rPr>
          <w:sz w:val="24"/>
          <w:szCs w:val="24"/>
        </w:rPr>
        <w:t>;</w:t>
      </w:r>
      <w:r w:rsidR="0038578F">
        <w:rPr>
          <w:sz w:val="24"/>
          <w:szCs w:val="24"/>
        </w:rPr>
        <w:br/>
        <w:t xml:space="preserve">30% points for </w:t>
      </w:r>
      <w:r w:rsidR="00F750B0">
        <w:rPr>
          <w:sz w:val="24"/>
          <w:szCs w:val="24"/>
        </w:rPr>
        <w:t>correctly answering one of the two questions</w:t>
      </w:r>
      <w:r w:rsidR="00F750B0">
        <w:rPr>
          <w:sz w:val="24"/>
          <w:szCs w:val="24"/>
        </w:rPr>
        <w:t xml:space="preserve"> without </w:t>
      </w:r>
      <w:r w:rsidR="00F750B0">
        <w:rPr>
          <w:sz w:val="24"/>
          <w:szCs w:val="24"/>
        </w:rPr>
        <w:t>explanation</w:t>
      </w:r>
      <w:r w:rsidR="0038578F">
        <w:rPr>
          <w:sz w:val="24"/>
          <w:szCs w:val="24"/>
        </w:rPr>
        <w:t>.)</w:t>
      </w:r>
    </w:p>
    <w:p w14:paraId="569EC707" w14:textId="058E54F0" w:rsidR="00DB1359" w:rsidRDefault="00E673D6" w:rsidP="001C1C42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3F7D1B">
        <w:rPr>
          <w:b/>
          <w:sz w:val="24"/>
          <w:szCs w:val="24"/>
        </w:rPr>
        <w:t xml:space="preserve">Question </w:t>
      </w:r>
      <w:r w:rsidR="00C7306A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BB4CC1">
        <w:rPr>
          <w:sz w:val="24"/>
          <w:szCs w:val="24"/>
        </w:rPr>
        <w:t>T</w:t>
      </w:r>
      <w:r w:rsidR="00263106">
        <w:rPr>
          <w:sz w:val="24"/>
          <w:szCs w:val="24"/>
        </w:rPr>
        <w:t>he nine types of data (the</w:t>
      </w:r>
      <w:r w:rsidR="00263106" w:rsidRPr="004776F5">
        <w:rPr>
          <w:sz w:val="24"/>
          <w:szCs w:val="24"/>
        </w:rPr>
        <w:t xml:space="preserve"> acceleration </w:t>
      </w:r>
      <w:r w:rsidR="00263106">
        <w:rPr>
          <w:sz w:val="24"/>
          <w:szCs w:val="24"/>
        </w:rPr>
        <w:t>forces</w:t>
      </w:r>
      <w:r w:rsidR="00263106" w:rsidRPr="00AA39D0">
        <w:rPr>
          <w:sz w:val="24"/>
          <w:szCs w:val="24"/>
        </w:rPr>
        <w:t xml:space="preserve"> </w:t>
      </w:r>
      <w:r w:rsidR="00263106" w:rsidRPr="004776F5">
        <w:rPr>
          <w:sz w:val="24"/>
          <w:szCs w:val="24"/>
        </w:rPr>
        <w:t xml:space="preserve">in the x, y, and z directions, the rotation rates in the alpha, beta, and gamma directions, and </w:t>
      </w:r>
      <w:r w:rsidR="00263106">
        <w:rPr>
          <w:sz w:val="24"/>
          <w:szCs w:val="24"/>
        </w:rPr>
        <w:t xml:space="preserve">the </w:t>
      </w:r>
      <w:r w:rsidR="00263106" w:rsidRPr="004776F5">
        <w:rPr>
          <w:sz w:val="24"/>
          <w:szCs w:val="24"/>
        </w:rPr>
        <w:t xml:space="preserve">acceleration </w:t>
      </w:r>
      <w:r w:rsidR="00263106">
        <w:rPr>
          <w:sz w:val="24"/>
          <w:szCs w:val="24"/>
        </w:rPr>
        <w:t>forces</w:t>
      </w:r>
      <w:r w:rsidR="00263106" w:rsidRPr="00AA39D0">
        <w:rPr>
          <w:sz w:val="24"/>
          <w:szCs w:val="24"/>
        </w:rPr>
        <w:t xml:space="preserve"> </w:t>
      </w:r>
      <w:r w:rsidR="00263106" w:rsidRPr="004776F5">
        <w:rPr>
          <w:sz w:val="24"/>
          <w:szCs w:val="24"/>
        </w:rPr>
        <w:t>with gravity in the x, y, and z directions</w:t>
      </w:r>
      <w:r w:rsidR="00263106">
        <w:rPr>
          <w:sz w:val="24"/>
          <w:szCs w:val="24"/>
        </w:rPr>
        <w:t>,</w:t>
      </w:r>
      <w:r w:rsidR="00263106" w:rsidRPr="004776F5">
        <w:rPr>
          <w:sz w:val="24"/>
          <w:szCs w:val="24"/>
        </w:rPr>
        <w:t xml:space="preserve"> respectively</w:t>
      </w:r>
      <w:r w:rsidR="00263106">
        <w:rPr>
          <w:sz w:val="24"/>
          <w:szCs w:val="24"/>
        </w:rPr>
        <w:t xml:space="preserve">) in either </w:t>
      </w:r>
      <w:r w:rsidR="008760BB">
        <w:rPr>
          <w:sz w:val="24"/>
          <w:szCs w:val="24"/>
        </w:rPr>
        <w:t xml:space="preserve">CSM_MotionSensor_Dataset.zip or </w:t>
      </w:r>
      <w:proofErr w:type="spellStart"/>
      <w:r w:rsidR="008760BB" w:rsidRPr="002014DB">
        <w:rPr>
          <w:sz w:val="24"/>
          <w:szCs w:val="24"/>
        </w:rPr>
        <w:t>motion_data.pkl</w:t>
      </w:r>
      <w:proofErr w:type="spellEnd"/>
      <w:r w:rsidR="002D13F2">
        <w:rPr>
          <w:sz w:val="24"/>
          <w:szCs w:val="24"/>
        </w:rPr>
        <w:t xml:space="preserve"> contain the raw values.  If we want to </w:t>
      </w:r>
      <w:r w:rsidR="00754A0E">
        <w:rPr>
          <w:sz w:val="24"/>
          <w:szCs w:val="24"/>
        </w:rPr>
        <w:t xml:space="preserve">add some ransom noise to them without making them completely useless (e.g., </w:t>
      </w:r>
      <w:r w:rsidR="00365531">
        <w:rPr>
          <w:sz w:val="24"/>
          <w:szCs w:val="24"/>
        </w:rPr>
        <w:t>without</w:t>
      </w:r>
      <w:r w:rsidR="00754A0E">
        <w:rPr>
          <w:sz w:val="24"/>
          <w:szCs w:val="24"/>
        </w:rPr>
        <w:t xml:space="preserve"> chang</w:t>
      </w:r>
      <w:r w:rsidR="00365531">
        <w:rPr>
          <w:sz w:val="24"/>
          <w:szCs w:val="24"/>
        </w:rPr>
        <w:t>ing</w:t>
      </w:r>
      <w:r w:rsidR="00754A0E">
        <w:rPr>
          <w:sz w:val="24"/>
          <w:szCs w:val="24"/>
        </w:rPr>
        <w:t xml:space="preserve"> all of them to some constant values), what could </w:t>
      </w:r>
      <w:r w:rsidR="008361F1">
        <w:rPr>
          <w:sz w:val="24"/>
          <w:szCs w:val="24"/>
        </w:rPr>
        <w:t xml:space="preserve">be some ideas and why?  </w:t>
      </w:r>
      <w:r w:rsidR="007B0A0A">
        <w:rPr>
          <w:sz w:val="24"/>
          <w:szCs w:val="24"/>
        </w:rPr>
        <w:t>Which file(s) (CSM_MotionSensor_Dataset</w:t>
      </w:r>
      <w:r w:rsidR="007B0A0A" w:rsidRPr="00C52043">
        <w:rPr>
          <w:sz w:val="24"/>
          <w:szCs w:val="24"/>
        </w:rPr>
        <w:t>.zip</w:t>
      </w:r>
      <w:r w:rsidR="007B0A0A">
        <w:rPr>
          <w:sz w:val="24"/>
          <w:szCs w:val="24"/>
        </w:rPr>
        <w:t xml:space="preserve">, </w:t>
      </w:r>
      <w:proofErr w:type="spellStart"/>
      <w:r w:rsidR="007B0A0A" w:rsidRPr="002014DB">
        <w:rPr>
          <w:sz w:val="24"/>
          <w:szCs w:val="24"/>
        </w:rPr>
        <w:t>motion_data.pkl</w:t>
      </w:r>
      <w:proofErr w:type="spellEnd"/>
      <w:r w:rsidR="007B0A0A">
        <w:rPr>
          <w:sz w:val="24"/>
          <w:szCs w:val="24"/>
        </w:rPr>
        <w:t xml:space="preserve">, or </w:t>
      </w:r>
      <w:r w:rsidR="007B0A0A" w:rsidRPr="000C6368">
        <w:rPr>
          <w:sz w:val="24"/>
          <w:szCs w:val="24"/>
        </w:rPr>
        <w:t>feature_data.csv</w:t>
      </w:r>
      <w:r w:rsidR="007B0A0A">
        <w:rPr>
          <w:sz w:val="24"/>
          <w:szCs w:val="24"/>
        </w:rPr>
        <w:t xml:space="preserve">) </w:t>
      </w:r>
      <w:r w:rsidR="00922A18">
        <w:rPr>
          <w:sz w:val="24"/>
          <w:szCs w:val="24"/>
        </w:rPr>
        <w:t>could be good for you</w:t>
      </w:r>
      <w:r w:rsidR="007B0A0A">
        <w:rPr>
          <w:sz w:val="24"/>
          <w:szCs w:val="24"/>
        </w:rPr>
        <w:t xml:space="preserve"> to directly derive such </w:t>
      </w:r>
      <w:r w:rsidR="00111F9D">
        <w:rPr>
          <w:sz w:val="24"/>
          <w:szCs w:val="24"/>
        </w:rPr>
        <w:t>noise</w:t>
      </w:r>
      <w:r w:rsidR="007B0A0A">
        <w:rPr>
          <w:sz w:val="24"/>
          <w:szCs w:val="24"/>
        </w:rPr>
        <w:t>-</w:t>
      </w:r>
      <w:r w:rsidR="00111F9D">
        <w:rPr>
          <w:sz w:val="24"/>
          <w:szCs w:val="24"/>
        </w:rPr>
        <w:t>added</w:t>
      </w:r>
      <w:r w:rsidR="002A1525">
        <w:rPr>
          <w:sz w:val="24"/>
          <w:szCs w:val="24"/>
        </w:rPr>
        <w:t xml:space="preserve"> datasets?  </w:t>
      </w:r>
      <w:r w:rsidR="002A1525">
        <w:rPr>
          <w:sz w:val="24"/>
          <w:szCs w:val="24"/>
        </w:rPr>
        <w:t>Please explain your answers.</w:t>
      </w:r>
      <w:r w:rsidR="001C1C42">
        <w:rPr>
          <w:sz w:val="24"/>
          <w:szCs w:val="24"/>
        </w:rPr>
        <w:br/>
      </w:r>
      <w:r w:rsidR="001C1C42">
        <w:rPr>
          <w:sz w:val="24"/>
          <w:szCs w:val="24"/>
        </w:rPr>
        <w:t>(Total score: 5 points.  Grading rubric:</w:t>
      </w:r>
      <w:r w:rsidR="001C1C42">
        <w:rPr>
          <w:sz w:val="24"/>
          <w:szCs w:val="24"/>
        </w:rPr>
        <w:br/>
        <w:t>100% points for correctly answering both questions with explanations;</w:t>
      </w:r>
      <w:r w:rsidR="001C1C42">
        <w:rPr>
          <w:sz w:val="24"/>
          <w:szCs w:val="24"/>
        </w:rPr>
        <w:br/>
        <w:t>60% points for correctly answering one of the two questions with explanation;</w:t>
      </w:r>
      <w:r w:rsidR="001C1C42">
        <w:rPr>
          <w:sz w:val="24"/>
          <w:szCs w:val="24"/>
        </w:rPr>
        <w:br/>
        <w:t>30% points for correctly answering one of the two questions without explanation.)</w:t>
      </w:r>
    </w:p>
    <w:p w14:paraId="1114C166" w14:textId="77777777" w:rsidR="00B736A1" w:rsidRDefault="00B736A1" w:rsidP="00CF2B66">
      <w:pPr>
        <w:jc w:val="both"/>
        <w:rPr>
          <w:sz w:val="24"/>
          <w:szCs w:val="24"/>
        </w:rPr>
      </w:pPr>
    </w:p>
    <w:p w14:paraId="6D728A3B" w14:textId="3F1B72FD" w:rsidR="00950F1D" w:rsidRPr="008B2853" w:rsidRDefault="00A72AC2" w:rsidP="001C1C42">
      <w:pPr>
        <w:rPr>
          <w:sz w:val="24"/>
          <w:szCs w:val="24"/>
        </w:rPr>
      </w:pPr>
      <w:r w:rsidRPr="003F7D1B">
        <w:rPr>
          <w:b/>
          <w:sz w:val="24"/>
          <w:szCs w:val="24"/>
        </w:rPr>
        <w:t xml:space="preserve">Question </w:t>
      </w:r>
      <w:r w:rsidR="00730819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730819">
        <w:rPr>
          <w:sz w:val="24"/>
          <w:szCs w:val="24"/>
        </w:rPr>
        <w:t xml:space="preserve">Why these two </w:t>
      </w:r>
      <w:r w:rsidR="00730819" w:rsidRPr="0008038C">
        <w:rPr>
          <w:sz w:val="24"/>
          <w:szCs w:val="24"/>
        </w:rPr>
        <w:t>data perturbation techniques</w:t>
      </w:r>
      <w:r w:rsidR="00730819">
        <w:rPr>
          <w:sz w:val="24"/>
          <w:szCs w:val="24"/>
        </w:rPr>
        <w:t xml:space="preserve"> could be </w:t>
      </w:r>
      <w:r w:rsidR="00167176">
        <w:rPr>
          <w:sz w:val="24"/>
          <w:szCs w:val="24"/>
        </w:rPr>
        <w:t xml:space="preserve">helpful for you to defend against </w:t>
      </w:r>
      <w:r w:rsidR="00F90D26" w:rsidRPr="00AE34D8">
        <w:rPr>
          <w:sz w:val="24"/>
          <w:szCs w:val="24"/>
        </w:rPr>
        <w:t>input inference attacks and user fingerprinting attacks</w:t>
      </w:r>
      <w:r w:rsidR="001C1C42">
        <w:rPr>
          <w:sz w:val="24"/>
          <w:szCs w:val="24"/>
        </w:rPr>
        <w:t>?</w:t>
      </w:r>
      <w:r w:rsidR="001C1C42">
        <w:rPr>
          <w:sz w:val="24"/>
          <w:szCs w:val="24"/>
        </w:rPr>
        <w:br/>
      </w:r>
      <w:r w:rsidR="001C1C42">
        <w:rPr>
          <w:sz w:val="24"/>
          <w:szCs w:val="24"/>
        </w:rPr>
        <w:t>(Total score: 5 points.  Grading rubric:</w:t>
      </w:r>
      <w:r w:rsidR="001C1C42">
        <w:rPr>
          <w:sz w:val="24"/>
          <w:szCs w:val="24"/>
        </w:rPr>
        <w:br/>
        <w:t>100% points for a clear explanation;</w:t>
      </w:r>
      <w:r w:rsidR="001C1C42">
        <w:rPr>
          <w:sz w:val="24"/>
          <w:szCs w:val="24"/>
        </w:rPr>
        <w:br/>
        <w:t>50% points for a vague explanation.)</w:t>
      </w:r>
    </w:p>
    <w:p w14:paraId="5E2DEF5F" w14:textId="77777777" w:rsidR="00950F1D" w:rsidRPr="00526B66" w:rsidRDefault="00950F1D" w:rsidP="00DC5D45">
      <w:pPr>
        <w:jc w:val="both"/>
      </w:pPr>
    </w:p>
    <w:p w14:paraId="1329E06F" w14:textId="773CCB7B" w:rsidR="002A2999" w:rsidRPr="00C53B92" w:rsidRDefault="002A2999" w:rsidP="00C53B92">
      <w:pPr>
        <w:pStyle w:val="Heading3"/>
        <w:rPr>
          <w:b/>
          <w:color w:val="000000"/>
          <w:sz w:val="24"/>
          <w:szCs w:val="24"/>
        </w:rPr>
      </w:pPr>
      <w:r w:rsidRPr="00C53B92">
        <w:rPr>
          <w:b/>
          <w:color w:val="000000"/>
          <w:sz w:val="24"/>
          <w:szCs w:val="24"/>
        </w:rPr>
        <w:t xml:space="preserve">LAB EXERCISE/STEP 2 </w:t>
      </w:r>
      <w:r>
        <w:rPr>
          <w:b/>
          <w:color w:val="000000"/>
          <w:sz w:val="24"/>
          <w:szCs w:val="24"/>
        </w:rPr>
        <w:t>(</w:t>
      </w:r>
      <w:r w:rsidR="005A423E">
        <w:rPr>
          <w:b/>
          <w:color w:val="000000"/>
          <w:sz w:val="24"/>
          <w:szCs w:val="24"/>
        </w:rPr>
        <w:t xml:space="preserve">construct six new </w:t>
      </w:r>
      <w:r w:rsidR="00D44334">
        <w:rPr>
          <w:b/>
          <w:color w:val="000000"/>
          <w:sz w:val="24"/>
          <w:szCs w:val="24"/>
        </w:rPr>
        <w:t xml:space="preserve">quality-reduced </w:t>
      </w:r>
      <w:r w:rsidR="005A423E">
        <w:rPr>
          <w:b/>
          <w:color w:val="000000"/>
          <w:sz w:val="24"/>
          <w:szCs w:val="24"/>
        </w:rPr>
        <w:t>datasets</w:t>
      </w:r>
      <w:r>
        <w:rPr>
          <w:b/>
          <w:color w:val="000000"/>
          <w:sz w:val="24"/>
          <w:szCs w:val="24"/>
        </w:rPr>
        <w:t>)</w:t>
      </w:r>
    </w:p>
    <w:p w14:paraId="0ACF25E0" w14:textId="751F5884" w:rsidR="008C57E7" w:rsidRDefault="00B16484" w:rsidP="00340974">
      <w:pPr>
        <w:rPr>
          <w:sz w:val="24"/>
          <w:szCs w:val="24"/>
        </w:rPr>
      </w:pPr>
      <w:r w:rsidRPr="004776F5">
        <w:rPr>
          <w:sz w:val="24"/>
          <w:szCs w:val="24"/>
        </w:rPr>
        <w:t>Download</w:t>
      </w:r>
      <w:r>
        <w:rPr>
          <w:sz w:val="24"/>
          <w:szCs w:val="24"/>
        </w:rPr>
        <w:t xml:space="preserve"> t</w:t>
      </w:r>
      <w:r w:rsidRPr="004776F5">
        <w:rPr>
          <w:sz w:val="24"/>
          <w:szCs w:val="24"/>
        </w:rPr>
        <w:t xml:space="preserve">he file </w:t>
      </w:r>
      <w:proofErr w:type="spellStart"/>
      <w:r w:rsidRPr="004776F5">
        <w:rPr>
          <w:sz w:val="24"/>
          <w:szCs w:val="24"/>
        </w:rPr>
        <w:t>motion_data.pkl</w:t>
      </w:r>
      <w:proofErr w:type="spellEnd"/>
      <w:r>
        <w:rPr>
          <w:sz w:val="24"/>
          <w:szCs w:val="24"/>
        </w:rPr>
        <w:t xml:space="preserve"> for the preprocessed motion sensor data that was produced in Lab 2,</w:t>
      </w:r>
      <w:r w:rsidRPr="004776F5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write code to </w:t>
      </w:r>
      <w:r w:rsidRPr="004776F5">
        <w:rPr>
          <w:sz w:val="24"/>
          <w:szCs w:val="24"/>
        </w:rPr>
        <w:t xml:space="preserve">load </w:t>
      </w:r>
      <w:r>
        <w:rPr>
          <w:sz w:val="24"/>
          <w:szCs w:val="24"/>
        </w:rPr>
        <w:t xml:space="preserve">the data, e.g., by </w:t>
      </w:r>
      <w:r w:rsidRPr="004776F5">
        <w:rPr>
          <w:sz w:val="24"/>
          <w:szCs w:val="24"/>
        </w:rPr>
        <w:t>us</w:t>
      </w:r>
      <w:r>
        <w:rPr>
          <w:sz w:val="24"/>
          <w:szCs w:val="24"/>
        </w:rPr>
        <w:t>ing</w:t>
      </w:r>
      <w:r w:rsidRPr="004776F5">
        <w:rPr>
          <w:sz w:val="24"/>
          <w:szCs w:val="24"/>
        </w:rPr>
        <w:t xml:space="preserve"> </w:t>
      </w:r>
      <w:r w:rsidRPr="004776F5">
        <w:rPr>
          <w:sz w:val="24"/>
          <w:szCs w:val="24"/>
        </w:rPr>
        <w:lastRenderedPageBreak/>
        <w:t>the</w:t>
      </w:r>
      <w:r>
        <w:rPr>
          <w:sz w:val="24"/>
          <w:szCs w:val="24"/>
        </w:rPr>
        <w:t xml:space="preserve"> Python</w:t>
      </w:r>
      <w:r w:rsidRPr="004776F5">
        <w:rPr>
          <w:sz w:val="24"/>
          <w:szCs w:val="24"/>
        </w:rPr>
        <w:t xml:space="preserve"> </w:t>
      </w:r>
      <w:r w:rsidRPr="00D85B63">
        <w:rPr>
          <w:i/>
          <w:sz w:val="24"/>
          <w:szCs w:val="24"/>
        </w:rPr>
        <w:t>pickle</w:t>
      </w:r>
      <w:r w:rsidRPr="004776F5">
        <w:rPr>
          <w:sz w:val="24"/>
          <w:szCs w:val="24"/>
        </w:rPr>
        <w:t xml:space="preserve"> </w:t>
      </w:r>
      <w:r>
        <w:rPr>
          <w:sz w:val="24"/>
          <w:szCs w:val="24"/>
        </w:rPr>
        <w:t>module</w:t>
      </w:r>
      <w:r w:rsidRPr="004776F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4776F5">
        <w:rPr>
          <w:sz w:val="24"/>
          <w:szCs w:val="24"/>
        </w:rPr>
        <w:t xml:space="preserve">This should result in a </w:t>
      </w:r>
      <w:r>
        <w:rPr>
          <w:sz w:val="24"/>
          <w:szCs w:val="24"/>
        </w:rPr>
        <w:t>long</w:t>
      </w:r>
      <w:r w:rsidRPr="004776F5">
        <w:rPr>
          <w:sz w:val="24"/>
          <w:szCs w:val="24"/>
        </w:rPr>
        <w:t xml:space="preserve"> list of 3-tuples </w:t>
      </w:r>
      <w:r>
        <w:rPr>
          <w:sz w:val="24"/>
          <w:szCs w:val="24"/>
        </w:rPr>
        <w:t xml:space="preserve">in your code </w:t>
      </w:r>
      <w:r w:rsidRPr="002B333A">
        <w:rPr>
          <w:sz w:val="24"/>
          <w:szCs w:val="24"/>
        </w:rPr>
        <w:t>for the motion sensor data of 30 users</w:t>
      </w:r>
      <w:r>
        <w:rPr>
          <w:sz w:val="24"/>
          <w:szCs w:val="24"/>
        </w:rPr>
        <w:t>.</w:t>
      </w:r>
      <w:r w:rsidR="00340974">
        <w:rPr>
          <w:sz w:val="24"/>
          <w:szCs w:val="24"/>
        </w:rPr>
        <w:t xml:space="preserve">  Recall that the first element of each 3-tuple is a matrix with 9 rows where each row is </w:t>
      </w:r>
      <w:r w:rsidR="00340974" w:rsidRPr="00B268FC">
        <w:rPr>
          <w:sz w:val="24"/>
          <w:szCs w:val="24"/>
        </w:rPr>
        <w:t xml:space="preserve">one of the 9 sequences of sensor data, </w:t>
      </w:r>
      <w:r w:rsidR="00340974" w:rsidRPr="009569F8">
        <w:rPr>
          <w:sz w:val="24"/>
          <w:szCs w:val="24"/>
        </w:rPr>
        <w:t xml:space="preserve">the second </w:t>
      </w:r>
      <w:r w:rsidR="00340974">
        <w:rPr>
          <w:sz w:val="24"/>
          <w:szCs w:val="24"/>
        </w:rPr>
        <w:t xml:space="preserve">element </w:t>
      </w:r>
      <w:r w:rsidR="00340974" w:rsidRPr="009569F8">
        <w:rPr>
          <w:sz w:val="24"/>
          <w:szCs w:val="24"/>
        </w:rPr>
        <w:t>is the key</w:t>
      </w:r>
      <w:r w:rsidR="00340974">
        <w:rPr>
          <w:sz w:val="24"/>
          <w:szCs w:val="24"/>
        </w:rPr>
        <w:t xml:space="preserve"> or digit</w:t>
      </w:r>
      <w:r w:rsidR="00340974" w:rsidRPr="009569F8">
        <w:rPr>
          <w:sz w:val="24"/>
          <w:szCs w:val="24"/>
        </w:rPr>
        <w:t xml:space="preserve"> </w:t>
      </w:r>
      <w:r w:rsidR="00340974">
        <w:rPr>
          <w:sz w:val="24"/>
          <w:szCs w:val="24"/>
        </w:rPr>
        <w:t>(e.g., digit “5”) typed by a user</w:t>
      </w:r>
      <w:r w:rsidR="00340974" w:rsidRPr="009569F8">
        <w:rPr>
          <w:sz w:val="24"/>
          <w:szCs w:val="24"/>
        </w:rPr>
        <w:t xml:space="preserve">, and the third </w:t>
      </w:r>
      <w:r w:rsidR="00340974">
        <w:rPr>
          <w:sz w:val="24"/>
          <w:szCs w:val="24"/>
        </w:rPr>
        <w:t xml:space="preserve">element </w:t>
      </w:r>
      <w:r w:rsidR="00340974" w:rsidRPr="009569F8">
        <w:rPr>
          <w:sz w:val="24"/>
          <w:szCs w:val="24"/>
        </w:rPr>
        <w:t xml:space="preserve">is the ID of the user </w:t>
      </w:r>
      <w:r w:rsidR="00340974">
        <w:rPr>
          <w:sz w:val="24"/>
          <w:szCs w:val="24"/>
        </w:rPr>
        <w:t>who</w:t>
      </w:r>
      <w:r w:rsidR="00340974" w:rsidRPr="009569F8">
        <w:rPr>
          <w:sz w:val="24"/>
          <w:szCs w:val="24"/>
        </w:rPr>
        <w:t xml:space="preserve"> </w:t>
      </w:r>
      <w:r w:rsidR="00340974">
        <w:rPr>
          <w:sz w:val="24"/>
          <w:szCs w:val="24"/>
        </w:rPr>
        <w:t>typed</w:t>
      </w:r>
      <w:r w:rsidR="00340974" w:rsidRPr="009569F8">
        <w:rPr>
          <w:sz w:val="24"/>
          <w:szCs w:val="24"/>
        </w:rPr>
        <w:t xml:space="preserve"> the key</w:t>
      </w:r>
      <w:r w:rsidR="00340974">
        <w:rPr>
          <w:sz w:val="24"/>
          <w:szCs w:val="24"/>
        </w:rPr>
        <w:t>.  Each 3-tuple</w:t>
      </w:r>
      <w:r w:rsidR="00340974" w:rsidRPr="009569F8">
        <w:rPr>
          <w:sz w:val="24"/>
          <w:szCs w:val="24"/>
        </w:rPr>
        <w:t xml:space="preserve"> ha</w:t>
      </w:r>
      <w:r w:rsidR="00340974">
        <w:rPr>
          <w:sz w:val="24"/>
          <w:szCs w:val="24"/>
        </w:rPr>
        <w:t>s</w:t>
      </w:r>
      <w:r w:rsidR="00340974" w:rsidRPr="009569F8">
        <w:rPr>
          <w:sz w:val="24"/>
          <w:szCs w:val="24"/>
        </w:rPr>
        <w:t xml:space="preserve"> the follow</w:t>
      </w:r>
      <w:r w:rsidR="00340974">
        <w:rPr>
          <w:sz w:val="24"/>
          <w:szCs w:val="24"/>
        </w:rPr>
        <w:t>ing format:</w:t>
      </w:r>
    </w:p>
    <w:p w14:paraId="556A2766" w14:textId="77777777" w:rsidR="00340974" w:rsidRDefault="00340974" w:rsidP="00340974">
      <w:pPr>
        <w:ind w:left="720" w:firstLine="720"/>
        <w:jc w:val="both"/>
        <w:rPr>
          <w:sz w:val="24"/>
          <w:szCs w:val="24"/>
          <w:shd w:val="pct15" w:color="auto" w:fill="FFFFFF"/>
        </w:rPr>
      </w:pPr>
      <w:r w:rsidRPr="0076084B">
        <w:rPr>
          <w:sz w:val="24"/>
          <w:szCs w:val="24"/>
          <w:shd w:val="pct15" w:color="auto" w:fill="FFFFFF"/>
        </w:rPr>
        <w:t>([</w:t>
      </w:r>
      <w:r>
        <w:rPr>
          <w:sz w:val="24"/>
          <w:szCs w:val="24"/>
          <w:shd w:val="pct15" w:color="auto" w:fill="FFFFFF"/>
        </w:rPr>
        <w:tab/>
      </w:r>
      <w:r w:rsidRPr="0076084B">
        <w:rPr>
          <w:sz w:val="24"/>
          <w:szCs w:val="24"/>
          <w:shd w:val="pct15" w:color="auto" w:fill="FFFFFF"/>
        </w:rPr>
        <w:t>(</w:t>
      </w:r>
      <w:r w:rsidRPr="0076084B">
        <w:rPr>
          <w:sz w:val="24"/>
          <w:szCs w:val="24"/>
        </w:rPr>
        <w:t>accX_1, accX_2, …</w:t>
      </w:r>
      <w:r>
        <w:rPr>
          <w:sz w:val="24"/>
          <w:szCs w:val="24"/>
          <w:shd w:val="pct15" w:color="auto" w:fill="FFFFFF"/>
        </w:rPr>
        <w:t>),</w:t>
      </w:r>
    </w:p>
    <w:p w14:paraId="647647E6" w14:textId="77777777" w:rsidR="00340974" w:rsidRDefault="00340974" w:rsidP="00340974">
      <w:pPr>
        <w:ind w:left="1440" w:firstLine="720"/>
        <w:jc w:val="both"/>
        <w:rPr>
          <w:sz w:val="24"/>
          <w:szCs w:val="24"/>
          <w:shd w:val="pct15" w:color="auto" w:fill="FFFFFF"/>
        </w:rPr>
      </w:pPr>
      <w:r w:rsidRPr="0076084B">
        <w:rPr>
          <w:sz w:val="24"/>
          <w:szCs w:val="24"/>
          <w:shd w:val="pct15" w:color="auto" w:fill="FFFFFF"/>
        </w:rPr>
        <w:t>(</w:t>
      </w:r>
      <w:r w:rsidRPr="0076084B">
        <w:rPr>
          <w:sz w:val="24"/>
          <w:szCs w:val="24"/>
        </w:rPr>
        <w:t>accY_1, accY_2, …</w:t>
      </w:r>
      <w:r w:rsidRPr="0076084B">
        <w:rPr>
          <w:sz w:val="24"/>
          <w:szCs w:val="24"/>
          <w:shd w:val="pct15" w:color="auto" w:fill="FFFFFF"/>
        </w:rPr>
        <w:t>),</w:t>
      </w:r>
    </w:p>
    <w:p w14:paraId="28B12636" w14:textId="77777777" w:rsidR="00340974" w:rsidRDefault="00340974" w:rsidP="00340974">
      <w:pPr>
        <w:ind w:left="1800" w:firstLine="360"/>
        <w:jc w:val="both"/>
        <w:rPr>
          <w:sz w:val="24"/>
          <w:szCs w:val="24"/>
          <w:shd w:val="pct15" w:color="auto" w:fill="FFFFFF"/>
        </w:rPr>
      </w:pPr>
      <w:r w:rsidRPr="0076084B">
        <w:rPr>
          <w:sz w:val="24"/>
          <w:szCs w:val="24"/>
          <w:shd w:val="pct15" w:color="auto" w:fill="FFFFFF"/>
        </w:rPr>
        <w:t xml:space="preserve">…, </w:t>
      </w:r>
    </w:p>
    <w:p w14:paraId="2F13AF6C" w14:textId="77777777" w:rsidR="00340974" w:rsidRDefault="00340974" w:rsidP="00340974">
      <w:pPr>
        <w:ind w:left="1440" w:firstLine="720"/>
        <w:jc w:val="both"/>
        <w:rPr>
          <w:sz w:val="24"/>
          <w:szCs w:val="24"/>
          <w:shd w:val="pct15" w:color="auto" w:fill="FFFFFF"/>
        </w:rPr>
      </w:pPr>
      <w:r w:rsidRPr="0076084B">
        <w:rPr>
          <w:sz w:val="24"/>
          <w:szCs w:val="24"/>
          <w:shd w:val="pct15" w:color="auto" w:fill="FFFFFF"/>
        </w:rPr>
        <w:t>(</w:t>
      </w:r>
      <w:r w:rsidRPr="0076084B">
        <w:rPr>
          <w:sz w:val="24"/>
          <w:szCs w:val="24"/>
        </w:rPr>
        <w:t>accgZ_1, accgZ_1, ...</w:t>
      </w:r>
      <w:r w:rsidRPr="0076084B">
        <w:rPr>
          <w:sz w:val="24"/>
          <w:szCs w:val="24"/>
          <w:shd w:val="pct15" w:color="auto" w:fill="FFFFFF"/>
        </w:rPr>
        <w:t>)</w:t>
      </w:r>
      <w:r>
        <w:rPr>
          <w:sz w:val="24"/>
          <w:szCs w:val="24"/>
          <w:shd w:val="pct15" w:color="auto" w:fill="FFFFFF"/>
        </w:rPr>
        <w:t>],</w:t>
      </w:r>
    </w:p>
    <w:p w14:paraId="213D98DB" w14:textId="77777777" w:rsidR="00340974" w:rsidRDefault="00340974" w:rsidP="00340974">
      <w:pPr>
        <w:ind w:left="720" w:firstLine="720"/>
        <w:jc w:val="both"/>
        <w:rPr>
          <w:sz w:val="24"/>
          <w:szCs w:val="24"/>
          <w:shd w:val="pct15" w:color="auto" w:fill="FFFFFF"/>
        </w:rPr>
      </w:pPr>
      <w:r w:rsidRPr="0076084B">
        <w:rPr>
          <w:sz w:val="24"/>
          <w:szCs w:val="24"/>
          <w:shd w:val="pct15" w:color="auto" w:fill="FFFFFF"/>
        </w:rPr>
        <w:t xml:space="preserve">“5”, </w:t>
      </w:r>
    </w:p>
    <w:p w14:paraId="49E12F57" w14:textId="3C67ACF6" w:rsidR="00E90DDB" w:rsidRDefault="00340974" w:rsidP="006858E9">
      <w:pPr>
        <w:ind w:left="720" w:firstLine="720"/>
        <w:jc w:val="both"/>
        <w:rPr>
          <w:sz w:val="24"/>
          <w:szCs w:val="24"/>
        </w:rPr>
      </w:pPr>
      <w:proofErr w:type="spellStart"/>
      <w:r w:rsidRPr="0076084B">
        <w:rPr>
          <w:sz w:val="24"/>
          <w:szCs w:val="24"/>
          <w:shd w:val="pct15" w:color="auto" w:fill="FFFFFF"/>
        </w:rPr>
        <w:t>UserID</w:t>
      </w:r>
      <w:proofErr w:type="spellEnd"/>
      <w:r>
        <w:rPr>
          <w:sz w:val="24"/>
          <w:szCs w:val="24"/>
          <w:shd w:val="pct15" w:color="auto" w:fill="FFFFFF"/>
        </w:rPr>
        <w:t>)</w:t>
      </w:r>
    </w:p>
    <w:p w14:paraId="031D277E" w14:textId="5AA1962E" w:rsidR="002236DC" w:rsidRDefault="00B04B70" w:rsidP="00CC09D5">
      <w:p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B16484">
        <w:rPr>
          <w:sz w:val="24"/>
          <w:szCs w:val="24"/>
        </w:rPr>
        <w:t>eview</w:t>
      </w:r>
      <w:r>
        <w:rPr>
          <w:sz w:val="24"/>
          <w:szCs w:val="24"/>
        </w:rPr>
        <w:t>ing</w:t>
      </w:r>
      <w:r w:rsidR="00B16484">
        <w:rPr>
          <w:sz w:val="24"/>
          <w:szCs w:val="24"/>
        </w:rPr>
        <w:t xml:space="preserve"> the manual</w:t>
      </w:r>
      <w:r w:rsidR="00A41E99">
        <w:rPr>
          <w:sz w:val="24"/>
          <w:szCs w:val="24"/>
        </w:rPr>
        <w:t>s</w:t>
      </w:r>
      <w:r w:rsidR="00B16484">
        <w:rPr>
          <w:sz w:val="24"/>
          <w:szCs w:val="24"/>
        </w:rPr>
        <w:t xml:space="preserve"> for Lab 2</w:t>
      </w:r>
      <w:r>
        <w:rPr>
          <w:sz w:val="24"/>
          <w:szCs w:val="24"/>
        </w:rPr>
        <w:t xml:space="preserve"> </w:t>
      </w:r>
      <w:r w:rsidR="00A41E99">
        <w:rPr>
          <w:sz w:val="24"/>
          <w:szCs w:val="24"/>
        </w:rPr>
        <w:t xml:space="preserve">and Lab 3 </w:t>
      </w:r>
      <w:r>
        <w:rPr>
          <w:sz w:val="24"/>
          <w:szCs w:val="24"/>
        </w:rPr>
        <w:t xml:space="preserve">will be very helpful for you to perform the tasks in this step. </w:t>
      </w:r>
      <w:r w:rsidR="00AE622E">
        <w:rPr>
          <w:sz w:val="24"/>
          <w:szCs w:val="24"/>
        </w:rPr>
        <w:t xml:space="preserve"> </w:t>
      </w:r>
      <w:r>
        <w:rPr>
          <w:sz w:val="24"/>
          <w:szCs w:val="24"/>
        </w:rPr>
        <w:t>In Lab 2</w:t>
      </w:r>
      <w:r w:rsidR="00B16484">
        <w:rPr>
          <w:sz w:val="24"/>
          <w:szCs w:val="24"/>
        </w:rPr>
        <w:t xml:space="preserve">, </w:t>
      </w:r>
      <w:r>
        <w:rPr>
          <w:sz w:val="24"/>
          <w:szCs w:val="24"/>
        </w:rPr>
        <w:t>the input is t</w:t>
      </w:r>
      <w:r w:rsidRPr="004776F5">
        <w:rPr>
          <w:sz w:val="24"/>
          <w:szCs w:val="24"/>
        </w:rPr>
        <w:t xml:space="preserve">he file </w:t>
      </w:r>
      <w:proofErr w:type="spellStart"/>
      <w:r w:rsidRPr="004776F5">
        <w:rPr>
          <w:sz w:val="24"/>
          <w:szCs w:val="24"/>
        </w:rPr>
        <w:t>motion_data.pkl</w:t>
      </w:r>
      <w:proofErr w:type="spellEnd"/>
      <w:r>
        <w:rPr>
          <w:sz w:val="24"/>
          <w:szCs w:val="24"/>
        </w:rPr>
        <w:t>, and the output is the</w:t>
      </w:r>
      <w:r w:rsidRPr="00B04B70">
        <w:rPr>
          <w:sz w:val="24"/>
          <w:szCs w:val="24"/>
        </w:rPr>
        <w:t xml:space="preserve"> CSV (comma-separated values) feature </w:t>
      </w:r>
      <w:r w:rsidR="00EC0737"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file named </w:t>
      </w:r>
      <w:r w:rsidRPr="00B04B70">
        <w:rPr>
          <w:sz w:val="24"/>
          <w:szCs w:val="24"/>
        </w:rPr>
        <w:t>feature_data.csv</w:t>
      </w:r>
      <w:r>
        <w:rPr>
          <w:sz w:val="24"/>
          <w:szCs w:val="24"/>
        </w:rPr>
        <w:t>.</w:t>
      </w:r>
      <w:r w:rsidR="00286C15">
        <w:rPr>
          <w:sz w:val="24"/>
          <w:szCs w:val="24"/>
        </w:rPr>
        <w:t xml:space="preserve">  Now</w:t>
      </w:r>
      <w:r w:rsidR="00AD66DC">
        <w:rPr>
          <w:sz w:val="24"/>
          <w:szCs w:val="24"/>
        </w:rPr>
        <w:t xml:space="preserve">, reuse your code in Lab 2 and add something new to </w:t>
      </w:r>
      <w:r w:rsidR="008A3072">
        <w:rPr>
          <w:sz w:val="24"/>
          <w:szCs w:val="24"/>
        </w:rPr>
        <w:t xml:space="preserve">reduce the quality of the original data, and then </w:t>
      </w:r>
      <w:r w:rsidR="00AD66DC">
        <w:rPr>
          <w:sz w:val="24"/>
          <w:szCs w:val="24"/>
        </w:rPr>
        <w:t xml:space="preserve">generate the following six </w:t>
      </w:r>
      <w:r w:rsidR="00EC0737">
        <w:rPr>
          <w:sz w:val="24"/>
          <w:szCs w:val="24"/>
        </w:rPr>
        <w:t>feature data files:</w:t>
      </w:r>
      <w:r w:rsidR="00575685">
        <w:rPr>
          <w:sz w:val="24"/>
          <w:szCs w:val="24"/>
        </w:rPr>
        <w:t xml:space="preserve"> </w:t>
      </w:r>
      <w:r w:rsidR="00575685" w:rsidRPr="00575685">
        <w:rPr>
          <w:sz w:val="24"/>
          <w:szCs w:val="24"/>
        </w:rPr>
        <w:t>data_freq_2.csv</w:t>
      </w:r>
      <w:r w:rsidR="00575685">
        <w:rPr>
          <w:sz w:val="24"/>
          <w:szCs w:val="24"/>
        </w:rPr>
        <w:t>, data_freq_3</w:t>
      </w:r>
      <w:r w:rsidR="00575685" w:rsidRPr="00575685">
        <w:rPr>
          <w:sz w:val="24"/>
          <w:szCs w:val="24"/>
        </w:rPr>
        <w:t>.csv</w:t>
      </w:r>
      <w:r w:rsidR="00575685">
        <w:rPr>
          <w:sz w:val="24"/>
          <w:szCs w:val="24"/>
        </w:rPr>
        <w:t xml:space="preserve">, </w:t>
      </w:r>
      <w:r w:rsidR="00575685" w:rsidRPr="00575685">
        <w:rPr>
          <w:sz w:val="24"/>
          <w:szCs w:val="24"/>
        </w:rPr>
        <w:t>data_freq_</w:t>
      </w:r>
      <w:r w:rsidR="00575685">
        <w:rPr>
          <w:sz w:val="24"/>
          <w:szCs w:val="24"/>
        </w:rPr>
        <w:t>4</w:t>
      </w:r>
      <w:r w:rsidR="00575685" w:rsidRPr="00575685">
        <w:rPr>
          <w:sz w:val="24"/>
          <w:szCs w:val="24"/>
        </w:rPr>
        <w:t>.csv</w:t>
      </w:r>
      <w:r w:rsidR="00575685">
        <w:rPr>
          <w:sz w:val="24"/>
          <w:szCs w:val="24"/>
        </w:rPr>
        <w:t xml:space="preserve">, </w:t>
      </w:r>
      <w:r w:rsidR="00575685" w:rsidRPr="00575685">
        <w:rPr>
          <w:sz w:val="24"/>
          <w:szCs w:val="24"/>
        </w:rPr>
        <w:t>data_noise_0.2.csv, data_noise_0.</w:t>
      </w:r>
      <w:r w:rsidR="00575685">
        <w:rPr>
          <w:sz w:val="24"/>
          <w:szCs w:val="24"/>
        </w:rPr>
        <w:t>5</w:t>
      </w:r>
      <w:r w:rsidR="00575685" w:rsidRPr="00575685">
        <w:rPr>
          <w:sz w:val="24"/>
          <w:szCs w:val="24"/>
        </w:rPr>
        <w:t>.csv, and data_noise_0.</w:t>
      </w:r>
      <w:r w:rsidR="00575685">
        <w:rPr>
          <w:sz w:val="24"/>
          <w:szCs w:val="24"/>
        </w:rPr>
        <w:t>8</w:t>
      </w:r>
      <w:r w:rsidR="00575685" w:rsidRPr="00575685">
        <w:rPr>
          <w:sz w:val="24"/>
          <w:szCs w:val="24"/>
        </w:rPr>
        <w:t>.csv.</w:t>
      </w:r>
    </w:p>
    <w:p w14:paraId="05D16769" w14:textId="3EFE4954" w:rsidR="00ED62E4" w:rsidRDefault="00E847BE" w:rsidP="00CC09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three feature data files </w:t>
      </w:r>
      <w:r w:rsidR="00C0470A">
        <w:rPr>
          <w:sz w:val="24"/>
          <w:szCs w:val="24"/>
        </w:rPr>
        <w:t>should be</w:t>
      </w:r>
      <w:r>
        <w:rPr>
          <w:sz w:val="24"/>
          <w:szCs w:val="24"/>
        </w:rPr>
        <w:t xml:space="preserve"> </w:t>
      </w:r>
      <w:r w:rsidR="00A13DC3">
        <w:rPr>
          <w:sz w:val="24"/>
          <w:szCs w:val="24"/>
        </w:rPr>
        <w:t xml:space="preserve">generated by </w:t>
      </w:r>
      <w:r w:rsidR="00A13DC3" w:rsidRPr="00A76A8D">
        <w:rPr>
          <w:sz w:val="24"/>
          <w:szCs w:val="24"/>
        </w:rPr>
        <w:t xml:space="preserve">reducing </w:t>
      </w:r>
      <w:r w:rsidR="000E228A">
        <w:rPr>
          <w:sz w:val="24"/>
          <w:szCs w:val="24"/>
        </w:rPr>
        <w:t xml:space="preserve">the </w:t>
      </w:r>
      <w:r w:rsidR="00A13DC3" w:rsidRPr="00A76A8D">
        <w:rPr>
          <w:sz w:val="24"/>
          <w:szCs w:val="24"/>
        </w:rPr>
        <w:t>data sampling frequency</w:t>
      </w:r>
      <w:r w:rsidR="00AA3B0B">
        <w:rPr>
          <w:sz w:val="24"/>
          <w:szCs w:val="24"/>
        </w:rPr>
        <w:t>.  Basica</w:t>
      </w:r>
      <w:r w:rsidR="00ED62E4">
        <w:rPr>
          <w:sz w:val="24"/>
          <w:szCs w:val="24"/>
        </w:rPr>
        <w:t xml:space="preserve">lly, you </w:t>
      </w:r>
      <w:r w:rsidR="00EA1DC8">
        <w:rPr>
          <w:sz w:val="24"/>
          <w:szCs w:val="24"/>
        </w:rPr>
        <w:t>first</w:t>
      </w:r>
      <w:r w:rsidR="00ED62E4">
        <w:rPr>
          <w:sz w:val="24"/>
          <w:szCs w:val="24"/>
        </w:rPr>
        <w:t xml:space="preserve"> extract, from each sequence of the original </w:t>
      </w:r>
      <w:r w:rsidR="00ED62E4" w:rsidRPr="00ED62E4">
        <w:rPr>
          <w:sz w:val="24"/>
          <w:szCs w:val="24"/>
        </w:rPr>
        <w:t xml:space="preserve">60Hz </w:t>
      </w:r>
      <w:r w:rsidR="00ED62E4">
        <w:rPr>
          <w:sz w:val="24"/>
          <w:szCs w:val="24"/>
        </w:rPr>
        <w:t>data</w:t>
      </w:r>
      <w:r w:rsidR="00ED62E4" w:rsidRPr="00ED62E4">
        <w:rPr>
          <w:sz w:val="24"/>
          <w:szCs w:val="24"/>
        </w:rPr>
        <w:t xml:space="preserve">, the first of every two, three, </w:t>
      </w:r>
      <w:r w:rsidR="00ED62E4">
        <w:rPr>
          <w:sz w:val="24"/>
          <w:szCs w:val="24"/>
        </w:rPr>
        <w:t>and four</w:t>
      </w:r>
      <w:r w:rsidR="00ED62E4" w:rsidRPr="00ED62E4">
        <w:rPr>
          <w:sz w:val="24"/>
          <w:szCs w:val="24"/>
        </w:rPr>
        <w:t xml:space="preserve"> data points to derive </w:t>
      </w:r>
      <w:r w:rsidR="00ED62E4">
        <w:rPr>
          <w:sz w:val="24"/>
          <w:szCs w:val="24"/>
        </w:rPr>
        <w:t>three</w:t>
      </w:r>
      <w:r w:rsidR="00ED62E4" w:rsidRPr="00ED62E4">
        <w:rPr>
          <w:sz w:val="24"/>
          <w:szCs w:val="24"/>
        </w:rPr>
        <w:t xml:space="preserve"> new low-frequency datasets</w:t>
      </w:r>
      <w:r w:rsidR="004C4E46">
        <w:rPr>
          <w:sz w:val="24"/>
          <w:szCs w:val="24"/>
        </w:rPr>
        <w:t xml:space="preserve"> </w:t>
      </w:r>
      <w:r w:rsidR="00ED62E4" w:rsidRPr="00ED62E4">
        <w:rPr>
          <w:sz w:val="24"/>
          <w:szCs w:val="24"/>
        </w:rPr>
        <w:t xml:space="preserve">with the sampling frequencies of 30Hz, 20Hz, </w:t>
      </w:r>
      <w:r w:rsidR="004C4E46">
        <w:rPr>
          <w:sz w:val="24"/>
          <w:szCs w:val="24"/>
        </w:rPr>
        <w:t>and 15Hz</w:t>
      </w:r>
      <w:r w:rsidR="00A41E99">
        <w:rPr>
          <w:sz w:val="24"/>
          <w:szCs w:val="24"/>
        </w:rPr>
        <w:t xml:space="preserve">, respectively.  You then </w:t>
      </w:r>
      <w:r w:rsidR="0062223E">
        <w:rPr>
          <w:sz w:val="24"/>
          <w:szCs w:val="24"/>
        </w:rPr>
        <w:t>extract</w:t>
      </w:r>
      <w:r w:rsidR="00A41E99">
        <w:rPr>
          <w:sz w:val="24"/>
          <w:szCs w:val="24"/>
        </w:rPr>
        <w:t xml:space="preserve"> the </w:t>
      </w:r>
      <w:r w:rsidR="0062223E">
        <w:rPr>
          <w:sz w:val="24"/>
          <w:szCs w:val="24"/>
        </w:rPr>
        <w:t xml:space="preserve">statistical features as in Lab 3 to generate the following three </w:t>
      </w:r>
      <w:r w:rsidR="00886D93">
        <w:rPr>
          <w:sz w:val="24"/>
          <w:szCs w:val="24"/>
        </w:rPr>
        <w:t xml:space="preserve">feature data </w:t>
      </w:r>
      <w:r w:rsidR="0062223E">
        <w:rPr>
          <w:sz w:val="24"/>
          <w:szCs w:val="24"/>
        </w:rPr>
        <w:t>files:</w:t>
      </w:r>
    </w:p>
    <w:p w14:paraId="7CAF52FF" w14:textId="33E17D07" w:rsidR="00BF3D13" w:rsidRPr="001B4028" w:rsidRDefault="005A2A5F" w:rsidP="00C90649">
      <w:pPr>
        <w:pStyle w:val="ListParagraph"/>
        <w:numPr>
          <w:ilvl w:val="1"/>
          <w:numId w:val="23"/>
        </w:numPr>
        <w:spacing w:after="120"/>
        <w:contextualSpacing w:val="0"/>
        <w:jc w:val="both"/>
        <w:rPr>
          <w:sz w:val="24"/>
          <w:szCs w:val="24"/>
        </w:rPr>
      </w:pPr>
      <w:r w:rsidRPr="002B45DB">
        <w:rPr>
          <w:b/>
          <w:sz w:val="24"/>
          <w:szCs w:val="24"/>
        </w:rPr>
        <w:t>data_freq_2.csv</w:t>
      </w:r>
      <w:r w:rsidR="00B71816">
        <w:rPr>
          <w:sz w:val="24"/>
          <w:szCs w:val="24"/>
        </w:rPr>
        <w:t xml:space="preserve">: </w:t>
      </w:r>
      <w:r w:rsidR="00BF3D13">
        <w:rPr>
          <w:sz w:val="24"/>
          <w:szCs w:val="24"/>
        </w:rPr>
        <w:t xml:space="preserve">generated by reducing the </w:t>
      </w:r>
      <w:r w:rsidR="001B4028">
        <w:rPr>
          <w:sz w:val="24"/>
          <w:szCs w:val="24"/>
        </w:rPr>
        <w:t xml:space="preserve">data </w:t>
      </w:r>
      <w:r w:rsidR="00BF3D13">
        <w:rPr>
          <w:sz w:val="24"/>
          <w:szCs w:val="24"/>
        </w:rPr>
        <w:t xml:space="preserve">sampling frequency from </w:t>
      </w:r>
      <w:r w:rsidR="001B4028">
        <w:rPr>
          <w:sz w:val="24"/>
          <w:szCs w:val="24"/>
        </w:rPr>
        <w:t xml:space="preserve">the original </w:t>
      </w:r>
      <w:r w:rsidR="00BF3D13">
        <w:rPr>
          <w:sz w:val="24"/>
          <w:szCs w:val="24"/>
        </w:rPr>
        <w:t xml:space="preserve">60Hz </w:t>
      </w:r>
      <w:r w:rsidR="001B4028">
        <w:rPr>
          <w:sz w:val="24"/>
          <w:szCs w:val="24"/>
        </w:rPr>
        <w:t xml:space="preserve">(as in </w:t>
      </w:r>
      <w:proofErr w:type="spellStart"/>
      <w:r w:rsidR="001B4028" w:rsidRPr="002014DB">
        <w:rPr>
          <w:sz w:val="24"/>
          <w:szCs w:val="24"/>
        </w:rPr>
        <w:t>motion_data.pkl</w:t>
      </w:r>
      <w:proofErr w:type="spellEnd"/>
      <w:r w:rsidR="001B4028">
        <w:rPr>
          <w:sz w:val="24"/>
          <w:szCs w:val="24"/>
        </w:rPr>
        <w:t xml:space="preserve">) </w:t>
      </w:r>
      <w:r w:rsidR="00E20B54">
        <w:rPr>
          <w:sz w:val="24"/>
          <w:szCs w:val="24"/>
        </w:rPr>
        <w:t>to 30Hz.</w:t>
      </w:r>
    </w:p>
    <w:p w14:paraId="1D426D2E" w14:textId="6C86438A" w:rsidR="001B4028" w:rsidRDefault="001B4028" w:rsidP="00C90649">
      <w:pPr>
        <w:pStyle w:val="ListParagraph"/>
        <w:numPr>
          <w:ilvl w:val="1"/>
          <w:numId w:val="23"/>
        </w:numPr>
        <w:spacing w:after="120"/>
        <w:contextualSpacing w:val="0"/>
        <w:jc w:val="both"/>
        <w:rPr>
          <w:sz w:val="24"/>
          <w:szCs w:val="24"/>
        </w:rPr>
      </w:pPr>
      <w:r w:rsidRPr="00CF726D">
        <w:rPr>
          <w:b/>
          <w:sz w:val="24"/>
          <w:szCs w:val="24"/>
        </w:rPr>
        <w:t>data_freq_3.csv</w:t>
      </w:r>
      <w:r>
        <w:rPr>
          <w:sz w:val="24"/>
          <w:szCs w:val="24"/>
        </w:rPr>
        <w:t xml:space="preserve">: generated by reducing the data sampling frequency from the original 60Hz (as in </w:t>
      </w:r>
      <w:proofErr w:type="spellStart"/>
      <w:r w:rsidRPr="002014DB">
        <w:rPr>
          <w:sz w:val="24"/>
          <w:szCs w:val="24"/>
        </w:rPr>
        <w:t>motion_data.pkl</w:t>
      </w:r>
      <w:proofErr w:type="spellEnd"/>
      <w:r>
        <w:rPr>
          <w:sz w:val="24"/>
          <w:szCs w:val="24"/>
        </w:rPr>
        <w:t>) to 20Hz.</w:t>
      </w:r>
    </w:p>
    <w:p w14:paraId="29340B40" w14:textId="75DA08B4" w:rsidR="001B4028" w:rsidRDefault="001B4028" w:rsidP="00C90649">
      <w:pPr>
        <w:pStyle w:val="ListParagraph"/>
        <w:numPr>
          <w:ilvl w:val="1"/>
          <w:numId w:val="23"/>
        </w:numPr>
        <w:spacing w:after="120"/>
        <w:contextualSpacing w:val="0"/>
        <w:jc w:val="both"/>
        <w:rPr>
          <w:sz w:val="24"/>
          <w:szCs w:val="24"/>
        </w:rPr>
      </w:pPr>
      <w:r w:rsidRPr="00CF726D">
        <w:rPr>
          <w:b/>
          <w:sz w:val="24"/>
          <w:szCs w:val="24"/>
        </w:rPr>
        <w:t>data_freq_</w:t>
      </w:r>
      <w:r w:rsidR="00CF726D">
        <w:rPr>
          <w:b/>
          <w:sz w:val="24"/>
          <w:szCs w:val="24"/>
        </w:rPr>
        <w:t>4</w:t>
      </w:r>
      <w:r w:rsidRPr="00CF726D">
        <w:rPr>
          <w:b/>
          <w:sz w:val="24"/>
          <w:szCs w:val="24"/>
        </w:rPr>
        <w:t>.csv</w:t>
      </w:r>
      <w:r>
        <w:rPr>
          <w:sz w:val="24"/>
          <w:szCs w:val="24"/>
        </w:rPr>
        <w:t xml:space="preserve">: generated by reducing the data sampling frequency from the original 60Hz (as in </w:t>
      </w:r>
      <w:proofErr w:type="spellStart"/>
      <w:r w:rsidRPr="002014DB">
        <w:rPr>
          <w:sz w:val="24"/>
          <w:szCs w:val="24"/>
        </w:rPr>
        <w:t>motion_data.pkl</w:t>
      </w:r>
      <w:proofErr w:type="spellEnd"/>
      <w:r>
        <w:rPr>
          <w:sz w:val="24"/>
          <w:szCs w:val="24"/>
        </w:rPr>
        <w:t>) to 15Hz.</w:t>
      </w:r>
    </w:p>
    <w:p w14:paraId="71C12157" w14:textId="77777777" w:rsidR="00E847BE" w:rsidRDefault="00E847BE" w:rsidP="00E847BE">
      <w:pPr>
        <w:pStyle w:val="ListParagraph"/>
        <w:spacing w:after="120"/>
        <w:contextualSpacing w:val="0"/>
        <w:jc w:val="both"/>
        <w:rPr>
          <w:b/>
          <w:sz w:val="24"/>
          <w:szCs w:val="24"/>
        </w:rPr>
      </w:pPr>
    </w:p>
    <w:p w14:paraId="59AB3F3A" w14:textId="5641FD3D" w:rsidR="003B7D80" w:rsidRDefault="006648D3" w:rsidP="006648D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next three feature data files </w:t>
      </w:r>
      <w:r w:rsidR="00C0470A">
        <w:rPr>
          <w:sz w:val="24"/>
          <w:szCs w:val="24"/>
        </w:rPr>
        <w:t>should be</w:t>
      </w:r>
      <w:r>
        <w:rPr>
          <w:sz w:val="24"/>
          <w:szCs w:val="24"/>
        </w:rPr>
        <w:t xml:space="preserve"> genera</w:t>
      </w:r>
      <w:r w:rsidR="00515118">
        <w:rPr>
          <w:sz w:val="24"/>
          <w:szCs w:val="24"/>
        </w:rPr>
        <w:t xml:space="preserve">ted by first adding noise to the data, and then extract the statistical features as in Lab 3. </w:t>
      </w:r>
      <w:r>
        <w:rPr>
          <w:sz w:val="24"/>
          <w:szCs w:val="24"/>
        </w:rPr>
        <w:t xml:space="preserve"> There </w:t>
      </w:r>
      <w:r w:rsidR="00325DC1">
        <w:rPr>
          <w:sz w:val="24"/>
          <w:szCs w:val="24"/>
        </w:rPr>
        <w:t xml:space="preserve">could be many ways to add the noise.  </w:t>
      </w:r>
      <w:r w:rsidR="00206D93">
        <w:rPr>
          <w:sz w:val="24"/>
          <w:szCs w:val="24"/>
        </w:rPr>
        <w:t>We</w:t>
      </w:r>
      <w:r w:rsidR="003B7D80">
        <w:rPr>
          <w:sz w:val="24"/>
          <w:szCs w:val="24"/>
        </w:rPr>
        <w:t xml:space="preserve"> require you to use </w:t>
      </w:r>
      <w:r w:rsidR="00D061EA">
        <w:rPr>
          <w:sz w:val="24"/>
          <w:szCs w:val="24"/>
        </w:rPr>
        <w:t>the following</w:t>
      </w:r>
      <w:r w:rsidR="003B7D80">
        <w:rPr>
          <w:sz w:val="24"/>
          <w:szCs w:val="24"/>
        </w:rPr>
        <w:t xml:space="preserve"> formula to add the noise:</w:t>
      </w:r>
    </w:p>
    <w:p w14:paraId="364FCC67" w14:textId="092F2EA0" w:rsidR="00524E95" w:rsidRDefault="00524E95" w:rsidP="005D4E61">
      <w:pPr>
        <w:ind w:firstLine="720"/>
        <w:jc w:val="both"/>
        <w:rPr>
          <w:sz w:val="24"/>
          <w:szCs w:val="24"/>
        </w:rPr>
      </w:pPr>
      <w:proofErr w:type="spellStart"/>
      <w:r w:rsidRPr="005D4E61">
        <w:rPr>
          <w:sz w:val="24"/>
          <w:szCs w:val="24"/>
          <w:shd w:val="pct15" w:color="auto" w:fill="FFFFFF"/>
        </w:rPr>
        <w:t>newvalue</w:t>
      </w:r>
      <w:proofErr w:type="spellEnd"/>
      <w:r w:rsidRPr="005D4E61">
        <w:rPr>
          <w:sz w:val="24"/>
          <w:szCs w:val="24"/>
          <w:shd w:val="pct15" w:color="auto" w:fill="FFFFFF"/>
        </w:rPr>
        <w:t xml:space="preserve"> </w:t>
      </w:r>
      <w:proofErr w:type="gramStart"/>
      <w:r w:rsidRPr="005D4E61">
        <w:rPr>
          <w:sz w:val="24"/>
          <w:szCs w:val="24"/>
          <w:shd w:val="pct15" w:color="auto" w:fill="FFFFFF"/>
        </w:rPr>
        <w:t xml:space="preserve">=  </w:t>
      </w:r>
      <w:proofErr w:type="spellStart"/>
      <w:r w:rsidRPr="005D4E61">
        <w:rPr>
          <w:sz w:val="24"/>
          <w:szCs w:val="24"/>
          <w:shd w:val="pct15" w:color="auto" w:fill="FFFFFF"/>
        </w:rPr>
        <w:t>old</w:t>
      </w:r>
      <w:r w:rsidR="00F96D47" w:rsidRPr="005D4E61">
        <w:rPr>
          <w:sz w:val="24"/>
          <w:szCs w:val="24"/>
          <w:shd w:val="pct15" w:color="auto" w:fill="FFFFFF"/>
        </w:rPr>
        <w:t>value</w:t>
      </w:r>
      <w:proofErr w:type="spellEnd"/>
      <w:proofErr w:type="gramEnd"/>
      <w:r w:rsidR="00F96D47" w:rsidRPr="005D4E61">
        <w:rPr>
          <w:sz w:val="24"/>
          <w:szCs w:val="24"/>
          <w:shd w:val="pct15" w:color="auto" w:fill="FFFFFF"/>
        </w:rPr>
        <w:t xml:space="preserve"> + </w:t>
      </w:r>
      <w:proofErr w:type="spellStart"/>
      <w:r w:rsidR="00F96D47" w:rsidRPr="005D4E61">
        <w:rPr>
          <w:sz w:val="24"/>
          <w:szCs w:val="24"/>
          <w:shd w:val="pct15" w:color="auto" w:fill="FFFFFF"/>
        </w:rPr>
        <w:t>max_v</w:t>
      </w:r>
      <w:r w:rsidRPr="005D4E61">
        <w:rPr>
          <w:sz w:val="24"/>
          <w:szCs w:val="24"/>
          <w:shd w:val="pct15" w:color="auto" w:fill="FFFFFF"/>
        </w:rPr>
        <w:t>alue</w:t>
      </w:r>
      <w:proofErr w:type="spellEnd"/>
      <w:r w:rsidR="00651C91" w:rsidRPr="005D4E61">
        <w:rPr>
          <w:sz w:val="24"/>
          <w:szCs w:val="24"/>
          <w:shd w:val="pct15" w:color="auto" w:fill="FFFFFF"/>
        </w:rPr>
        <w:t xml:space="preserve"> * ratio * </w:t>
      </w:r>
      <w:r w:rsidR="00F96D47" w:rsidRPr="005D4E61">
        <w:rPr>
          <w:sz w:val="24"/>
          <w:szCs w:val="24"/>
          <w:shd w:val="pct15" w:color="auto" w:fill="FFFFFF"/>
        </w:rPr>
        <w:t>random()</w:t>
      </w:r>
      <w:r w:rsidRPr="005D4E61">
        <w:rPr>
          <w:sz w:val="24"/>
          <w:szCs w:val="24"/>
          <w:shd w:val="pct15" w:color="auto" w:fill="FFFFFF"/>
        </w:rPr>
        <w:t>;</w:t>
      </w:r>
    </w:p>
    <w:p w14:paraId="1928F5E0" w14:textId="20286C6D" w:rsidR="00E847BE" w:rsidRPr="00524E95" w:rsidRDefault="00651C91" w:rsidP="005B38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proofErr w:type="spellStart"/>
      <w:r w:rsidRPr="00705008">
        <w:rPr>
          <w:i/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 is the maximum value of one type of data for a specific </w:t>
      </w:r>
      <w:r w:rsidRPr="00651C91">
        <w:rPr>
          <w:sz w:val="24"/>
          <w:szCs w:val="24"/>
        </w:rPr>
        <w:t>digit typing</w:t>
      </w:r>
      <w:r w:rsidR="00BD58A2">
        <w:rPr>
          <w:sz w:val="24"/>
          <w:szCs w:val="24"/>
        </w:rPr>
        <w:t>, e.g.</w:t>
      </w:r>
      <w:r>
        <w:rPr>
          <w:sz w:val="24"/>
          <w:szCs w:val="24"/>
        </w:rPr>
        <w:t xml:space="preserve">, </w:t>
      </w:r>
      <w:r w:rsidR="00BD58A2">
        <w:rPr>
          <w:sz w:val="24"/>
          <w:szCs w:val="24"/>
        </w:rPr>
        <w:t xml:space="preserve">it is </w:t>
      </w:r>
      <w:r w:rsidR="00385EB8">
        <w:rPr>
          <w:sz w:val="24"/>
          <w:szCs w:val="24"/>
        </w:rPr>
        <w:t xml:space="preserve">the </w:t>
      </w:r>
      <w:r>
        <w:rPr>
          <w:sz w:val="24"/>
          <w:szCs w:val="24"/>
        </w:rPr>
        <w:t>max</w:t>
      </w:r>
      <w:r w:rsidR="00BD58A2">
        <w:rPr>
          <w:sz w:val="24"/>
          <w:szCs w:val="24"/>
        </w:rPr>
        <w:t>imum value in</w:t>
      </w:r>
      <w:r>
        <w:rPr>
          <w:sz w:val="24"/>
          <w:szCs w:val="24"/>
        </w:rPr>
        <w:t xml:space="preserve"> </w:t>
      </w:r>
      <w:r w:rsidRPr="00651C91">
        <w:rPr>
          <w:sz w:val="24"/>
          <w:szCs w:val="24"/>
        </w:rPr>
        <w:t xml:space="preserve">(accX_1, accX_2, …) or </w:t>
      </w:r>
      <w:r w:rsidR="00BD58A2">
        <w:rPr>
          <w:sz w:val="24"/>
          <w:szCs w:val="24"/>
        </w:rPr>
        <w:t xml:space="preserve">in </w:t>
      </w:r>
      <w:r w:rsidRPr="00651C91">
        <w:rPr>
          <w:sz w:val="24"/>
          <w:szCs w:val="24"/>
        </w:rPr>
        <w:t>(accY_1, accY_2, …)</w:t>
      </w:r>
      <w:r>
        <w:rPr>
          <w:sz w:val="24"/>
          <w:szCs w:val="24"/>
        </w:rPr>
        <w:t xml:space="preserve"> for a digit typing</w:t>
      </w:r>
      <w:r w:rsidR="00C30D4B">
        <w:rPr>
          <w:sz w:val="24"/>
          <w:szCs w:val="24"/>
        </w:rPr>
        <w:t xml:space="preserve">.  The function </w:t>
      </w:r>
      <w:proofErr w:type="gramStart"/>
      <w:r w:rsidR="00C30D4B" w:rsidRPr="00705008">
        <w:rPr>
          <w:i/>
          <w:sz w:val="24"/>
          <w:szCs w:val="24"/>
        </w:rPr>
        <w:t>random</w:t>
      </w:r>
      <w:r w:rsidR="00D572D2" w:rsidRPr="00705008">
        <w:rPr>
          <w:i/>
          <w:sz w:val="24"/>
          <w:szCs w:val="24"/>
        </w:rPr>
        <w:t>(</w:t>
      </w:r>
      <w:proofErr w:type="gramEnd"/>
      <w:r w:rsidR="00D572D2" w:rsidRPr="00705008">
        <w:rPr>
          <w:i/>
          <w:sz w:val="24"/>
          <w:szCs w:val="24"/>
        </w:rPr>
        <w:t>)</w:t>
      </w:r>
      <w:r w:rsidR="00C30D4B">
        <w:rPr>
          <w:sz w:val="24"/>
          <w:szCs w:val="24"/>
        </w:rPr>
        <w:t xml:space="preserve"> </w:t>
      </w:r>
      <w:r w:rsidR="00B646B1">
        <w:rPr>
          <w:sz w:val="24"/>
          <w:szCs w:val="24"/>
        </w:rPr>
        <w:t>should</w:t>
      </w:r>
      <w:r w:rsidR="00C30D4B">
        <w:rPr>
          <w:sz w:val="24"/>
          <w:szCs w:val="24"/>
        </w:rPr>
        <w:t xml:space="preserve"> return a real value between 0 and 1</w:t>
      </w:r>
      <w:r w:rsidR="00621A4F">
        <w:rPr>
          <w:sz w:val="24"/>
          <w:szCs w:val="24"/>
        </w:rPr>
        <w:t xml:space="preserve"> inclusively</w:t>
      </w:r>
      <w:r w:rsidR="00C30D4B">
        <w:rPr>
          <w:sz w:val="24"/>
          <w:szCs w:val="24"/>
        </w:rPr>
        <w:t xml:space="preserve">.  The </w:t>
      </w:r>
      <w:r w:rsidR="00C30D4B" w:rsidRPr="00621A4F">
        <w:rPr>
          <w:i/>
          <w:sz w:val="24"/>
          <w:szCs w:val="24"/>
        </w:rPr>
        <w:t>ratio</w:t>
      </w:r>
      <w:r w:rsidR="00C30D4B">
        <w:rPr>
          <w:sz w:val="24"/>
          <w:szCs w:val="24"/>
        </w:rPr>
        <w:t xml:space="preserve"> </w:t>
      </w:r>
      <w:r w:rsidR="00B646B1">
        <w:rPr>
          <w:sz w:val="24"/>
          <w:szCs w:val="24"/>
        </w:rPr>
        <w:t>should</w:t>
      </w:r>
      <w:r w:rsidR="00C30D4B">
        <w:rPr>
          <w:sz w:val="24"/>
          <w:szCs w:val="24"/>
        </w:rPr>
        <w:t xml:space="preserve"> be 0.2, 0.5, or 0.8 in this lab.  That is, each </w:t>
      </w:r>
      <w:proofErr w:type="spellStart"/>
      <w:r w:rsidR="00C30D4B">
        <w:rPr>
          <w:sz w:val="24"/>
          <w:szCs w:val="24"/>
        </w:rPr>
        <w:t>accX_i</w:t>
      </w:r>
      <w:proofErr w:type="spellEnd"/>
      <w:r w:rsidR="00C30D4B">
        <w:rPr>
          <w:sz w:val="24"/>
          <w:szCs w:val="24"/>
        </w:rPr>
        <w:t xml:space="preserve"> in a row will be added with </w:t>
      </w:r>
      <w:r w:rsidR="00EC69F0">
        <w:rPr>
          <w:sz w:val="24"/>
          <w:szCs w:val="24"/>
        </w:rPr>
        <w:t>“</w:t>
      </w:r>
      <w:r w:rsidR="00C30D4B" w:rsidRPr="00907B20">
        <w:rPr>
          <w:i/>
          <w:sz w:val="24"/>
          <w:szCs w:val="24"/>
        </w:rPr>
        <w:t>max</w:t>
      </w:r>
      <w:r w:rsidR="008002A8" w:rsidRPr="00907B20">
        <w:rPr>
          <w:i/>
          <w:sz w:val="24"/>
          <w:szCs w:val="24"/>
        </w:rPr>
        <w:t xml:space="preserve"> </w:t>
      </w:r>
      <w:r w:rsidR="00C30D4B" w:rsidRPr="00907B20">
        <w:rPr>
          <w:i/>
          <w:sz w:val="24"/>
          <w:szCs w:val="24"/>
        </w:rPr>
        <w:t xml:space="preserve">(accX_1, accX_2, …) * ratio * </w:t>
      </w:r>
      <w:proofErr w:type="gramStart"/>
      <w:r w:rsidR="00C30D4B" w:rsidRPr="00907B20">
        <w:rPr>
          <w:i/>
          <w:sz w:val="24"/>
          <w:szCs w:val="24"/>
        </w:rPr>
        <w:t>random(</w:t>
      </w:r>
      <w:proofErr w:type="gramEnd"/>
      <w:r w:rsidR="00C30D4B" w:rsidRPr="00907B20">
        <w:rPr>
          <w:i/>
          <w:sz w:val="24"/>
          <w:szCs w:val="24"/>
        </w:rPr>
        <w:t>)</w:t>
      </w:r>
      <w:r w:rsidR="00EC69F0">
        <w:rPr>
          <w:sz w:val="24"/>
          <w:szCs w:val="24"/>
        </w:rPr>
        <w:t xml:space="preserve">” and updated to a new value, each </w:t>
      </w:r>
      <w:proofErr w:type="spellStart"/>
      <w:r w:rsidR="00EC69F0">
        <w:rPr>
          <w:sz w:val="24"/>
          <w:szCs w:val="24"/>
        </w:rPr>
        <w:t>accY_i</w:t>
      </w:r>
      <w:proofErr w:type="spellEnd"/>
      <w:r w:rsidR="00EC69F0">
        <w:rPr>
          <w:sz w:val="24"/>
          <w:szCs w:val="24"/>
        </w:rPr>
        <w:t xml:space="preserve"> in a row will be added with “</w:t>
      </w:r>
      <w:r w:rsidR="00EC69F0" w:rsidRPr="00D433AC">
        <w:rPr>
          <w:i/>
          <w:sz w:val="24"/>
          <w:szCs w:val="24"/>
        </w:rPr>
        <w:t>max (accY_1, accY_2, …) * ratio * random()</w:t>
      </w:r>
      <w:r w:rsidR="00EC69F0">
        <w:rPr>
          <w:sz w:val="24"/>
          <w:szCs w:val="24"/>
        </w:rPr>
        <w:t>” and updated to a new value, and so on for all the nine</w:t>
      </w:r>
      <w:r w:rsidR="005B38B3">
        <w:rPr>
          <w:sz w:val="24"/>
          <w:szCs w:val="24"/>
        </w:rPr>
        <w:t xml:space="preserve"> types of data in all the 3-tuples</w:t>
      </w:r>
      <w:r w:rsidR="00EC69F0">
        <w:rPr>
          <w:sz w:val="24"/>
          <w:szCs w:val="24"/>
        </w:rPr>
        <w:t>.</w:t>
      </w:r>
      <w:r w:rsidR="005B38B3">
        <w:rPr>
          <w:sz w:val="24"/>
          <w:szCs w:val="24"/>
        </w:rPr>
        <w:t xml:space="preserve">  </w:t>
      </w:r>
      <w:r w:rsidR="0081353C">
        <w:rPr>
          <w:sz w:val="24"/>
          <w:szCs w:val="24"/>
        </w:rPr>
        <w:t>Correspondingly, you will generate the following three feature data files;</w:t>
      </w:r>
    </w:p>
    <w:p w14:paraId="35B2390A" w14:textId="2BCC8A49" w:rsidR="005A2A5F" w:rsidRPr="005A2A5F" w:rsidRDefault="005A2A5F" w:rsidP="00C90649">
      <w:pPr>
        <w:pStyle w:val="ListParagraph"/>
        <w:numPr>
          <w:ilvl w:val="1"/>
          <w:numId w:val="23"/>
        </w:numPr>
        <w:spacing w:after="120"/>
        <w:contextualSpacing w:val="0"/>
        <w:jc w:val="both"/>
        <w:rPr>
          <w:sz w:val="24"/>
          <w:szCs w:val="24"/>
        </w:rPr>
      </w:pPr>
      <w:r w:rsidRPr="00CF726D">
        <w:rPr>
          <w:b/>
          <w:sz w:val="24"/>
          <w:szCs w:val="24"/>
        </w:rPr>
        <w:t>data_noise_0.2.csv</w:t>
      </w:r>
      <w:r w:rsidR="00C90649">
        <w:rPr>
          <w:sz w:val="24"/>
          <w:szCs w:val="24"/>
        </w:rPr>
        <w:t>:</w:t>
      </w:r>
      <w:r w:rsidR="00CF726D">
        <w:rPr>
          <w:sz w:val="24"/>
          <w:szCs w:val="24"/>
        </w:rPr>
        <w:t xml:space="preserve"> </w:t>
      </w:r>
      <w:r w:rsidR="005B53F6">
        <w:rPr>
          <w:sz w:val="24"/>
          <w:szCs w:val="24"/>
        </w:rPr>
        <w:t>generated by using ratio=0.2 in the formula.</w:t>
      </w:r>
    </w:p>
    <w:p w14:paraId="114301E3" w14:textId="0427CD15" w:rsidR="005A2A5F" w:rsidRPr="005A2A5F" w:rsidRDefault="005A2A5F" w:rsidP="00C90649">
      <w:pPr>
        <w:pStyle w:val="ListParagraph"/>
        <w:numPr>
          <w:ilvl w:val="1"/>
          <w:numId w:val="23"/>
        </w:numPr>
        <w:spacing w:after="120"/>
        <w:contextualSpacing w:val="0"/>
        <w:jc w:val="both"/>
        <w:rPr>
          <w:sz w:val="24"/>
          <w:szCs w:val="24"/>
        </w:rPr>
      </w:pPr>
      <w:r w:rsidRPr="00CF726D">
        <w:rPr>
          <w:b/>
          <w:sz w:val="24"/>
          <w:szCs w:val="24"/>
        </w:rPr>
        <w:t>data_noise_0.5.csv</w:t>
      </w:r>
      <w:r w:rsidR="00C90649">
        <w:rPr>
          <w:sz w:val="24"/>
          <w:szCs w:val="24"/>
        </w:rPr>
        <w:t>:</w:t>
      </w:r>
      <w:r w:rsidR="005B53F6">
        <w:rPr>
          <w:sz w:val="24"/>
          <w:szCs w:val="24"/>
        </w:rPr>
        <w:t xml:space="preserve"> generated by using ratio=0.5 in the formula.</w:t>
      </w:r>
    </w:p>
    <w:p w14:paraId="25F1A33A" w14:textId="64E92D3A" w:rsidR="00EC0737" w:rsidRPr="005A2A5F" w:rsidRDefault="005A2A5F" w:rsidP="00C90649">
      <w:pPr>
        <w:pStyle w:val="ListParagraph"/>
        <w:numPr>
          <w:ilvl w:val="1"/>
          <w:numId w:val="23"/>
        </w:numPr>
        <w:spacing w:after="120"/>
        <w:contextualSpacing w:val="0"/>
        <w:jc w:val="both"/>
        <w:rPr>
          <w:sz w:val="24"/>
          <w:szCs w:val="24"/>
        </w:rPr>
      </w:pPr>
      <w:r w:rsidRPr="00CF726D">
        <w:rPr>
          <w:b/>
          <w:sz w:val="24"/>
          <w:szCs w:val="24"/>
        </w:rPr>
        <w:t>data_noise_0.8.csv</w:t>
      </w:r>
      <w:r w:rsidR="00C90649">
        <w:rPr>
          <w:sz w:val="24"/>
          <w:szCs w:val="24"/>
        </w:rPr>
        <w:t>:</w:t>
      </w:r>
      <w:r w:rsidR="005B53F6">
        <w:rPr>
          <w:sz w:val="24"/>
          <w:szCs w:val="24"/>
        </w:rPr>
        <w:t xml:space="preserve"> generated by using ratio=0.8 in the formula.</w:t>
      </w:r>
    </w:p>
    <w:p w14:paraId="1080BAC8" w14:textId="77777777" w:rsidR="002236DC" w:rsidRDefault="002236DC" w:rsidP="00304864">
      <w:pPr>
        <w:spacing w:before="0" w:after="0" w:line="240" w:lineRule="auto"/>
        <w:jc w:val="both"/>
        <w:rPr>
          <w:sz w:val="24"/>
          <w:szCs w:val="24"/>
        </w:rPr>
      </w:pPr>
    </w:p>
    <w:p w14:paraId="000AFBD5" w14:textId="77777777" w:rsidR="004F2317" w:rsidRDefault="004F2317" w:rsidP="004F2317">
      <w:pPr>
        <w:jc w:val="both"/>
        <w:rPr>
          <w:b/>
          <w:sz w:val="24"/>
          <w:szCs w:val="24"/>
        </w:rPr>
      </w:pPr>
    </w:p>
    <w:p w14:paraId="73B84A65" w14:textId="6DB5A43B" w:rsidR="004F2317" w:rsidRPr="000C615A" w:rsidRDefault="004F2317" w:rsidP="000C1604">
      <w:pPr>
        <w:rPr>
          <w:sz w:val="24"/>
          <w:szCs w:val="24"/>
        </w:rPr>
      </w:pPr>
      <w:r w:rsidRPr="003F7D1B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Pr="005E5556">
        <w:rPr>
          <w:sz w:val="24"/>
          <w:szCs w:val="24"/>
        </w:rPr>
        <w:t xml:space="preserve">What </w:t>
      </w:r>
      <w:r>
        <w:rPr>
          <w:sz w:val="24"/>
          <w:szCs w:val="24"/>
        </w:rPr>
        <w:t xml:space="preserve">is your code for </w:t>
      </w:r>
      <w:r w:rsidR="0058648B">
        <w:rPr>
          <w:sz w:val="24"/>
          <w:szCs w:val="24"/>
        </w:rPr>
        <w:t>constructing</w:t>
      </w:r>
      <w:r w:rsidRPr="005E5556">
        <w:rPr>
          <w:sz w:val="24"/>
          <w:szCs w:val="24"/>
        </w:rPr>
        <w:t xml:space="preserve"> </w:t>
      </w:r>
      <w:r>
        <w:rPr>
          <w:sz w:val="24"/>
          <w:szCs w:val="24"/>
        </w:rPr>
        <w:t>these six new feature data files</w:t>
      </w:r>
      <w:r w:rsidRPr="005E5556">
        <w:rPr>
          <w:sz w:val="24"/>
          <w:szCs w:val="24"/>
        </w:rPr>
        <w:t>?</w:t>
      </w:r>
      <w:r w:rsidR="000C1604">
        <w:rPr>
          <w:sz w:val="24"/>
          <w:szCs w:val="24"/>
        </w:rPr>
        <w:t xml:space="preserve"> </w:t>
      </w:r>
      <w:r w:rsidR="000C1604">
        <w:rPr>
          <w:sz w:val="24"/>
          <w:szCs w:val="24"/>
        </w:rPr>
        <w:br/>
        <w:t>(Total score: 15</w:t>
      </w:r>
      <w:r w:rsidR="000C1604">
        <w:rPr>
          <w:sz w:val="24"/>
          <w:szCs w:val="24"/>
        </w:rPr>
        <w:t xml:space="preserve"> points.  Grading rubric:</w:t>
      </w:r>
      <w:r w:rsidR="000C1604">
        <w:rPr>
          <w:sz w:val="24"/>
          <w:szCs w:val="24"/>
        </w:rPr>
        <w:br/>
        <w:t>100% points for correct and complete code;</w:t>
      </w:r>
      <w:r w:rsidR="000C1604">
        <w:rPr>
          <w:sz w:val="24"/>
          <w:szCs w:val="24"/>
        </w:rPr>
        <w:br/>
        <w:t>60% points for partially correct and partially complete code;</w:t>
      </w:r>
      <w:r w:rsidR="000C1604">
        <w:rPr>
          <w:sz w:val="24"/>
          <w:szCs w:val="24"/>
        </w:rPr>
        <w:br/>
        <w:t>30% points for partially correct or partially complete code.)</w:t>
      </w:r>
    </w:p>
    <w:p w14:paraId="68EECB8D" w14:textId="77777777" w:rsidR="00950F1D" w:rsidRPr="00A950D7" w:rsidRDefault="00950F1D" w:rsidP="00DC5D45">
      <w:pPr>
        <w:jc w:val="both"/>
        <w:rPr>
          <w:color w:val="FF0000"/>
          <w:sz w:val="24"/>
          <w:szCs w:val="24"/>
        </w:rPr>
      </w:pPr>
    </w:p>
    <w:p w14:paraId="58897D15" w14:textId="0A0D8E16" w:rsidR="00570A68" w:rsidRPr="00C53B92" w:rsidRDefault="00570A68" w:rsidP="00570A68">
      <w:pPr>
        <w:pStyle w:val="Heading3"/>
        <w:rPr>
          <w:b/>
          <w:color w:val="000000"/>
          <w:sz w:val="24"/>
          <w:szCs w:val="24"/>
        </w:rPr>
      </w:pPr>
      <w:r w:rsidRPr="00C53B92">
        <w:rPr>
          <w:b/>
          <w:color w:val="000000"/>
          <w:sz w:val="24"/>
          <w:szCs w:val="24"/>
        </w:rPr>
        <w:t>LAB EXERCISE/STEP</w:t>
      </w:r>
      <w:r>
        <w:rPr>
          <w:b/>
          <w:color w:val="000000"/>
          <w:sz w:val="24"/>
          <w:szCs w:val="24"/>
        </w:rPr>
        <w:t xml:space="preserve"> 3</w:t>
      </w:r>
      <w:r w:rsidRPr="00C53B92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 w:rsidR="00C24DF9">
        <w:rPr>
          <w:b/>
          <w:color w:val="000000"/>
          <w:sz w:val="24"/>
          <w:szCs w:val="24"/>
        </w:rPr>
        <w:t>create</w:t>
      </w:r>
      <w:r w:rsidR="005E5556">
        <w:rPr>
          <w:b/>
          <w:color w:val="000000"/>
          <w:sz w:val="24"/>
          <w:szCs w:val="24"/>
        </w:rPr>
        <w:t xml:space="preserve"> machine learning model</w:t>
      </w:r>
      <w:r w:rsidR="00C24DF9">
        <w:rPr>
          <w:b/>
          <w:color w:val="000000"/>
          <w:sz w:val="24"/>
          <w:szCs w:val="24"/>
        </w:rPr>
        <w:t xml:space="preserve">s for </w:t>
      </w:r>
      <w:r w:rsidR="00C24DF9" w:rsidRPr="00C24DF9">
        <w:rPr>
          <w:b/>
          <w:color w:val="000000"/>
          <w:sz w:val="24"/>
          <w:szCs w:val="24"/>
        </w:rPr>
        <w:t>performing input inference attacks</w:t>
      </w:r>
      <w:r>
        <w:rPr>
          <w:b/>
          <w:color w:val="000000"/>
          <w:sz w:val="24"/>
          <w:szCs w:val="24"/>
        </w:rPr>
        <w:t>)</w:t>
      </w:r>
    </w:p>
    <w:p w14:paraId="0E10B076" w14:textId="74B0A8B7" w:rsidR="00692EBC" w:rsidRDefault="00B06B0F" w:rsidP="00A34C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step, </w:t>
      </w:r>
      <w:r w:rsidR="003D6D40">
        <w:rPr>
          <w:sz w:val="24"/>
          <w:szCs w:val="24"/>
        </w:rPr>
        <w:t xml:space="preserve">you will use each of the six newly constructed datasets </w:t>
      </w:r>
      <w:r w:rsidR="002811F3">
        <w:rPr>
          <w:sz w:val="24"/>
          <w:szCs w:val="24"/>
        </w:rPr>
        <w:t xml:space="preserve">(i.e., feature data files) </w:t>
      </w:r>
      <w:r w:rsidR="003D6D40">
        <w:rPr>
          <w:sz w:val="24"/>
          <w:szCs w:val="24"/>
        </w:rPr>
        <w:t>to perform the input inference attacks.  Similar to the STEPS 1~5</w:t>
      </w:r>
      <w:r w:rsidR="00692EBC">
        <w:rPr>
          <w:sz w:val="24"/>
          <w:szCs w:val="24"/>
        </w:rPr>
        <w:t xml:space="preserve"> described in Lab 4, </w:t>
      </w:r>
      <w:r w:rsidR="00692EBC" w:rsidRPr="000E55C8">
        <w:rPr>
          <w:b/>
          <w:i/>
          <w:sz w:val="24"/>
          <w:szCs w:val="24"/>
        </w:rPr>
        <w:t xml:space="preserve">for each </w:t>
      </w:r>
      <w:r w:rsidR="000D6ED2">
        <w:rPr>
          <w:b/>
          <w:i/>
          <w:sz w:val="24"/>
          <w:szCs w:val="24"/>
        </w:rPr>
        <w:t xml:space="preserve">of </w:t>
      </w:r>
      <w:r w:rsidR="000E55C8">
        <w:rPr>
          <w:b/>
          <w:i/>
          <w:sz w:val="24"/>
          <w:szCs w:val="24"/>
        </w:rPr>
        <w:t xml:space="preserve">the six </w:t>
      </w:r>
      <w:r w:rsidR="00692EBC" w:rsidRPr="000E55C8">
        <w:rPr>
          <w:b/>
          <w:i/>
          <w:sz w:val="24"/>
          <w:szCs w:val="24"/>
        </w:rPr>
        <w:t>new dataset</w:t>
      </w:r>
      <w:r w:rsidR="000E55C8">
        <w:rPr>
          <w:b/>
          <w:i/>
          <w:sz w:val="24"/>
          <w:szCs w:val="24"/>
        </w:rPr>
        <w:t>s</w:t>
      </w:r>
      <w:r w:rsidR="00692EBC">
        <w:rPr>
          <w:sz w:val="24"/>
          <w:szCs w:val="24"/>
        </w:rPr>
        <w:t xml:space="preserve">, you will (1) construct the data structures </w:t>
      </w:r>
      <w:r w:rsidR="00692EBC" w:rsidRPr="005E5556">
        <w:rPr>
          <w:sz w:val="24"/>
          <w:szCs w:val="24"/>
        </w:rPr>
        <w:t xml:space="preserve">“X” </w:t>
      </w:r>
      <w:r w:rsidR="00692EBC">
        <w:rPr>
          <w:sz w:val="24"/>
          <w:szCs w:val="24"/>
        </w:rPr>
        <w:t>(the</w:t>
      </w:r>
      <w:r w:rsidR="00692EBC" w:rsidRPr="005E5556">
        <w:rPr>
          <w:sz w:val="24"/>
          <w:szCs w:val="24"/>
        </w:rPr>
        <w:t xml:space="preserve"> feature vectors</w:t>
      </w:r>
      <w:r w:rsidR="00692EBC">
        <w:rPr>
          <w:sz w:val="24"/>
          <w:szCs w:val="24"/>
        </w:rPr>
        <w:t xml:space="preserve">) and </w:t>
      </w:r>
      <w:r w:rsidR="00692EBC" w:rsidRPr="005E5556">
        <w:rPr>
          <w:sz w:val="24"/>
          <w:szCs w:val="24"/>
        </w:rPr>
        <w:t xml:space="preserve">“y” </w:t>
      </w:r>
      <w:r w:rsidR="00692EBC">
        <w:rPr>
          <w:sz w:val="24"/>
          <w:szCs w:val="24"/>
        </w:rPr>
        <w:t>(</w:t>
      </w:r>
      <w:r w:rsidR="00692EBC" w:rsidRPr="005E5556">
        <w:rPr>
          <w:sz w:val="24"/>
          <w:szCs w:val="24"/>
        </w:rPr>
        <w:t xml:space="preserve">the list </w:t>
      </w:r>
      <w:r w:rsidR="00692EBC" w:rsidRPr="005E5556">
        <w:rPr>
          <w:sz w:val="24"/>
          <w:szCs w:val="24"/>
        </w:rPr>
        <w:lastRenderedPageBreak/>
        <w:t>of labels</w:t>
      </w:r>
      <w:r w:rsidR="00692EBC">
        <w:rPr>
          <w:sz w:val="24"/>
          <w:szCs w:val="24"/>
        </w:rPr>
        <w:t xml:space="preserve">), (2) split the data into training and testing data, </w:t>
      </w:r>
      <w:r w:rsidR="00AF4745">
        <w:rPr>
          <w:sz w:val="24"/>
          <w:szCs w:val="24"/>
        </w:rPr>
        <w:t>(3</w:t>
      </w:r>
      <w:r w:rsidR="00663033">
        <w:rPr>
          <w:sz w:val="24"/>
          <w:szCs w:val="24"/>
        </w:rPr>
        <w:t xml:space="preserve">) </w:t>
      </w:r>
      <w:r w:rsidR="00AF4745">
        <w:rPr>
          <w:sz w:val="24"/>
          <w:szCs w:val="24"/>
        </w:rPr>
        <w:t xml:space="preserve">train, </w:t>
      </w:r>
      <w:r w:rsidR="00663033">
        <w:rPr>
          <w:sz w:val="24"/>
          <w:szCs w:val="24"/>
        </w:rPr>
        <w:t>tune</w:t>
      </w:r>
      <w:r w:rsidR="00AF4745">
        <w:rPr>
          <w:sz w:val="24"/>
          <w:szCs w:val="24"/>
        </w:rPr>
        <w:t>, and evaluate</w:t>
      </w:r>
      <w:r w:rsidR="00663033">
        <w:rPr>
          <w:sz w:val="24"/>
          <w:szCs w:val="24"/>
        </w:rPr>
        <w:t xml:space="preserve"> </w:t>
      </w:r>
      <w:r w:rsidR="00AF4745">
        <w:rPr>
          <w:sz w:val="24"/>
          <w:szCs w:val="24"/>
        </w:rPr>
        <w:t>two models (i.e., using two different algorithms)</w:t>
      </w:r>
      <w:r w:rsidR="00E94F41">
        <w:rPr>
          <w:sz w:val="24"/>
          <w:szCs w:val="24"/>
        </w:rPr>
        <w:t xml:space="preserve"> to perform input inference attacks</w:t>
      </w:r>
      <w:r w:rsidR="00AF4745">
        <w:rPr>
          <w:sz w:val="24"/>
          <w:szCs w:val="24"/>
        </w:rPr>
        <w:t>, and (4) analyze the evaluation results.</w:t>
      </w:r>
    </w:p>
    <w:p w14:paraId="78CAF00E" w14:textId="77777777" w:rsidR="003C16ED" w:rsidRDefault="003C16ED" w:rsidP="00ED7B9C">
      <w:pPr>
        <w:rPr>
          <w:sz w:val="24"/>
          <w:szCs w:val="24"/>
        </w:rPr>
      </w:pPr>
    </w:p>
    <w:p w14:paraId="51747AEB" w14:textId="69515387" w:rsidR="005E5556" w:rsidRPr="00BD088F" w:rsidRDefault="003C16ED" w:rsidP="00203A2B">
      <w:pPr>
        <w:rPr>
          <w:sz w:val="24"/>
          <w:szCs w:val="24"/>
        </w:rPr>
      </w:pPr>
      <w:r w:rsidRPr="0042271A">
        <w:rPr>
          <w:b/>
          <w:sz w:val="24"/>
          <w:szCs w:val="24"/>
        </w:rPr>
        <w:t xml:space="preserve">Question </w:t>
      </w:r>
      <w:r w:rsidR="00F61DC4">
        <w:rPr>
          <w:b/>
          <w:sz w:val="24"/>
          <w:szCs w:val="24"/>
        </w:rPr>
        <w:t>5</w:t>
      </w:r>
      <w:r w:rsidRPr="006207CE">
        <w:rPr>
          <w:sz w:val="24"/>
          <w:szCs w:val="24"/>
        </w:rPr>
        <w:t>:</w:t>
      </w:r>
      <w:r w:rsidR="00FB09E8">
        <w:rPr>
          <w:sz w:val="24"/>
          <w:szCs w:val="24"/>
        </w:rPr>
        <w:t xml:space="preserve"> </w:t>
      </w:r>
      <w:r w:rsidR="00FB09E8" w:rsidRPr="006207CE">
        <w:rPr>
          <w:sz w:val="24"/>
          <w:szCs w:val="24"/>
        </w:rPr>
        <w:t xml:space="preserve">What </w:t>
      </w:r>
      <w:r w:rsidR="00AF4745">
        <w:rPr>
          <w:sz w:val="24"/>
          <w:szCs w:val="24"/>
        </w:rPr>
        <w:t>are</w:t>
      </w:r>
      <w:r w:rsidR="00FB09E8" w:rsidRPr="006207CE">
        <w:rPr>
          <w:sz w:val="24"/>
          <w:szCs w:val="24"/>
        </w:rPr>
        <w:t xml:space="preserve"> the </w:t>
      </w:r>
      <w:r w:rsidR="00AF4745">
        <w:rPr>
          <w:sz w:val="24"/>
          <w:szCs w:val="24"/>
        </w:rPr>
        <w:t xml:space="preserve">two </w:t>
      </w:r>
      <w:r w:rsidR="00574792" w:rsidRPr="006207CE">
        <w:rPr>
          <w:sz w:val="24"/>
          <w:szCs w:val="24"/>
        </w:rPr>
        <w:t>algorithm</w:t>
      </w:r>
      <w:r w:rsidR="00AF4745">
        <w:rPr>
          <w:sz w:val="24"/>
          <w:szCs w:val="24"/>
        </w:rPr>
        <w:t>s</w:t>
      </w:r>
      <w:r w:rsidR="00574792" w:rsidRPr="006207CE">
        <w:rPr>
          <w:sz w:val="24"/>
          <w:szCs w:val="24"/>
        </w:rPr>
        <w:t xml:space="preserve"> or model</w:t>
      </w:r>
      <w:r w:rsidR="00AF4745">
        <w:rPr>
          <w:sz w:val="24"/>
          <w:szCs w:val="24"/>
        </w:rPr>
        <w:t>s</w:t>
      </w:r>
      <w:r w:rsidR="00FB09E8" w:rsidRPr="006207CE">
        <w:rPr>
          <w:sz w:val="24"/>
          <w:szCs w:val="24"/>
        </w:rPr>
        <w:t xml:space="preserve"> you used</w:t>
      </w:r>
      <w:r w:rsidR="00B704BE" w:rsidRPr="006207CE">
        <w:rPr>
          <w:sz w:val="24"/>
          <w:szCs w:val="24"/>
        </w:rPr>
        <w:t>?</w:t>
      </w:r>
      <w:r w:rsidR="00FB09E8" w:rsidRPr="006207CE">
        <w:rPr>
          <w:sz w:val="24"/>
          <w:szCs w:val="24"/>
        </w:rPr>
        <w:t xml:space="preserve"> </w:t>
      </w:r>
      <w:r w:rsidR="00AF4745">
        <w:rPr>
          <w:sz w:val="24"/>
          <w:szCs w:val="24"/>
        </w:rPr>
        <w:t xml:space="preserve"> </w:t>
      </w:r>
      <w:r w:rsidR="00AF4745" w:rsidRPr="00D45803">
        <w:rPr>
          <w:sz w:val="24"/>
          <w:szCs w:val="24"/>
        </w:rPr>
        <w:t xml:space="preserve">What hyper-parameters </w:t>
      </w:r>
      <w:r w:rsidR="00AF4745">
        <w:rPr>
          <w:sz w:val="24"/>
          <w:szCs w:val="24"/>
        </w:rPr>
        <w:t xml:space="preserve">and their values </w:t>
      </w:r>
      <w:r w:rsidR="00AF4745" w:rsidRPr="00D45803">
        <w:rPr>
          <w:sz w:val="24"/>
          <w:szCs w:val="24"/>
        </w:rPr>
        <w:t>worked best for your model</w:t>
      </w:r>
      <w:r w:rsidR="00AF4745">
        <w:rPr>
          <w:sz w:val="24"/>
          <w:szCs w:val="24"/>
        </w:rPr>
        <w:t>s</w:t>
      </w:r>
      <w:r w:rsidR="00AF4745" w:rsidRPr="00D45803">
        <w:rPr>
          <w:sz w:val="24"/>
          <w:szCs w:val="24"/>
        </w:rPr>
        <w:t xml:space="preserve">? </w:t>
      </w:r>
      <w:r w:rsidR="00AF4745">
        <w:rPr>
          <w:sz w:val="24"/>
          <w:szCs w:val="24"/>
        </w:rPr>
        <w:t xml:space="preserve"> </w:t>
      </w:r>
      <w:r w:rsidR="00AF4745" w:rsidRPr="007223DB">
        <w:rPr>
          <w:sz w:val="24"/>
          <w:szCs w:val="24"/>
        </w:rPr>
        <w:t xml:space="preserve">What accuracy did your </w:t>
      </w:r>
      <w:r w:rsidR="00AF4745">
        <w:rPr>
          <w:sz w:val="24"/>
          <w:szCs w:val="24"/>
        </w:rPr>
        <w:t xml:space="preserve">two </w:t>
      </w:r>
      <w:r w:rsidR="00AF4745" w:rsidRPr="007223DB">
        <w:rPr>
          <w:sz w:val="24"/>
          <w:szCs w:val="24"/>
        </w:rPr>
        <w:t>model</w:t>
      </w:r>
      <w:r w:rsidR="00AF4745">
        <w:rPr>
          <w:sz w:val="24"/>
          <w:szCs w:val="24"/>
        </w:rPr>
        <w:t>s</w:t>
      </w:r>
      <w:r w:rsidR="00AF4745" w:rsidRPr="007223DB">
        <w:rPr>
          <w:sz w:val="24"/>
          <w:szCs w:val="24"/>
        </w:rPr>
        <w:t xml:space="preserve"> achieve</w:t>
      </w:r>
      <w:r w:rsidR="00AF4745">
        <w:rPr>
          <w:sz w:val="24"/>
          <w:szCs w:val="24"/>
        </w:rPr>
        <w:t xml:space="preserve"> on the testing data</w:t>
      </w:r>
      <w:r w:rsidR="00AF4745" w:rsidRPr="007223DB">
        <w:rPr>
          <w:sz w:val="24"/>
          <w:szCs w:val="24"/>
        </w:rPr>
        <w:t>?</w:t>
      </w:r>
      <w:r w:rsidR="00AF4745" w:rsidRPr="00B704BE">
        <w:rPr>
          <w:sz w:val="24"/>
          <w:szCs w:val="24"/>
        </w:rPr>
        <w:t xml:space="preserve"> </w:t>
      </w:r>
      <w:r w:rsidR="00CA3BFE">
        <w:rPr>
          <w:sz w:val="24"/>
          <w:szCs w:val="24"/>
        </w:rPr>
        <w:t xml:space="preserve"> </w:t>
      </w:r>
      <w:r w:rsidR="00F74370" w:rsidRPr="00F74370">
        <w:rPr>
          <w:sz w:val="24"/>
          <w:szCs w:val="24"/>
        </w:rPr>
        <w:t>(</w:t>
      </w:r>
      <w:r w:rsidR="00BD088F">
        <w:rPr>
          <w:sz w:val="24"/>
          <w:szCs w:val="24"/>
        </w:rPr>
        <w:t xml:space="preserve">Hint: You can use </w:t>
      </w:r>
      <w:proofErr w:type="spellStart"/>
      <w:r w:rsidR="00BD088F">
        <w:rPr>
          <w:sz w:val="24"/>
          <w:szCs w:val="24"/>
        </w:rPr>
        <w:t>GridSearchCV</w:t>
      </w:r>
      <w:proofErr w:type="spellEnd"/>
      <w:r w:rsidR="00BD088F">
        <w:rPr>
          <w:sz w:val="24"/>
          <w:szCs w:val="24"/>
        </w:rPr>
        <w:t xml:space="preserve"> method in </w:t>
      </w:r>
      <w:proofErr w:type="spellStart"/>
      <w:r w:rsidR="00BD088F">
        <w:rPr>
          <w:sz w:val="24"/>
          <w:szCs w:val="24"/>
        </w:rPr>
        <w:t>scikit</w:t>
      </w:r>
      <w:proofErr w:type="spellEnd"/>
      <w:r w:rsidR="00BD088F">
        <w:rPr>
          <w:sz w:val="24"/>
          <w:szCs w:val="24"/>
        </w:rPr>
        <w:t>-learn to tune your model</w:t>
      </w:r>
      <w:r w:rsidR="00A5461D">
        <w:rPr>
          <w:sz w:val="24"/>
          <w:szCs w:val="24"/>
        </w:rPr>
        <w:t>s</w:t>
      </w:r>
      <w:r w:rsidR="00F74370">
        <w:rPr>
          <w:sz w:val="24"/>
          <w:szCs w:val="24"/>
        </w:rPr>
        <w:t>)</w:t>
      </w:r>
      <w:r w:rsidR="00BD088F">
        <w:rPr>
          <w:sz w:val="24"/>
          <w:szCs w:val="24"/>
        </w:rPr>
        <w:t>.</w:t>
      </w:r>
      <w:r w:rsidR="00EA1A09">
        <w:rPr>
          <w:sz w:val="24"/>
          <w:szCs w:val="24"/>
        </w:rPr>
        <w:t xml:space="preserve">  </w:t>
      </w:r>
      <w:r w:rsidR="00AF4745">
        <w:rPr>
          <w:sz w:val="24"/>
          <w:szCs w:val="24"/>
        </w:rPr>
        <w:t xml:space="preserve">Note that since you have six newly constructed datasets and you use two different algorithms, you will have 12 sets of </w:t>
      </w:r>
      <w:r w:rsidR="00A269E8">
        <w:rPr>
          <w:sz w:val="24"/>
          <w:szCs w:val="24"/>
        </w:rPr>
        <w:t xml:space="preserve">new </w:t>
      </w:r>
      <w:r w:rsidR="00AF4745">
        <w:rPr>
          <w:sz w:val="24"/>
          <w:szCs w:val="24"/>
        </w:rPr>
        <w:t>experimental results.</w:t>
      </w:r>
      <w:r w:rsidR="00A269E8">
        <w:rPr>
          <w:sz w:val="24"/>
          <w:szCs w:val="24"/>
        </w:rPr>
        <w:t xml:space="preserve">  You should also include the two sets of experimental results based on the unperturbed dataset for the two algorithms.</w:t>
      </w:r>
      <w:r w:rsidR="00DB144F">
        <w:rPr>
          <w:sz w:val="24"/>
          <w:szCs w:val="24"/>
        </w:rPr>
        <w:br/>
        <w:t>(Total score: 15</w:t>
      </w:r>
      <w:r w:rsidR="00DB144F">
        <w:rPr>
          <w:sz w:val="24"/>
          <w:szCs w:val="24"/>
        </w:rPr>
        <w:t xml:space="preserve"> points.  Grading rubric:</w:t>
      </w:r>
      <w:r w:rsidR="00DB144F">
        <w:rPr>
          <w:sz w:val="24"/>
          <w:szCs w:val="24"/>
        </w:rPr>
        <w:br/>
        <w:t>100% points for answering all the three questions</w:t>
      </w:r>
      <w:r w:rsidR="007A5021">
        <w:rPr>
          <w:sz w:val="24"/>
          <w:szCs w:val="24"/>
        </w:rPr>
        <w:t xml:space="preserve"> </w:t>
      </w:r>
      <w:r w:rsidR="00072808">
        <w:rPr>
          <w:sz w:val="24"/>
          <w:szCs w:val="24"/>
        </w:rPr>
        <w:t xml:space="preserve">and providing </w:t>
      </w:r>
      <w:r w:rsidR="007A5021">
        <w:rPr>
          <w:sz w:val="24"/>
          <w:szCs w:val="24"/>
        </w:rPr>
        <w:t>the 14 sets of experimental results</w:t>
      </w:r>
      <w:r w:rsidR="00DB144F">
        <w:rPr>
          <w:sz w:val="24"/>
          <w:szCs w:val="24"/>
        </w:rPr>
        <w:t>;</w:t>
      </w:r>
      <w:r w:rsidR="00DB144F">
        <w:rPr>
          <w:sz w:val="24"/>
          <w:szCs w:val="24"/>
        </w:rPr>
        <w:br/>
        <w:t>60% points for answering two of the three questions</w:t>
      </w:r>
      <w:r w:rsidR="00F11A6D">
        <w:rPr>
          <w:sz w:val="24"/>
          <w:szCs w:val="24"/>
        </w:rPr>
        <w:t xml:space="preserve"> with incomplete </w:t>
      </w:r>
      <w:r w:rsidR="00F11A6D">
        <w:rPr>
          <w:sz w:val="24"/>
          <w:szCs w:val="24"/>
        </w:rPr>
        <w:t>experimental results</w:t>
      </w:r>
      <w:r w:rsidR="00DB144F">
        <w:rPr>
          <w:sz w:val="24"/>
          <w:szCs w:val="24"/>
        </w:rPr>
        <w:t>;</w:t>
      </w:r>
      <w:r w:rsidR="00DB144F">
        <w:rPr>
          <w:sz w:val="24"/>
          <w:szCs w:val="24"/>
        </w:rPr>
        <w:br/>
        <w:t>30% points for answering one of the three questions</w:t>
      </w:r>
      <w:r w:rsidR="00F11A6D">
        <w:rPr>
          <w:sz w:val="24"/>
          <w:szCs w:val="24"/>
        </w:rPr>
        <w:t xml:space="preserve"> </w:t>
      </w:r>
      <w:r w:rsidR="00F11A6D">
        <w:rPr>
          <w:sz w:val="24"/>
          <w:szCs w:val="24"/>
        </w:rPr>
        <w:t>with incomplete experimental results</w:t>
      </w:r>
      <w:r w:rsidR="00DB144F">
        <w:rPr>
          <w:sz w:val="24"/>
          <w:szCs w:val="24"/>
        </w:rPr>
        <w:t>.)</w:t>
      </w:r>
      <w:r w:rsidR="00203A2B">
        <w:rPr>
          <w:sz w:val="24"/>
          <w:szCs w:val="24"/>
        </w:rPr>
        <w:br/>
      </w:r>
    </w:p>
    <w:p w14:paraId="53D9AFCE" w14:textId="77777777" w:rsidR="00203A28" w:rsidRDefault="00203A28" w:rsidP="00DC5D45">
      <w:pPr>
        <w:jc w:val="both"/>
        <w:rPr>
          <w:b/>
          <w:sz w:val="24"/>
          <w:szCs w:val="24"/>
        </w:rPr>
      </w:pPr>
    </w:p>
    <w:p w14:paraId="3151118F" w14:textId="7F0E8942" w:rsidR="00DC5D45" w:rsidRPr="008E1AA4" w:rsidRDefault="00D45803" w:rsidP="00DB144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6</w:t>
      </w:r>
      <w:r w:rsidR="00B704BE" w:rsidRPr="00D45803">
        <w:rPr>
          <w:sz w:val="24"/>
          <w:szCs w:val="24"/>
        </w:rPr>
        <w:t xml:space="preserve">:  </w:t>
      </w:r>
      <w:r w:rsidR="00516F7B">
        <w:rPr>
          <w:sz w:val="24"/>
          <w:szCs w:val="24"/>
        </w:rPr>
        <w:t xml:space="preserve">Analyze these </w:t>
      </w:r>
      <w:r w:rsidR="00887FA7">
        <w:rPr>
          <w:sz w:val="24"/>
          <w:szCs w:val="24"/>
        </w:rPr>
        <w:t>14</w:t>
      </w:r>
      <w:r w:rsidR="00996E65">
        <w:rPr>
          <w:sz w:val="24"/>
          <w:szCs w:val="24"/>
        </w:rPr>
        <w:t xml:space="preserve"> sets of experimental results</w:t>
      </w:r>
      <w:r w:rsidR="00D93E0E">
        <w:rPr>
          <w:sz w:val="24"/>
          <w:szCs w:val="24"/>
        </w:rPr>
        <w:t xml:space="preserve"> for input inference attacks</w:t>
      </w:r>
      <w:r w:rsidR="00996E65">
        <w:rPr>
          <w:sz w:val="24"/>
          <w:szCs w:val="24"/>
        </w:rPr>
        <w:t>.  What are y</w:t>
      </w:r>
      <w:r w:rsidR="003E5604">
        <w:rPr>
          <w:sz w:val="24"/>
          <w:szCs w:val="24"/>
        </w:rPr>
        <w:t xml:space="preserve">our observations </w:t>
      </w:r>
      <w:r w:rsidR="00996E65">
        <w:rPr>
          <w:sz w:val="24"/>
          <w:szCs w:val="24"/>
        </w:rPr>
        <w:t xml:space="preserve">when you compare the results </w:t>
      </w:r>
      <w:r w:rsidR="003E5604">
        <w:rPr>
          <w:sz w:val="24"/>
          <w:szCs w:val="24"/>
        </w:rPr>
        <w:t xml:space="preserve">between the two types of data </w:t>
      </w:r>
      <w:r w:rsidR="003E5604" w:rsidRPr="009E79C4">
        <w:rPr>
          <w:sz w:val="24"/>
          <w:szCs w:val="24"/>
        </w:rPr>
        <w:t>perturbation</w:t>
      </w:r>
      <w:r w:rsidR="003E5604">
        <w:rPr>
          <w:sz w:val="24"/>
          <w:szCs w:val="24"/>
        </w:rPr>
        <w:t xml:space="preserve"> techniques, </w:t>
      </w:r>
      <w:r w:rsidR="00996E65">
        <w:rPr>
          <w:sz w:val="24"/>
          <w:szCs w:val="24"/>
        </w:rPr>
        <w:t xml:space="preserve">among different datasets </w:t>
      </w:r>
      <w:r w:rsidR="003E5604">
        <w:rPr>
          <w:sz w:val="24"/>
          <w:szCs w:val="24"/>
        </w:rPr>
        <w:t>constructed with different parameters, and between the two algorithms?</w:t>
      </w:r>
      <w:r w:rsidR="00EA1A09">
        <w:rPr>
          <w:sz w:val="24"/>
          <w:szCs w:val="24"/>
        </w:rPr>
        <w:t xml:space="preserve"> </w:t>
      </w:r>
      <w:r w:rsidR="00DB144F">
        <w:rPr>
          <w:sz w:val="24"/>
          <w:szCs w:val="24"/>
        </w:rPr>
        <w:br/>
        <w:t>(Total score: 10</w:t>
      </w:r>
      <w:r w:rsidR="00DB144F">
        <w:rPr>
          <w:sz w:val="24"/>
          <w:szCs w:val="24"/>
        </w:rPr>
        <w:t xml:space="preserve"> points.  Grading ru</w:t>
      </w:r>
      <w:r w:rsidR="007C60E2">
        <w:rPr>
          <w:sz w:val="24"/>
          <w:szCs w:val="24"/>
        </w:rPr>
        <w:t>bric:</w:t>
      </w:r>
      <w:r w:rsidR="007C60E2">
        <w:rPr>
          <w:sz w:val="24"/>
          <w:szCs w:val="24"/>
        </w:rPr>
        <w:br/>
        <w:t xml:space="preserve">100% points for providing the </w:t>
      </w:r>
      <w:r w:rsidR="007C60E2">
        <w:rPr>
          <w:sz w:val="24"/>
          <w:szCs w:val="24"/>
        </w:rPr>
        <w:t>observations</w:t>
      </w:r>
      <w:r w:rsidR="007C60E2">
        <w:rPr>
          <w:sz w:val="24"/>
          <w:szCs w:val="24"/>
        </w:rPr>
        <w:t xml:space="preserve"> and comparisons from all</w:t>
      </w:r>
      <w:r w:rsidR="007C60E2">
        <w:rPr>
          <w:sz w:val="24"/>
          <w:szCs w:val="24"/>
        </w:rPr>
        <w:t xml:space="preserve"> </w:t>
      </w:r>
      <w:r w:rsidR="007C60E2">
        <w:rPr>
          <w:sz w:val="24"/>
          <w:szCs w:val="24"/>
        </w:rPr>
        <w:t>the three aspects</w:t>
      </w:r>
      <w:r w:rsidR="00DB144F">
        <w:rPr>
          <w:sz w:val="24"/>
          <w:szCs w:val="24"/>
        </w:rPr>
        <w:t>;</w:t>
      </w:r>
      <w:r w:rsidR="00DB144F">
        <w:rPr>
          <w:sz w:val="24"/>
          <w:szCs w:val="24"/>
        </w:rPr>
        <w:br/>
      </w:r>
      <w:r w:rsidR="007C60E2">
        <w:rPr>
          <w:sz w:val="24"/>
          <w:szCs w:val="24"/>
        </w:rPr>
        <w:t>60</w:t>
      </w:r>
      <w:r w:rsidR="007C60E2">
        <w:rPr>
          <w:sz w:val="24"/>
          <w:szCs w:val="24"/>
        </w:rPr>
        <w:t xml:space="preserve">% points for providing the observations and comparisons from </w:t>
      </w:r>
      <w:r w:rsidR="00633986">
        <w:rPr>
          <w:sz w:val="24"/>
          <w:szCs w:val="24"/>
        </w:rPr>
        <w:t>two of</w:t>
      </w:r>
      <w:r w:rsidR="007C60E2">
        <w:rPr>
          <w:sz w:val="24"/>
          <w:szCs w:val="24"/>
        </w:rPr>
        <w:t xml:space="preserve"> the three aspects;</w:t>
      </w:r>
      <w:r w:rsidR="00DB144F">
        <w:rPr>
          <w:sz w:val="24"/>
          <w:szCs w:val="24"/>
        </w:rPr>
        <w:br/>
      </w:r>
      <w:r w:rsidR="00633986">
        <w:rPr>
          <w:sz w:val="24"/>
          <w:szCs w:val="24"/>
        </w:rPr>
        <w:t>30</w:t>
      </w:r>
      <w:r w:rsidR="007C60E2">
        <w:rPr>
          <w:sz w:val="24"/>
          <w:szCs w:val="24"/>
        </w:rPr>
        <w:t xml:space="preserve">% points for providing the observations and comparisons from </w:t>
      </w:r>
      <w:r w:rsidR="00633986">
        <w:rPr>
          <w:sz w:val="24"/>
          <w:szCs w:val="24"/>
        </w:rPr>
        <w:t>one of</w:t>
      </w:r>
      <w:r w:rsidR="007C60E2">
        <w:rPr>
          <w:sz w:val="24"/>
          <w:szCs w:val="24"/>
        </w:rPr>
        <w:t xml:space="preserve"> the three aspects</w:t>
      </w:r>
      <w:r w:rsidR="00DB144F">
        <w:rPr>
          <w:sz w:val="24"/>
          <w:szCs w:val="24"/>
        </w:rPr>
        <w:t>.)</w:t>
      </w:r>
    </w:p>
    <w:p w14:paraId="4262AF45" w14:textId="77777777" w:rsidR="00883A8C" w:rsidRDefault="00883A8C" w:rsidP="00D3243E">
      <w:pPr>
        <w:rPr>
          <w:sz w:val="24"/>
          <w:szCs w:val="24"/>
        </w:rPr>
      </w:pPr>
    </w:p>
    <w:p w14:paraId="00D9EC9A" w14:textId="387AFD2B" w:rsidR="00DC6198" w:rsidRPr="00C53B92" w:rsidRDefault="00DC6198" w:rsidP="00DC6198">
      <w:pPr>
        <w:pStyle w:val="Heading3"/>
        <w:rPr>
          <w:b/>
          <w:color w:val="000000"/>
          <w:sz w:val="24"/>
          <w:szCs w:val="24"/>
        </w:rPr>
      </w:pPr>
      <w:r w:rsidRPr="00C53B92">
        <w:rPr>
          <w:b/>
          <w:color w:val="000000"/>
          <w:sz w:val="24"/>
          <w:szCs w:val="24"/>
        </w:rPr>
        <w:lastRenderedPageBreak/>
        <w:t>LAB EXERCISE/STEP</w:t>
      </w:r>
      <w:r>
        <w:rPr>
          <w:b/>
          <w:color w:val="000000"/>
          <w:sz w:val="24"/>
          <w:szCs w:val="24"/>
        </w:rPr>
        <w:t xml:space="preserve"> 4</w:t>
      </w:r>
      <w:r w:rsidRPr="00C53B92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(create machine learning models for performing </w:t>
      </w:r>
      <w:r w:rsidRPr="00DC6198">
        <w:rPr>
          <w:b/>
          <w:color w:val="000000"/>
          <w:sz w:val="24"/>
          <w:szCs w:val="24"/>
        </w:rPr>
        <w:t xml:space="preserve">user fingerprinting </w:t>
      </w:r>
      <w:r w:rsidRPr="00C24DF9">
        <w:rPr>
          <w:b/>
          <w:color w:val="000000"/>
          <w:sz w:val="24"/>
          <w:szCs w:val="24"/>
        </w:rPr>
        <w:t>attacks</w:t>
      </w:r>
      <w:r>
        <w:rPr>
          <w:b/>
          <w:color w:val="000000"/>
          <w:sz w:val="24"/>
          <w:szCs w:val="24"/>
        </w:rPr>
        <w:t>)</w:t>
      </w:r>
    </w:p>
    <w:p w14:paraId="435674F6" w14:textId="4C8813D9" w:rsidR="00DC6198" w:rsidRDefault="00DC6198" w:rsidP="00DC61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step, you will use each of the six newly constructed datasets </w:t>
      </w:r>
      <w:r w:rsidR="000D6A34">
        <w:rPr>
          <w:sz w:val="24"/>
          <w:szCs w:val="24"/>
        </w:rPr>
        <w:t xml:space="preserve">to perform the </w:t>
      </w:r>
      <w:r w:rsidR="00563E9B">
        <w:rPr>
          <w:sz w:val="24"/>
          <w:szCs w:val="24"/>
        </w:rPr>
        <w:t xml:space="preserve">user </w:t>
      </w:r>
      <w:r w:rsidR="000D6A34">
        <w:rPr>
          <w:sz w:val="24"/>
          <w:szCs w:val="24"/>
        </w:rPr>
        <w:t xml:space="preserve">fingerprinting </w:t>
      </w:r>
      <w:r>
        <w:rPr>
          <w:sz w:val="24"/>
          <w:szCs w:val="24"/>
        </w:rPr>
        <w:t>attacks.  Similar to</w:t>
      </w:r>
      <w:r w:rsidR="0026181D">
        <w:rPr>
          <w:sz w:val="24"/>
          <w:szCs w:val="24"/>
        </w:rPr>
        <w:t xml:space="preserve"> what you did in STEP 3 </w:t>
      </w:r>
      <w:r w:rsidR="00150356">
        <w:rPr>
          <w:sz w:val="24"/>
          <w:szCs w:val="24"/>
        </w:rPr>
        <w:t xml:space="preserve">of this lab </w:t>
      </w:r>
      <w:r w:rsidR="0026181D">
        <w:rPr>
          <w:sz w:val="24"/>
          <w:szCs w:val="24"/>
        </w:rPr>
        <w:t xml:space="preserve">but with the goal similar to </w:t>
      </w:r>
      <w:r w:rsidR="003B35D2">
        <w:rPr>
          <w:sz w:val="24"/>
          <w:szCs w:val="24"/>
        </w:rPr>
        <w:t xml:space="preserve">that of </w:t>
      </w:r>
      <w:r w:rsidR="0026181D">
        <w:rPr>
          <w:sz w:val="24"/>
          <w:szCs w:val="24"/>
        </w:rPr>
        <w:t>STEP 8</w:t>
      </w:r>
      <w:r>
        <w:rPr>
          <w:sz w:val="24"/>
          <w:szCs w:val="24"/>
        </w:rPr>
        <w:t xml:space="preserve"> described in Lab 4, </w:t>
      </w:r>
      <w:r w:rsidR="00564C10" w:rsidRPr="000E55C8">
        <w:rPr>
          <w:b/>
          <w:i/>
          <w:sz w:val="24"/>
          <w:szCs w:val="24"/>
        </w:rPr>
        <w:t xml:space="preserve">for each </w:t>
      </w:r>
      <w:r w:rsidR="00564C10">
        <w:rPr>
          <w:b/>
          <w:i/>
          <w:sz w:val="24"/>
          <w:szCs w:val="24"/>
        </w:rPr>
        <w:t xml:space="preserve">of the six </w:t>
      </w:r>
      <w:r w:rsidR="00564C10" w:rsidRPr="000E55C8">
        <w:rPr>
          <w:b/>
          <w:i/>
          <w:sz w:val="24"/>
          <w:szCs w:val="24"/>
        </w:rPr>
        <w:t>new dataset</w:t>
      </w:r>
      <w:r w:rsidR="00564C10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, you will (1) </w:t>
      </w:r>
      <w:r w:rsidR="00822DAC" w:rsidRPr="00B704BE">
        <w:rPr>
          <w:sz w:val="24"/>
          <w:szCs w:val="24"/>
        </w:rPr>
        <w:t>use th</w:t>
      </w:r>
      <w:r w:rsidR="00822DAC">
        <w:rPr>
          <w:sz w:val="24"/>
          <w:szCs w:val="24"/>
        </w:rPr>
        <w:t>e “</w:t>
      </w:r>
      <w:proofErr w:type="spellStart"/>
      <w:r w:rsidR="00822DAC">
        <w:rPr>
          <w:sz w:val="24"/>
          <w:szCs w:val="24"/>
        </w:rPr>
        <w:t>user_id</w:t>
      </w:r>
      <w:proofErr w:type="spellEnd"/>
      <w:r w:rsidR="00822DAC">
        <w:rPr>
          <w:sz w:val="24"/>
          <w:szCs w:val="24"/>
        </w:rPr>
        <w:t xml:space="preserve">” column as the label in the list </w:t>
      </w:r>
      <w:r w:rsidR="00822DAC" w:rsidRPr="00D120D5">
        <w:rPr>
          <w:sz w:val="24"/>
          <w:szCs w:val="24"/>
        </w:rPr>
        <w:t>“y”</w:t>
      </w:r>
      <w:r w:rsidR="00822DAC">
        <w:rPr>
          <w:sz w:val="24"/>
          <w:szCs w:val="24"/>
        </w:rPr>
        <w:t xml:space="preserve"> </w:t>
      </w:r>
      <w:r w:rsidR="00822DAC" w:rsidRPr="00B704BE">
        <w:rPr>
          <w:sz w:val="24"/>
          <w:szCs w:val="24"/>
        </w:rPr>
        <w:t>instead of the “</w:t>
      </w:r>
      <w:proofErr w:type="spellStart"/>
      <w:r w:rsidR="00822DAC" w:rsidRPr="00B704BE">
        <w:rPr>
          <w:sz w:val="24"/>
          <w:szCs w:val="24"/>
        </w:rPr>
        <w:t>key_pressed</w:t>
      </w:r>
      <w:proofErr w:type="spellEnd"/>
      <w:r w:rsidR="00822DAC" w:rsidRPr="00B704BE">
        <w:rPr>
          <w:sz w:val="24"/>
          <w:szCs w:val="24"/>
        </w:rPr>
        <w:t>” column</w:t>
      </w:r>
      <w:r w:rsidR="00822DAC">
        <w:rPr>
          <w:sz w:val="24"/>
          <w:szCs w:val="24"/>
        </w:rPr>
        <w:t>,</w:t>
      </w:r>
      <w:r w:rsidR="00822DAC" w:rsidRPr="00B704BE">
        <w:rPr>
          <w:sz w:val="24"/>
          <w:szCs w:val="24"/>
        </w:rPr>
        <w:t xml:space="preserve"> </w:t>
      </w:r>
      <w:r>
        <w:rPr>
          <w:sz w:val="24"/>
          <w:szCs w:val="24"/>
        </w:rPr>
        <w:t>(2) split the data into training and testing data, (3) train, tune, and evaluate two models (i.e., using two different algorithms)</w:t>
      </w:r>
      <w:r w:rsidR="00D612DF">
        <w:rPr>
          <w:sz w:val="24"/>
          <w:szCs w:val="24"/>
        </w:rPr>
        <w:t xml:space="preserve"> to perform user fingerprinting attacks</w:t>
      </w:r>
      <w:r>
        <w:rPr>
          <w:sz w:val="24"/>
          <w:szCs w:val="24"/>
        </w:rPr>
        <w:t>, and (4) analyze the evaluation results.</w:t>
      </w:r>
    </w:p>
    <w:p w14:paraId="66D1D0DD" w14:textId="77777777" w:rsidR="00DC6198" w:rsidRDefault="00DC6198" w:rsidP="00DC6198">
      <w:pPr>
        <w:rPr>
          <w:sz w:val="24"/>
          <w:szCs w:val="24"/>
        </w:rPr>
      </w:pPr>
    </w:p>
    <w:p w14:paraId="24BD81CA" w14:textId="5CD17E7C" w:rsidR="00DC6198" w:rsidRPr="004F7433" w:rsidRDefault="00DC6198" w:rsidP="0010184E">
      <w:pPr>
        <w:rPr>
          <w:sz w:val="24"/>
          <w:szCs w:val="24"/>
          <w:lang w:eastAsia="zh-CN"/>
        </w:rPr>
      </w:pPr>
      <w:r w:rsidRPr="0042271A">
        <w:rPr>
          <w:b/>
          <w:sz w:val="24"/>
          <w:szCs w:val="24"/>
        </w:rPr>
        <w:t xml:space="preserve">Question </w:t>
      </w:r>
      <w:r w:rsidR="004F7433">
        <w:rPr>
          <w:b/>
          <w:sz w:val="24"/>
          <w:szCs w:val="24"/>
        </w:rPr>
        <w:t>7</w:t>
      </w:r>
      <w:r w:rsidRPr="006207C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207CE">
        <w:rPr>
          <w:sz w:val="24"/>
          <w:szCs w:val="24"/>
        </w:rPr>
        <w:t xml:space="preserve">What </w:t>
      </w:r>
      <w:r>
        <w:rPr>
          <w:sz w:val="24"/>
          <w:szCs w:val="24"/>
        </w:rPr>
        <w:t>are</w:t>
      </w:r>
      <w:r w:rsidRPr="006207CE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two </w:t>
      </w:r>
      <w:r w:rsidRPr="006207CE">
        <w:rPr>
          <w:sz w:val="24"/>
          <w:szCs w:val="24"/>
        </w:rPr>
        <w:t>algorithm</w:t>
      </w:r>
      <w:r>
        <w:rPr>
          <w:sz w:val="24"/>
          <w:szCs w:val="24"/>
        </w:rPr>
        <w:t>s</w:t>
      </w:r>
      <w:r w:rsidRPr="006207CE">
        <w:rPr>
          <w:sz w:val="24"/>
          <w:szCs w:val="24"/>
        </w:rPr>
        <w:t xml:space="preserve"> or model</w:t>
      </w:r>
      <w:r>
        <w:rPr>
          <w:sz w:val="24"/>
          <w:szCs w:val="24"/>
        </w:rPr>
        <w:t>s</w:t>
      </w:r>
      <w:r w:rsidRPr="006207CE">
        <w:rPr>
          <w:sz w:val="24"/>
          <w:szCs w:val="24"/>
        </w:rPr>
        <w:t xml:space="preserve"> you used? </w:t>
      </w:r>
      <w:r>
        <w:rPr>
          <w:sz w:val="24"/>
          <w:szCs w:val="24"/>
        </w:rPr>
        <w:t xml:space="preserve"> </w:t>
      </w:r>
      <w:r w:rsidRPr="00D45803">
        <w:rPr>
          <w:sz w:val="24"/>
          <w:szCs w:val="24"/>
        </w:rPr>
        <w:t xml:space="preserve">What hyper-parameters </w:t>
      </w:r>
      <w:r>
        <w:rPr>
          <w:sz w:val="24"/>
          <w:szCs w:val="24"/>
        </w:rPr>
        <w:t xml:space="preserve">and their values </w:t>
      </w:r>
      <w:r w:rsidRPr="00D45803">
        <w:rPr>
          <w:sz w:val="24"/>
          <w:szCs w:val="24"/>
        </w:rPr>
        <w:t>worked best for your model</w:t>
      </w:r>
      <w:r>
        <w:rPr>
          <w:sz w:val="24"/>
          <w:szCs w:val="24"/>
        </w:rPr>
        <w:t>s</w:t>
      </w:r>
      <w:r w:rsidRPr="00D45803"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 </w:t>
      </w:r>
      <w:r w:rsidRPr="007223DB">
        <w:rPr>
          <w:sz w:val="24"/>
          <w:szCs w:val="24"/>
        </w:rPr>
        <w:t xml:space="preserve">What accuracy did your </w:t>
      </w:r>
      <w:r>
        <w:rPr>
          <w:sz w:val="24"/>
          <w:szCs w:val="24"/>
        </w:rPr>
        <w:t xml:space="preserve">two </w:t>
      </w:r>
      <w:r w:rsidRPr="007223DB">
        <w:rPr>
          <w:sz w:val="24"/>
          <w:szCs w:val="24"/>
        </w:rPr>
        <w:t>model</w:t>
      </w:r>
      <w:r>
        <w:rPr>
          <w:sz w:val="24"/>
          <w:szCs w:val="24"/>
        </w:rPr>
        <w:t>s</w:t>
      </w:r>
      <w:r w:rsidRPr="007223DB">
        <w:rPr>
          <w:sz w:val="24"/>
          <w:szCs w:val="24"/>
        </w:rPr>
        <w:t xml:space="preserve"> achieve</w:t>
      </w:r>
      <w:r>
        <w:rPr>
          <w:sz w:val="24"/>
          <w:szCs w:val="24"/>
        </w:rPr>
        <w:t xml:space="preserve"> on the testing data</w:t>
      </w:r>
      <w:r w:rsidRPr="007223DB">
        <w:rPr>
          <w:sz w:val="24"/>
          <w:szCs w:val="24"/>
        </w:rPr>
        <w:t>?</w:t>
      </w:r>
      <w:r w:rsidR="00CA3BFE">
        <w:rPr>
          <w:sz w:val="24"/>
          <w:szCs w:val="24"/>
        </w:rPr>
        <w:t xml:space="preserve">  </w:t>
      </w:r>
      <w:r w:rsidRPr="00F74370">
        <w:rPr>
          <w:sz w:val="24"/>
          <w:szCs w:val="24"/>
        </w:rPr>
        <w:t>(</w:t>
      </w:r>
      <w:r>
        <w:rPr>
          <w:sz w:val="24"/>
          <w:szCs w:val="24"/>
        </w:rPr>
        <w:t xml:space="preserve">Hint: You can use </w:t>
      </w:r>
      <w:proofErr w:type="spellStart"/>
      <w:r>
        <w:rPr>
          <w:sz w:val="24"/>
          <w:szCs w:val="24"/>
        </w:rPr>
        <w:t>GridSearchCV</w:t>
      </w:r>
      <w:proofErr w:type="spellEnd"/>
      <w:r>
        <w:rPr>
          <w:sz w:val="24"/>
          <w:szCs w:val="24"/>
        </w:rPr>
        <w:t xml:space="preserve"> method in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>-learn to tune your model</w:t>
      </w:r>
      <w:r w:rsidR="00A5461D">
        <w:rPr>
          <w:sz w:val="24"/>
          <w:szCs w:val="24"/>
        </w:rPr>
        <w:t>s</w:t>
      </w:r>
      <w:r>
        <w:rPr>
          <w:sz w:val="24"/>
          <w:szCs w:val="24"/>
        </w:rPr>
        <w:t xml:space="preserve">).  Note that since you have six newly constructed datasets and you use two different algorithms, you will have 12 sets of experimental results.  </w:t>
      </w:r>
      <w:r w:rsidR="00D375AE">
        <w:rPr>
          <w:sz w:val="24"/>
          <w:szCs w:val="24"/>
        </w:rPr>
        <w:t>You should also include the two sets of experimental results based on the unperturbed d</w:t>
      </w:r>
      <w:r w:rsidR="00BE74CB">
        <w:rPr>
          <w:sz w:val="24"/>
          <w:szCs w:val="24"/>
        </w:rPr>
        <w:t>ataset for the two algorithms.</w:t>
      </w:r>
      <w:r w:rsidR="00BE74CB">
        <w:rPr>
          <w:sz w:val="24"/>
          <w:szCs w:val="24"/>
        </w:rPr>
        <w:br/>
      </w:r>
      <w:r w:rsidR="00BE74CB">
        <w:rPr>
          <w:sz w:val="24"/>
          <w:szCs w:val="24"/>
        </w:rPr>
        <w:t>(Total score: 15 points.  Grading rubric:</w:t>
      </w:r>
      <w:r w:rsidR="00BE74CB">
        <w:rPr>
          <w:sz w:val="24"/>
          <w:szCs w:val="24"/>
        </w:rPr>
        <w:br/>
        <w:t>100% points for answering all the three questions and providing the 14 sets of experimental results;</w:t>
      </w:r>
      <w:r w:rsidR="00BE74CB">
        <w:rPr>
          <w:sz w:val="24"/>
          <w:szCs w:val="24"/>
        </w:rPr>
        <w:br/>
        <w:t>60% points for answering two of the three questions with incomplete experimental results;</w:t>
      </w:r>
      <w:r w:rsidR="00BE74CB">
        <w:rPr>
          <w:sz w:val="24"/>
          <w:szCs w:val="24"/>
        </w:rPr>
        <w:br/>
        <w:t>30% points for answering one of the three questions with incomplete experimental results.)</w:t>
      </w:r>
    </w:p>
    <w:p w14:paraId="1528F8EE" w14:textId="77777777" w:rsidR="00DC6198" w:rsidRDefault="00DC6198" w:rsidP="00DC6198">
      <w:pPr>
        <w:jc w:val="both"/>
        <w:rPr>
          <w:b/>
          <w:sz w:val="24"/>
          <w:szCs w:val="24"/>
        </w:rPr>
      </w:pPr>
    </w:p>
    <w:p w14:paraId="5FE26E11" w14:textId="34744BFA" w:rsidR="00DC6198" w:rsidRPr="008E1AA4" w:rsidRDefault="00DC6198" w:rsidP="00695E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  <w:r w:rsidR="00A46082">
        <w:rPr>
          <w:b/>
          <w:sz w:val="24"/>
          <w:szCs w:val="24"/>
        </w:rPr>
        <w:t>8</w:t>
      </w:r>
      <w:r w:rsidRPr="00D45803">
        <w:rPr>
          <w:sz w:val="24"/>
          <w:szCs w:val="24"/>
        </w:rPr>
        <w:t xml:space="preserve">:  </w:t>
      </w:r>
      <w:r w:rsidR="00084D0D">
        <w:rPr>
          <w:sz w:val="24"/>
          <w:szCs w:val="24"/>
        </w:rPr>
        <w:t>Analyze these 14</w:t>
      </w:r>
      <w:r>
        <w:rPr>
          <w:sz w:val="24"/>
          <w:szCs w:val="24"/>
        </w:rPr>
        <w:t xml:space="preserve"> sets of experimental results</w:t>
      </w:r>
      <w:r w:rsidR="00D93E0E">
        <w:rPr>
          <w:sz w:val="24"/>
          <w:szCs w:val="24"/>
        </w:rPr>
        <w:t xml:space="preserve"> for user fingerprinting attacks</w:t>
      </w:r>
      <w:r>
        <w:rPr>
          <w:sz w:val="24"/>
          <w:szCs w:val="24"/>
        </w:rPr>
        <w:t xml:space="preserve">.  What are your observations when you compare the results between the two types of data </w:t>
      </w:r>
      <w:r w:rsidRPr="009E79C4">
        <w:rPr>
          <w:sz w:val="24"/>
          <w:szCs w:val="24"/>
        </w:rPr>
        <w:t>perturbation</w:t>
      </w:r>
      <w:r>
        <w:rPr>
          <w:sz w:val="24"/>
          <w:szCs w:val="24"/>
        </w:rPr>
        <w:t xml:space="preserve"> techniques, among different datasets constructed with different parameters, and </w:t>
      </w:r>
      <w:r w:rsidR="00695E09">
        <w:rPr>
          <w:sz w:val="24"/>
          <w:szCs w:val="24"/>
        </w:rPr>
        <w:t>between the two algorithms?</w:t>
      </w:r>
      <w:r w:rsidR="00695E09">
        <w:rPr>
          <w:sz w:val="24"/>
          <w:szCs w:val="24"/>
        </w:rPr>
        <w:br/>
      </w:r>
      <w:r w:rsidR="00695E09">
        <w:rPr>
          <w:sz w:val="24"/>
          <w:szCs w:val="24"/>
        </w:rPr>
        <w:t>(Total score: 10 points.  Grading rubric:</w:t>
      </w:r>
      <w:r w:rsidR="00695E09">
        <w:rPr>
          <w:sz w:val="24"/>
          <w:szCs w:val="24"/>
        </w:rPr>
        <w:br/>
        <w:t>100% points for providing the observations and comparisons from all the three aspects;</w:t>
      </w:r>
      <w:r w:rsidR="00695E09">
        <w:rPr>
          <w:sz w:val="24"/>
          <w:szCs w:val="24"/>
        </w:rPr>
        <w:br/>
        <w:t xml:space="preserve">60% points for providing the observations and comparisons from two of </w:t>
      </w:r>
      <w:r w:rsidR="00695E09">
        <w:rPr>
          <w:sz w:val="24"/>
          <w:szCs w:val="24"/>
        </w:rPr>
        <w:lastRenderedPageBreak/>
        <w:t>the three aspects;</w:t>
      </w:r>
      <w:r w:rsidR="00695E09">
        <w:rPr>
          <w:sz w:val="24"/>
          <w:szCs w:val="24"/>
        </w:rPr>
        <w:br/>
        <w:t>30% points for providing the observations and comparisons from one of the three aspects.)</w:t>
      </w:r>
    </w:p>
    <w:p w14:paraId="1DCF4F3F" w14:textId="77777777" w:rsidR="00FD4A6A" w:rsidRDefault="00FD4A6A" w:rsidP="00D3243E">
      <w:pPr>
        <w:rPr>
          <w:sz w:val="24"/>
          <w:szCs w:val="24"/>
        </w:rPr>
      </w:pPr>
    </w:p>
    <w:p w14:paraId="7A12A78A" w14:textId="146E61AC" w:rsidR="00B704BE" w:rsidRPr="00B704BE" w:rsidRDefault="000D003B" w:rsidP="00B704BE">
      <w:pPr>
        <w:pStyle w:val="Heading3"/>
        <w:rPr>
          <w:b/>
          <w:color w:val="000000"/>
          <w:sz w:val="24"/>
          <w:szCs w:val="24"/>
        </w:rPr>
      </w:pPr>
      <w:r w:rsidRPr="00C53B92">
        <w:rPr>
          <w:b/>
          <w:color w:val="000000"/>
          <w:sz w:val="24"/>
          <w:szCs w:val="24"/>
        </w:rPr>
        <w:t>LAB EXERCISE/STEP</w:t>
      </w:r>
      <w:r w:rsidR="0062539D">
        <w:rPr>
          <w:b/>
          <w:color w:val="000000"/>
          <w:sz w:val="24"/>
          <w:szCs w:val="24"/>
        </w:rPr>
        <w:t xml:space="preserve"> 5</w:t>
      </w:r>
      <w:r w:rsidRPr="00C53B92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 w:rsidR="002659AE">
        <w:rPr>
          <w:b/>
          <w:color w:val="000000"/>
          <w:sz w:val="24"/>
          <w:szCs w:val="24"/>
        </w:rPr>
        <w:t>estimate</w:t>
      </w:r>
      <w:r w:rsidR="007F14D0" w:rsidRPr="007F14D0">
        <w:rPr>
          <w:b/>
          <w:color w:val="000000"/>
          <w:sz w:val="24"/>
          <w:szCs w:val="24"/>
        </w:rPr>
        <w:t xml:space="preserve"> the side-effects of the two data perturbation defense techniques</w:t>
      </w:r>
      <w:r>
        <w:rPr>
          <w:b/>
          <w:color w:val="000000"/>
          <w:sz w:val="24"/>
          <w:szCs w:val="24"/>
        </w:rPr>
        <w:t>)</w:t>
      </w:r>
    </w:p>
    <w:p w14:paraId="714C8F01" w14:textId="1CEC7629" w:rsidR="00951175" w:rsidRDefault="001109CA" w:rsidP="00DD73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might have already observed that </w:t>
      </w:r>
      <w:r w:rsidR="00DD73B7" w:rsidRPr="00DD73B7">
        <w:rPr>
          <w:sz w:val="24"/>
          <w:szCs w:val="24"/>
        </w:rPr>
        <w:t>either reducing the sampling frequency or adding noises,</w:t>
      </w:r>
      <w:r w:rsidR="00DD73B7">
        <w:rPr>
          <w:sz w:val="24"/>
          <w:szCs w:val="24"/>
        </w:rPr>
        <w:t xml:space="preserve"> </w:t>
      </w:r>
      <w:r w:rsidR="00DD73B7" w:rsidRPr="00DD73B7">
        <w:rPr>
          <w:sz w:val="24"/>
          <w:szCs w:val="24"/>
        </w:rPr>
        <w:t xml:space="preserve">the input inference accuracy </w:t>
      </w:r>
      <w:r>
        <w:rPr>
          <w:sz w:val="24"/>
          <w:szCs w:val="24"/>
        </w:rPr>
        <w:t xml:space="preserve">as well as the user fingerprinting accuracy </w:t>
      </w:r>
      <w:r w:rsidR="00DD73B7" w:rsidRPr="00DD73B7">
        <w:rPr>
          <w:sz w:val="24"/>
          <w:szCs w:val="24"/>
        </w:rPr>
        <w:t>can be reduced.</w:t>
      </w:r>
      <w:r>
        <w:rPr>
          <w:sz w:val="24"/>
          <w:szCs w:val="24"/>
        </w:rPr>
        <w:t xml:space="preserve">  This is desirable from the security and privacy protection perspective.</w:t>
      </w:r>
      <w:r w:rsidR="00DD73B7" w:rsidRPr="00DD73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D73B7" w:rsidRPr="00DD73B7">
        <w:rPr>
          <w:sz w:val="24"/>
          <w:szCs w:val="24"/>
        </w:rPr>
        <w:t>However,</w:t>
      </w:r>
      <w:r w:rsidR="00DD73B7">
        <w:rPr>
          <w:sz w:val="24"/>
          <w:szCs w:val="24"/>
        </w:rPr>
        <w:t xml:space="preserve"> </w:t>
      </w:r>
      <w:r w:rsidR="00DD73B7" w:rsidRPr="00DD73B7">
        <w:rPr>
          <w:sz w:val="24"/>
          <w:szCs w:val="24"/>
        </w:rPr>
        <w:t>an important question is that: while positively reducing the</w:t>
      </w:r>
      <w:r w:rsidR="00DD73B7">
        <w:rPr>
          <w:sz w:val="24"/>
          <w:szCs w:val="24"/>
        </w:rPr>
        <w:t xml:space="preserve"> </w:t>
      </w:r>
      <w:r>
        <w:rPr>
          <w:sz w:val="24"/>
          <w:szCs w:val="24"/>
        </w:rPr>
        <w:t>attack</w:t>
      </w:r>
      <w:r w:rsidR="00DD73B7" w:rsidRPr="00DD73B7">
        <w:rPr>
          <w:sz w:val="24"/>
          <w:szCs w:val="24"/>
        </w:rPr>
        <w:t xml:space="preserve"> accuracy, whether these two data perturbation techniques</w:t>
      </w:r>
      <w:r w:rsidR="00DD73B7">
        <w:rPr>
          <w:sz w:val="24"/>
          <w:szCs w:val="24"/>
        </w:rPr>
        <w:t xml:space="preserve"> </w:t>
      </w:r>
      <w:r w:rsidR="00DD73B7" w:rsidRPr="00DD73B7">
        <w:rPr>
          <w:sz w:val="24"/>
          <w:szCs w:val="24"/>
        </w:rPr>
        <w:t>also negatively compromise the utility of motion sensor</w:t>
      </w:r>
      <w:r w:rsidR="00DD73B7">
        <w:rPr>
          <w:sz w:val="24"/>
          <w:szCs w:val="24"/>
        </w:rPr>
        <w:t xml:space="preserve"> </w:t>
      </w:r>
      <w:r w:rsidR="00DD73B7" w:rsidRPr="00DD73B7">
        <w:rPr>
          <w:sz w:val="24"/>
          <w:szCs w:val="24"/>
        </w:rPr>
        <w:t>data and affect the functionality of legitimate Web or mobile</w:t>
      </w:r>
      <w:r w:rsidR="00DD73B7">
        <w:rPr>
          <w:sz w:val="24"/>
          <w:szCs w:val="24"/>
        </w:rPr>
        <w:t xml:space="preserve"> </w:t>
      </w:r>
      <w:r w:rsidR="00DD73B7" w:rsidRPr="00DD73B7">
        <w:rPr>
          <w:sz w:val="24"/>
          <w:szCs w:val="24"/>
        </w:rPr>
        <w:t>applications.</w:t>
      </w:r>
    </w:p>
    <w:p w14:paraId="5143E7AC" w14:textId="75D972C7" w:rsidR="00DB2CDA" w:rsidRDefault="00CA4FF7" w:rsidP="00CA4FF7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CA4FF7">
        <w:rPr>
          <w:sz w:val="24"/>
          <w:szCs w:val="24"/>
        </w:rPr>
        <w:t>onsidering two</w:t>
      </w:r>
      <w:r>
        <w:rPr>
          <w:sz w:val="24"/>
          <w:szCs w:val="24"/>
        </w:rPr>
        <w:t xml:space="preserve"> application scenarios</w:t>
      </w:r>
      <w:r w:rsidR="00181702">
        <w:rPr>
          <w:sz w:val="24"/>
          <w:szCs w:val="24"/>
        </w:rPr>
        <w:t xml:space="preserve"> where </w:t>
      </w:r>
      <w:r w:rsidR="00181702" w:rsidRPr="00181702">
        <w:rPr>
          <w:sz w:val="24"/>
          <w:szCs w:val="24"/>
        </w:rPr>
        <w:t>coarse-grained</w:t>
      </w:r>
      <w:r w:rsidR="00FD3FA8">
        <w:rPr>
          <w:sz w:val="24"/>
          <w:szCs w:val="24"/>
        </w:rPr>
        <w:t xml:space="preserve"> motion data are still needed</w:t>
      </w:r>
      <w:r w:rsidR="00151B5A">
        <w:rPr>
          <w:sz w:val="24"/>
          <w:szCs w:val="24"/>
        </w:rPr>
        <w:t xml:space="preserve"> for basic functions</w:t>
      </w:r>
      <w:r>
        <w:rPr>
          <w:sz w:val="24"/>
          <w:szCs w:val="24"/>
        </w:rPr>
        <w:t xml:space="preserve">.  </w:t>
      </w:r>
      <w:r w:rsidRPr="00CA4FF7">
        <w:rPr>
          <w:sz w:val="24"/>
          <w:szCs w:val="24"/>
        </w:rPr>
        <w:t>In one scenario,</w:t>
      </w:r>
      <w:r>
        <w:rPr>
          <w:sz w:val="24"/>
          <w:szCs w:val="24"/>
        </w:rPr>
        <w:t xml:space="preserve"> some </w:t>
      </w:r>
      <w:r w:rsidRPr="00CA4FF7">
        <w:rPr>
          <w:sz w:val="24"/>
          <w:szCs w:val="24"/>
        </w:rPr>
        <w:t>applications are only interested in detecting if some tapping</w:t>
      </w:r>
      <w:r>
        <w:rPr>
          <w:sz w:val="24"/>
          <w:szCs w:val="24"/>
        </w:rPr>
        <w:t>-</w:t>
      </w:r>
      <w:r w:rsidRPr="00CA4FF7">
        <w:rPr>
          <w:sz w:val="24"/>
          <w:szCs w:val="24"/>
        </w:rPr>
        <w:t>like</w:t>
      </w:r>
      <w:r>
        <w:rPr>
          <w:sz w:val="24"/>
          <w:szCs w:val="24"/>
        </w:rPr>
        <w:t xml:space="preserve"> </w:t>
      </w:r>
      <w:r w:rsidRPr="00CA4FF7">
        <w:rPr>
          <w:sz w:val="24"/>
          <w:szCs w:val="24"/>
        </w:rPr>
        <w:t>activities are performed in a certain period of time; in the</w:t>
      </w:r>
      <w:r>
        <w:rPr>
          <w:sz w:val="24"/>
          <w:szCs w:val="24"/>
        </w:rPr>
        <w:t xml:space="preserve"> </w:t>
      </w:r>
      <w:r w:rsidRPr="00CA4FF7">
        <w:rPr>
          <w:sz w:val="24"/>
          <w:szCs w:val="24"/>
        </w:rPr>
        <w:t>other scenario, applications are interested in quantifying the</w:t>
      </w:r>
      <w:r>
        <w:rPr>
          <w:sz w:val="24"/>
          <w:szCs w:val="24"/>
        </w:rPr>
        <w:t xml:space="preserve"> </w:t>
      </w:r>
      <w:r w:rsidRPr="00CA4FF7">
        <w:rPr>
          <w:sz w:val="24"/>
          <w:szCs w:val="24"/>
        </w:rPr>
        <w:t xml:space="preserve">number of </w:t>
      </w:r>
      <w:proofErr w:type="spellStart"/>
      <w:r w:rsidR="00233626" w:rsidRPr="00CA4FF7">
        <w:rPr>
          <w:sz w:val="24"/>
          <w:szCs w:val="24"/>
        </w:rPr>
        <w:t>ta</w:t>
      </w:r>
      <w:r w:rsidR="006D028F">
        <w:rPr>
          <w:sz w:val="24"/>
          <w:szCs w:val="24"/>
        </w:rPr>
        <w:t>p</w:t>
      </w:r>
      <w:r w:rsidR="00233626" w:rsidRPr="00CA4FF7">
        <w:rPr>
          <w:sz w:val="24"/>
          <w:szCs w:val="24"/>
        </w:rPr>
        <w:t>pings</w:t>
      </w:r>
      <w:proofErr w:type="spellEnd"/>
      <w:r w:rsidRPr="00CA4FF7">
        <w:rPr>
          <w:sz w:val="24"/>
          <w:szCs w:val="24"/>
        </w:rPr>
        <w:t xml:space="preserve"> performed in a certain period of time.</w:t>
      </w:r>
      <w:r w:rsidR="00065D7D">
        <w:rPr>
          <w:sz w:val="24"/>
          <w:szCs w:val="24"/>
        </w:rPr>
        <w:t xml:space="preserve">  In other words, these applications do not need to know which keys are tapped and who tapped those keys.</w:t>
      </w:r>
    </w:p>
    <w:p w14:paraId="321528DE" w14:textId="77777777" w:rsidR="00065D7D" w:rsidRDefault="00065D7D" w:rsidP="00CA4FF7">
      <w:pPr>
        <w:jc w:val="both"/>
        <w:rPr>
          <w:sz w:val="24"/>
          <w:szCs w:val="24"/>
        </w:rPr>
      </w:pPr>
    </w:p>
    <w:p w14:paraId="162D74C8" w14:textId="6483FFAA" w:rsidR="008450B6" w:rsidRDefault="00DB2CDA" w:rsidP="00695E09">
      <w:pPr>
        <w:rPr>
          <w:sz w:val="24"/>
          <w:szCs w:val="24"/>
        </w:rPr>
      </w:pPr>
      <w:r w:rsidRPr="0042271A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9</w:t>
      </w:r>
      <w:r w:rsidRPr="0042271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Will the two data </w:t>
      </w:r>
      <w:r w:rsidRPr="00DD73B7">
        <w:rPr>
          <w:sz w:val="24"/>
          <w:szCs w:val="24"/>
        </w:rPr>
        <w:t>perturbation techniques</w:t>
      </w:r>
      <w:r w:rsidR="00233626">
        <w:rPr>
          <w:sz w:val="24"/>
          <w:szCs w:val="24"/>
        </w:rPr>
        <w:t xml:space="preserve"> that you </w:t>
      </w:r>
      <w:r w:rsidR="005206A5">
        <w:rPr>
          <w:sz w:val="24"/>
          <w:szCs w:val="24"/>
        </w:rPr>
        <w:t xml:space="preserve">have </w:t>
      </w:r>
      <w:r w:rsidR="00233626">
        <w:rPr>
          <w:sz w:val="24"/>
          <w:szCs w:val="24"/>
        </w:rPr>
        <w:t xml:space="preserve">experimented </w:t>
      </w:r>
      <w:r w:rsidR="002659AE">
        <w:rPr>
          <w:sz w:val="24"/>
          <w:szCs w:val="24"/>
        </w:rPr>
        <w:t xml:space="preserve">with still allow those applications </w:t>
      </w:r>
      <w:r w:rsidR="00AD2FB9">
        <w:rPr>
          <w:sz w:val="24"/>
          <w:szCs w:val="24"/>
        </w:rPr>
        <w:t xml:space="preserve">to </w:t>
      </w:r>
      <w:r w:rsidR="002E2582">
        <w:rPr>
          <w:sz w:val="24"/>
          <w:szCs w:val="24"/>
        </w:rPr>
        <w:t xml:space="preserve">perform </w:t>
      </w:r>
      <w:r w:rsidR="00721B77">
        <w:rPr>
          <w:sz w:val="24"/>
          <w:szCs w:val="24"/>
        </w:rPr>
        <w:t xml:space="preserve">some </w:t>
      </w:r>
      <w:r w:rsidR="00721B77" w:rsidRPr="005B52F9">
        <w:rPr>
          <w:sz w:val="24"/>
          <w:szCs w:val="24"/>
        </w:rPr>
        <w:t>coarse-graine</w:t>
      </w:r>
      <w:r w:rsidR="00721B77">
        <w:rPr>
          <w:sz w:val="24"/>
          <w:szCs w:val="24"/>
        </w:rPr>
        <w:t xml:space="preserve">d </w:t>
      </w:r>
      <w:r w:rsidR="001A548B">
        <w:rPr>
          <w:sz w:val="24"/>
          <w:szCs w:val="24"/>
        </w:rPr>
        <w:t>functions (</w:t>
      </w:r>
      <w:r w:rsidR="002E2582">
        <w:rPr>
          <w:sz w:val="24"/>
          <w:szCs w:val="24"/>
        </w:rPr>
        <w:t>e.</w:t>
      </w:r>
      <w:r w:rsidR="001A548B">
        <w:rPr>
          <w:sz w:val="24"/>
          <w:szCs w:val="24"/>
        </w:rPr>
        <w:t>g.</w:t>
      </w:r>
      <w:r w:rsidR="002E2582">
        <w:rPr>
          <w:sz w:val="24"/>
          <w:szCs w:val="24"/>
        </w:rPr>
        <w:t xml:space="preserve">, </w:t>
      </w:r>
      <w:r w:rsidR="002E2582" w:rsidRPr="00CA4FF7">
        <w:rPr>
          <w:sz w:val="24"/>
          <w:szCs w:val="24"/>
        </w:rPr>
        <w:t>detecting tapping</w:t>
      </w:r>
      <w:r w:rsidR="002E2582">
        <w:rPr>
          <w:sz w:val="24"/>
          <w:szCs w:val="24"/>
        </w:rPr>
        <w:t>-</w:t>
      </w:r>
      <w:r w:rsidR="002E2582" w:rsidRPr="00CA4FF7">
        <w:rPr>
          <w:sz w:val="24"/>
          <w:szCs w:val="24"/>
        </w:rPr>
        <w:t>like</w:t>
      </w:r>
      <w:r w:rsidR="002E2582">
        <w:rPr>
          <w:sz w:val="24"/>
          <w:szCs w:val="24"/>
        </w:rPr>
        <w:t xml:space="preserve"> </w:t>
      </w:r>
      <w:r w:rsidR="002E2582" w:rsidRPr="00CA4FF7">
        <w:rPr>
          <w:sz w:val="24"/>
          <w:szCs w:val="24"/>
        </w:rPr>
        <w:t>activities</w:t>
      </w:r>
      <w:r w:rsidR="002E2582">
        <w:rPr>
          <w:sz w:val="24"/>
          <w:szCs w:val="24"/>
        </w:rPr>
        <w:t xml:space="preserve"> or </w:t>
      </w:r>
      <w:r w:rsidR="002E2582" w:rsidRPr="00CA4FF7">
        <w:rPr>
          <w:sz w:val="24"/>
          <w:szCs w:val="24"/>
        </w:rPr>
        <w:t>quantifying the</w:t>
      </w:r>
      <w:r w:rsidR="002E2582">
        <w:rPr>
          <w:sz w:val="24"/>
          <w:szCs w:val="24"/>
        </w:rPr>
        <w:t xml:space="preserve"> </w:t>
      </w:r>
      <w:r w:rsidR="002E2582" w:rsidRPr="00CA4FF7">
        <w:rPr>
          <w:sz w:val="24"/>
          <w:szCs w:val="24"/>
        </w:rPr>
        <w:t xml:space="preserve">number of </w:t>
      </w:r>
      <w:proofErr w:type="spellStart"/>
      <w:r w:rsidR="002E2582" w:rsidRPr="00CA4FF7">
        <w:rPr>
          <w:sz w:val="24"/>
          <w:szCs w:val="24"/>
        </w:rPr>
        <w:t>ta</w:t>
      </w:r>
      <w:r w:rsidR="002E2582">
        <w:rPr>
          <w:sz w:val="24"/>
          <w:szCs w:val="24"/>
        </w:rPr>
        <w:t>p</w:t>
      </w:r>
      <w:r w:rsidR="002E2582" w:rsidRPr="00CA4FF7">
        <w:rPr>
          <w:sz w:val="24"/>
          <w:szCs w:val="24"/>
        </w:rPr>
        <w:t>pings</w:t>
      </w:r>
      <w:proofErr w:type="spellEnd"/>
      <w:r w:rsidR="002E2582">
        <w:rPr>
          <w:sz w:val="24"/>
          <w:szCs w:val="24"/>
        </w:rPr>
        <w:t>)?</w:t>
      </w:r>
      <w:r w:rsidR="00B457B2">
        <w:rPr>
          <w:sz w:val="24"/>
          <w:szCs w:val="24"/>
        </w:rPr>
        <w:t xml:space="preserve">  Considering the side-effects of these two techniques, do you recommend Web browser or smartphone vendors to deploy such defense techniques? </w:t>
      </w:r>
      <w:r w:rsidR="00AD2FB9">
        <w:rPr>
          <w:sz w:val="24"/>
          <w:szCs w:val="24"/>
        </w:rPr>
        <w:t xml:space="preserve"> </w:t>
      </w:r>
      <w:r w:rsidR="00695E09">
        <w:rPr>
          <w:sz w:val="24"/>
          <w:szCs w:val="24"/>
        </w:rPr>
        <w:t xml:space="preserve">Please explain your answers. </w:t>
      </w:r>
      <w:proofErr w:type="gramStart"/>
      <w:r w:rsidR="00AD2FB9">
        <w:rPr>
          <w:sz w:val="24"/>
          <w:szCs w:val="24"/>
        </w:rPr>
        <w:t>(</w:t>
      </w:r>
      <w:proofErr w:type="gramEnd"/>
      <w:r w:rsidR="00AD2FB9">
        <w:rPr>
          <w:sz w:val="24"/>
          <w:szCs w:val="24"/>
        </w:rPr>
        <w:t xml:space="preserve">Hint: </w:t>
      </w:r>
      <w:r w:rsidR="00E124A9">
        <w:rPr>
          <w:sz w:val="24"/>
          <w:szCs w:val="24"/>
        </w:rPr>
        <w:t>you may want</w:t>
      </w:r>
      <w:r w:rsidR="00822D38">
        <w:rPr>
          <w:sz w:val="24"/>
          <w:szCs w:val="24"/>
        </w:rPr>
        <w:t xml:space="preserve"> to</w:t>
      </w:r>
      <w:r w:rsidR="00E124A9">
        <w:rPr>
          <w:sz w:val="24"/>
          <w:szCs w:val="24"/>
        </w:rPr>
        <w:t xml:space="preserve"> </w:t>
      </w:r>
      <w:r w:rsidR="00822D38">
        <w:rPr>
          <w:sz w:val="24"/>
          <w:szCs w:val="24"/>
        </w:rPr>
        <w:t xml:space="preserve">answer these questions either based on your results analyses in STEPs 3 and 4, or based on some new analyses such as </w:t>
      </w:r>
      <w:r w:rsidR="00E124A9">
        <w:rPr>
          <w:sz w:val="24"/>
          <w:szCs w:val="24"/>
        </w:rPr>
        <w:t>plot</w:t>
      </w:r>
      <w:r w:rsidR="00822D38">
        <w:rPr>
          <w:sz w:val="24"/>
          <w:szCs w:val="24"/>
        </w:rPr>
        <w:t xml:space="preserve">ting the perturbed data to visually </w:t>
      </w:r>
      <w:r w:rsidR="0074695D">
        <w:rPr>
          <w:sz w:val="24"/>
          <w:szCs w:val="24"/>
        </w:rPr>
        <w:t>inspect</w:t>
      </w:r>
      <w:r w:rsidR="00822D38">
        <w:rPr>
          <w:sz w:val="24"/>
          <w:szCs w:val="24"/>
        </w:rPr>
        <w:t xml:space="preserve"> them</w:t>
      </w:r>
      <w:r w:rsidR="002872BA">
        <w:rPr>
          <w:sz w:val="24"/>
          <w:szCs w:val="24"/>
        </w:rPr>
        <w:t xml:space="preserve">.  A visual inspection example is there in the Figure </w:t>
      </w:r>
      <w:r w:rsidR="002872BA" w:rsidRPr="002872BA">
        <w:rPr>
          <w:sz w:val="24"/>
          <w:szCs w:val="24"/>
        </w:rPr>
        <w:t>14</w:t>
      </w:r>
      <w:r w:rsidR="002872BA">
        <w:rPr>
          <w:sz w:val="24"/>
          <w:szCs w:val="24"/>
        </w:rPr>
        <w:t xml:space="preserve"> “</w:t>
      </w:r>
      <w:r w:rsidR="002872BA" w:rsidRPr="002872BA">
        <w:rPr>
          <w:sz w:val="24"/>
          <w:szCs w:val="24"/>
        </w:rPr>
        <w:t>A representative example of perturbing z axis</w:t>
      </w:r>
      <w:r w:rsidR="002872BA">
        <w:rPr>
          <w:sz w:val="24"/>
          <w:szCs w:val="24"/>
        </w:rPr>
        <w:t xml:space="preserve"> </w:t>
      </w:r>
      <w:r w:rsidR="002872BA" w:rsidRPr="002872BA">
        <w:rPr>
          <w:sz w:val="24"/>
          <w:szCs w:val="24"/>
        </w:rPr>
        <w:t>acceleration force data of some letter inputs in 15 seconds</w:t>
      </w:r>
      <w:r w:rsidR="002872BA">
        <w:rPr>
          <w:sz w:val="24"/>
          <w:szCs w:val="24"/>
        </w:rPr>
        <w:t>” of the IEEE TIFS 2019 paper titled “</w:t>
      </w:r>
      <w:hyperlink r:id="rId8" w:history="1">
        <w:r w:rsidR="002872BA" w:rsidRPr="002872BA">
          <w:rPr>
            <w:rStyle w:val="Hyperlink"/>
            <w:sz w:val="24"/>
            <w:szCs w:val="24"/>
          </w:rPr>
          <w:t>Sensor-Based Mobile Web Cross-Site Input Inference Attacks and Defenses</w:t>
        </w:r>
      </w:hyperlink>
      <w:r w:rsidR="002872BA">
        <w:rPr>
          <w:sz w:val="24"/>
          <w:szCs w:val="24"/>
        </w:rPr>
        <w:t>”</w:t>
      </w:r>
      <w:r w:rsidR="005113F3">
        <w:rPr>
          <w:sz w:val="24"/>
          <w:szCs w:val="24"/>
        </w:rPr>
        <w:t xml:space="preserve">; in  your case, you only need to plot the </w:t>
      </w:r>
      <w:r w:rsidR="005113F3">
        <w:rPr>
          <w:sz w:val="24"/>
          <w:szCs w:val="24"/>
        </w:rPr>
        <w:lastRenderedPageBreak/>
        <w:t xml:space="preserve">data points for individual </w:t>
      </w:r>
      <w:proofErr w:type="spellStart"/>
      <w:r w:rsidR="005113F3">
        <w:rPr>
          <w:sz w:val="24"/>
          <w:szCs w:val="24"/>
        </w:rPr>
        <w:t>tappings</w:t>
      </w:r>
      <w:proofErr w:type="spellEnd"/>
      <w:r w:rsidR="005113F3">
        <w:rPr>
          <w:sz w:val="24"/>
          <w:szCs w:val="24"/>
        </w:rPr>
        <w:t>.</w:t>
      </w:r>
      <w:r w:rsidR="00695E09">
        <w:rPr>
          <w:sz w:val="24"/>
          <w:szCs w:val="24"/>
        </w:rPr>
        <w:t>)</w:t>
      </w:r>
      <w:r w:rsidR="00695E09">
        <w:rPr>
          <w:sz w:val="24"/>
          <w:szCs w:val="24"/>
        </w:rPr>
        <w:br/>
        <w:t>(Total score: 10</w:t>
      </w:r>
      <w:r w:rsidR="00695E09">
        <w:rPr>
          <w:sz w:val="24"/>
          <w:szCs w:val="24"/>
        </w:rPr>
        <w:t xml:space="preserve"> points.  Grading rubric:</w:t>
      </w:r>
      <w:r w:rsidR="00695E09">
        <w:rPr>
          <w:sz w:val="24"/>
          <w:szCs w:val="24"/>
        </w:rPr>
        <w:br/>
        <w:t>100% points for correctly answering both questions with explanations;</w:t>
      </w:r>
      <w:r w:rsidR="00695E09">
        <w:rPr>
          <w:sz w:val="24"/>
          <w:szCs w:val="24"/>
        </w:rPr>
        <w:br/>
        <w:t>60% points for correctly answering one of the two questions with explanation;</w:t>
      </w:r>
      <w:r w:rsidR="00695E09">
        <w:rPr>
          <w:sz w:val="24"/>
          <w:szCs w:val="24"/>
        </w:rPr>
        <w:br/>
        <w:t>30% points for correctly answering one of the two questions without explanation.)</w:t>
      </w:r>
    </w:p>
    <w:p w14:paraId="19D8584B" w14:textId="77777777" w:rsidR="00DF41B0" w:rsidRDefault="00DF41B0" w:rsidP="00DF41B0">
      <w:pPr>
        <w:jc w:val="both"/>
        <w:rPr>
          <w:sz w:val="24"/>
          <w:szCs w:val="24"/>
        </w:rPr>
      </w:pPr>
    </w:p>
    <w:p w14:paraId="0C22A393" w14:textId="5BE129B1" w:rsidR="003E0C88" w:rsidRPr="00EF17C4" w:rsidRDefault="002968D8" w:rsidP="00EF17C4">
      <w:pPr>
        <w:pStyle w:val="Heading3"/>
        <w:rPr>
          <w:b/>
          <w:color w:val="000000"/>
          <w:sz w:val="24"/>
          <w:szCs w:val="24"/>
        </w:rPr>
      </w:pPr>
      <w:r w:rsidRPr="00C53B92">
        <w:rPr>
          <w:b/>
          <w:color w:val="000000"/>
          <w:sz w:val="24"/>
          <w:szCs w:val="24"/>
        </w:rPr>
        <w:t>LAB EXERCISE/STEP</w:t>
      </w:r>
      <w:r w:rsidR="00AF23D5">
        <w:rPr>
          <w:b/>
          <w:color w:val="000000"/>
          <w:sz w:val="24"/>
          <w:szCs w:val="24"/>
        </w:rPr>
        <w:t xml:space="preserve"> 6</w:t>
      </w:r>
      <w:r w:rsidRPr="00C53B92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 w:rsidR="00AF23D5">
        <w:rPr>
          <w:b/>
          <w:color w:val="000000"/>
          <w:sz w:val="24"/>
          <w:szCs w:val="24"/>
        </w:rPr>
        <w:t>Propose new ideas to protect against</w:t>
      </w:r>
      <w:r w:rsidR="00AF23D5" w:rsidRPr="00AF23D5">
        <w:rPr>
          <w:b/>
          <w:color w:val="000000"/>
          <w:sz w:val="24"/>
          <w:szCs w:val="24"/>
        </w:rPr>
        <w:t xml:space="preserve"> motion sensor based side-channel attacks</w:t>
      </w:r>
      <w:r>
        <w:rPr>
          <w:b/>
          <w:color w:val="000000"/>
          <w:sz w:val="24"/>
          <w:szCs w:val="24"/>
        </w:rPr>
        <w:t>)</w:t>
      </w:r>
    </w:p>
    <w:p w14:paraId="6BF0E1BB" w14:textId="608CCE73" w:rsidR="000448A7" w:rsidRDefault="00D7695F" w:rsidP="00DC5D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described in STEP 1, </w:t>
      </w:r>
      <w:r w:rsidR="00EF17C4" w:rsidRPr="00EB31C8">
        <w:rPr>
          <w:sz w:val="24"/>
          <w:szCs w:val="24"/>
        </w:rPr>
        <w:t xml:space="preserve">it is important to design fine-grained defense </w:t>
      </w:r>
      <w:r w:rsidR="00EF17C4">
        <w:rPr>
          <w:sz w:val="24"/>
          <w:szCs w:val="24"/>
        </w:rPr>
        <w:t xml:space="preserve">approaches </w:t>
      </w:r>
      <w:r w:rsidR="00EF17C4" w:rsidRPr="00EB31C8">
        <w:rPr>
          <w:sz w:val="24"/>
          <w:szCs w:val="24"/>
        </w:rPr>
        <w:t>that could be more u</w:t>
      </w:r>
      <w:r w:rsidR="00EF17C4">
        <w:rPr>
          <w:sz w:val="24"/>
          <w:szCs w:val="24"/>
        </w:rPr>
        <w:t xml:space="preserve">sable and effective in practice; meanwhile, </w:t>
      </w:r>
      <w:r w:rsidR="003E0C88">
        <w:rPr>
          <w:sz w:val="24"/>
          <w:szCs w:val="24"/>
        </w:rPr>
        <w:t>perturb</w:t>
      </w:r>
      <w:r>
        <w:rPr>
          <w:sz w:val="24"/>
          <w:szCs w:val="24"/>
        </w:rPr>
        <w:t>ing</w:t>
      </w:r>
      <w:r w:rsidR="003E0C88">
        <w:rPr>
          <w:sz w:val="24"/>
          <w:szCs w:val="24"/>
        </w:rPr>
        <w:t xml:space="preserve"> </w:t>
      </w:r>
      <w:r w:rsidR="003E0C88" w:rsidRPr="009242AB">
        <w:rPr>
          <w:sz w:val="24"/>
          <w:szCs w:val="24"/>
        </w:rPr>
        <w:t>the sensor data</w:t>
      </w:r>
      <w:r w:rsidR="003E0C88">
        <w:rPr>
          <w:sz w:val="24"/>
          <w:szCs w:val="24"/>
        </w:rPr>
        <w:t xml:space="preserve"> </w:t>
      </w:r>
      <w:r w:rsidR="003E0C88" w:rsidRPr="009242AB">
        <w:rPr>
          <w:sz w:val="24"/>
          <w:szCs w:val="24"/>
        </w:rPr>
        <w:t xml:space="preserve">that </w:t>
      </w:r>
      <w:r w:rsidR="003E0C88">
        <w:rPr>
          <w:sz w:val="24"/>
          <w:szCs w:val="24"/>
        </w:rPr>
        <w:t>could be collected by JavaScript on malicious webpages</w:t>
      </w:r>
      <w:r>
        <w:rPr>
          <w:sz w:val="24"/>
          <w:szCs w:val="24"/>
        </w:rPr>
        <w:t xml:space="preserve"> is just one of the </w:t>
      </w:r>
      <w:r w:rsidRPr="00EB31C8">
        <w:rPr>
          <w:sz w:val="24"/>
          <w:szCs w:val="24"/>
        </w:rPr>
        <w:t xml:space="preserve">fine-grained defense </w:t>
      </w:r>
      <w:r>
        <w:rPr>
          <w:sz w:val="24"/>
          <w:szCs w:val="24"/>
        </w:rPr>
        <w:t>approaches.</w:t>
      </w:r>
      <w:r w:rsidR="00C916A8">
        <w:rPr>
          <w:sz w:val="24"/>
          <w:szCs w:val="24"/>
        </w:rPr>
        <w:t xml:space="preserve">  </w:t>
      </w:r>
      <w:proofErr w:type="gramStart"/>
      <w:r w:rsidR="00C916A8">
        <w:rPr>
          <w:sz w:val="24"/>
          <w:szCs w:val="24"/>
        </w:rPr>
        <w:t>Also</w:t>
      </w:r>
      <w:proofErr w:type="gramEnd"/>
      <w:r w:rsidR="00C916A8">
        <w:rPr>
          <w:sz w:val="24"/>
          <w:szCs w:val="24"/>
        </w:rPr>
        <w:t xml:space="preserve"> </w:t>
      </w:r>
      <w:r w:rsidR="003E5AD6">
        <w:rPr>
          <w:sz w:val="24"/>
          <w:szCs w:val="24"/>
        </w:rPr>
        <w:t xml:space="preserve">as </w:t>
      </w:r>
      <w:r w:rsidR="00C916A8">
        <w:rPr>
          <w:sz w:val="24"/>
          <w:szCs w:val="24"/>
        </w:rPr>
        <w:t xml:space="preserve">you analyzed in STEP 5, the data </w:t>
      </w:r>
      <w:r w:rsidR="00C916A8" w:rsidRPr="0008038C">
        <w:rPr>
          <w:sz w:val="24"/>
          <w:szCs w:val="24"/>
        </w:rPr>
        <w:t xml:space="preserve">perturbation </w:t>
      </w:r>
      <w:r w:rsidR="00C916A8">
        <w:rPr>
          <w:sz w:val="24"/>
          <w:szCs w:val="24"/>
        </w:rPr>
        <w:t>approach</w:t>
      </w:r>
      <w:r w:rsidR="00F73894">
        <w:rPr>
          <w:sz w:val="24"/>
          <w:szCs w:val="24"/>
        </w:rPr>
        <w:t xml:space="preserve"> does have some limitations, for example, in terms of the side-effects.</w:t>
      </w:r>
    </w:p>
    <w:p w14:paraId="13CDEB35" w14:textId="77777777" w:rsidR="00341692" w:rsidRDefault="00341692" w:rsidP="00F733D2">
      <w:pPr>
        <w:jc w:val="both"/>
        <w:rPr>
          <w:b/>
          <w:sz w:val="24"/>
          <w:szCs w:val="24"/>
        </w:rPr>
      </w:pPr>
    </w:p>
    <w:p w14:paraId="6EE6872D" w14:textId="7F084B88" w:rsidR="00950F1D" w:rsidRDefault="00B704BE" w:rsidP="00124D67">
      <w:pPr>
        <w:rPr>
          <w:sz w:val="24"/>
          <w:szCs w:val="24"/>
        </w:rPr>
      </w:pPr>
      <w:r w:rsidRPr="00B704BE">
        <w:rPr>
          <w:b/>
          <w:sz w:val="24"/>
          <w:szCs w:val="24"/>
        </w:rPr>
        <w:t xml:space="preserve">Question </w:t>
      </w:r>
      <w:r w:rsidR="00341692">
        <w:rPr>
          <w:b/>
          <w:sz w:val="24"/>
          <w:szCs w:val="24"/>
        </w:rPr>
        <w:t>10</w:t>
      </w:r>
      <w:r w:rsidRPr="00B46CCD">
        <w:rPr>
          <w:sz w:val="24"/>
          <w:szCs w:val="24"/>
        </w:rPr>
        <w:t xml:space="preserve">:  </w:t>
      </w:r>
      <w:r w:rsidR="002526F1">
        <w:rPr>
          <w:sz w:val="24"/>
          <w:szCs w:val="24"/>
        </w:rPr>
        <w:t>Propose</w:t>
      </w:r>
      <w:r w:rsidR="003E0F4C">
        <w:rPr>
          <w:sz w:val="24"/>
          <w:szCs w:val="24"/>
        </w:rPr>
        <w:t xml:space="preserve"> two concrete ideas on how</w:t>
      </w:r>
      <w:r w:rsidR="0020242C">
        <w:rPr>
          <w:sz w:val="24"/>
          <w:szCs w:val="24"/>
        </w:rPr>
        <w:t xml:space="preserve"> other </w:t>
      </w:r>
      <w:r w:rsidR="0020242C" w:rsidRPr="00EB31C8">
        <w:rPr>
          <w:sz w:val="24"/>
          <w:szCs w:val="24"/>
        </w:rPr>
        <w:t xml:space="preserve">fine-grained </w:t>
      </w:r>
      <w:r w:rsidR="0020242C">
        <w:rPr>
          <w:sz w:val="24"/>
          <w:szCs w:val="24"/>
        </w:rPr>
        <w:t xml:space="preserve">approaches may help defend against </w:t>
      </w:r>
      <w:r w:rsidR="0020242C" w:rsidRPr="00AE34D8">
        <w:rPr>
          <w:sz w:val="24"/>
          <w:szCs w:val="24"/>
        </w:rPr>
        <w:t>input inference attacks and user fingerprinting attacks</w:t>
      </w:r>
      <w:r w:rsidR="003E0F4C">
        <w:rPr>
          <w:sz w:val="24"/>
          <w:szCs w:val="24"/>
        </w:rPr>
        <w:t>.</w:t>
      </w:r>
      <w:r w:rsidR="0020242C">
        <w:rPr>
          <w:sz w:val="24"/>
          <w:szCs w:val="24"/>
        </w:rPr>
        <w:t xml:space="preserve">  </w:t>
      </w:r>
      <w:r w:rsidR="00124D67">
        <w:rPr>
          <w:sz w:val="24"/>
          <w:szCs w:val="24"/>
        </w:rPr>
        <w:t>Explain</w:t>
      </w:r>
      <w:r w:rsidR="00541ED2">
        <w:rPr>
          <w:sz w:val="24"/>
          <w:szCs w:val="24"/>
        </w:rPr>
        <w:t xml:space="preserve"> these approaches </w:t>
      </w:r>
      <w:r w:rsidR="00124D67">
        <w:rPr>
          <w:sz w:val="24"/>
          <w:szCs w:val="24"/>
        </w:rPr>
        <w:t>by</w:t>
      </w:r>
      <w:r w:rsidR="00541ED2">
        <w:rPr>
          <w:sz w:val="24"/>
          <w:szCs w:val="24"/>
        </w:rPr>
        <w:t xml:space="preserve"> compar</w:t>
      </w:r>
      <w:r w:rsidR="00124D67">
        <w:rPr>
          <w:sz w:val="24"/>
          <w:szCs w:val="24"/>
        </w:rPr>
        <w:t>ing</w:t>
      </w:r>
      <w:r w:rsidR="00541ED2">
        <w:rPr>
          <w:sz w:val="24"/>
          <w:szCs w:val="24"/>
        </w:rPr>
        <w:t xml:space="preserve"> them with the data </w:t>
      </w:r>
      <w:r w:rsidR="00541ED2" w:rsidRPr="0008038C">
        <w:rPr>
          <w:sz w:val="24"/>
          <w:szCs w:val="24"/>
        </w:rPr>
        <w:t xml:space="preserve">perturbation </w:t>
      </w:r>
      <w:r w:rsidR="00541ED2">
        <w:rPr>
          <w:sz w:val="24"/>
          <w:szCs w:val="24"/>
        </w:rPr>
        <w:t>approach</w:t>
      </w:r>
      <w:r w:rsidR="004F10EC">
        <w:rPr>
          <w:sz w:val="24"/>
          <w:szCs w:val="24"/>
        </w:rPr>
        <w:t>.</w:t>
      </w:r>
      <w:r w:rsidR="00541ED2">
        <w:rPr>
          <w:sz w:val="24"/>
          <w:szCs w:val="24"/>
        </w:rPr>
        <w:t xml:space="preserve"> </w:t>
      </w:r>
      <w:r w:rsidR="00EA1A1F">
        <w:rPr>
          <w:sz w:val="24"/>
          <w:szCs w:val="24"/>
        </w:rPr>
        <w:t xml:space="preserve"> (Hint: </w:t>
      </w:r>
      <w:r w:rsidR="00E95953">
        <w:rPr>
          <w:sz w:val="24"/>
          <w:szCs w:val="24"/>
        </w:rPr>
        <w:t>you</w:t>
      </w:r>
      <w:r w:rsidR="00B54B47">
        <w:rPr>
          <w:sz w:val="24"/>
          <w:szCs w:val="24"/>
        </w:rPr>
        <w:t xml:space="preserve"> may consider the solution and the corresponding comparison from multiple perspectives such as the development effort, deployment effort, effectiveness in reducing the accuracy of the attacks, and the usability.</w:t>
      </w:r>
      <w:r w:rsidR="00124D67">
        <w:rPr>
          <w:sz w:val="24"/>
          <w:szCs w:val="24"/>
        </w:rPr>
        <w:t>)</w:t>
      </w:r>
      <w:r w:rsidR="00124D67">
        <w:rPr>
          <w:sz w:val="24"/>
          <w:szCs w:val="24"/>
        </w:rPr>
        <w:br/>
      </w:r>
      <w:r w:rsidR="00277A43">
        <w:rPr>
          <w:sz w:val="24"/>
          <w:szCs w:val="24"/>
        </w:rPr>
        <w:t>(Total score: 10</w:t>
      </w:r>
      <w:bookmarkStart w:id="1" w:name="_GoBack"/>
      <w:bookmarkEnd w:id="1"/>
      <w:r w:rsidR="00124D67">
        <w:rPr>
          <w:sz w:val="24"/>
          <w:szCs w:val="24"/>
        </w:rPr>
        <w:t xml:space="preserve"> points.  Grading rubric:</w:t>
      </w:r>
      <w:r w:rsidR="00124D67">
        <w:rPr>
          <w:sz w:val="24"/>
          <w:szCs w:val="24"/>
        </w:rPr>
        <w:br/>
        <w:t>100% points for proposing two concrete ideas with the clear explanations;</w:t>
      </w:r>
      <w:r w:rsidR="00124D67">
        <w:rPr>
          <w:sz w:val="24"/>
          <w:szCs w:val="24"/>
        </w:rPr>
        <w:br/>
        <w:t>60</w:t>
      </w:r>
      <w:r w:rsidR="00124D67">
        <w:rPr>
          <w:sz w:val="24"/>
          <w:szCs w:val="24"/>
        </w:rPr>
        <w:t xml:space="preserve">% points for proposing </w:t>
      </w:r>
      <w:r w:rsidR="00124D67">
        <w:rPr>
          <w:sz w:val="24"/>
          <w:szCs w:val="24"/>
        </w:rPr>
        <w:t>one</w:t>
      </w:r>
      <w:r w:rsidR="00124D67">
        <w:rPr>
          <w:sz w:val="24"/>
          <w:szCs w:val="24"/>
        </w:rPr>
        <w:t xml:space="preserve"> concrete idea with the clear explanation;</w:t>
      </w:r>
      <w:r w:rsidR="00124D67">
        <w:rPr>
          <w:sz w:val="24"/>
          <w:szCs w:val="24"/>
        </w:rPr>
        <w:br/>
        <w:t>30% points for proposing one concrete idea with</w:t>
      </w:r>
      <w:r w:rsidR="004F021C">
        <w:rPr>
          <w:sz w:val="24"/>
          <w:szCs w:val="24"/>
        </w:rPr>
        <w:t>out</w:t>
      </w:r>
      <w:r w:rsidR="00124D67">
        <w:rPr>
          <w:sz w:val="24"/>
          <w:szCs w:val="24"/>
        </w:rPr>
        <w:t xml:space="preserve"> the clear explanation.)</w:t>
      </w:r>
    </w:p>
    <w:p w14:paraId="00A7D2B7" w14:textId="77777777" w:rsidR="0072671E" w:rsidRPr="00B704BE" w:rsidRDefault="0072671E" w:rsidP="00B704BE">
      <w:pPr>
        <w:rPr>
          <w:sz w:val="24"/>
          <w:szCs w:val="24"/>
        </w:rPr>
      </w:pPr>
    </w:p>
    <w:p w14:paraId="66FED92B" w14:textId="77777777" w:rsidR="00A360F6" w:rsidRPr="007C1F28" w:rsidRDefault="00A360F6" w:rsidP="00E13F36">
      <w:pPr>
        <w:rPr>
          <w:sz w:val="24"/>
          <w:szCs w:val="24"/>
        </w:rPr>
      </w:pPr>
    </w:p>
    <w:p w14:paraId="1ACD7235" w14:textId="77777777" w:rsidR="003E0C88" w:rsidRPr="007C1F28" w:rsidRDefault="003E0C88" w:rsidP="003E0C88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Puzzler</w:t>
      </w:r>
      <w:r>
        <w:rPr>
          <w:b/>
          <w:color w:val="000000"/>
          <w:sz w:val="24"/>
          <w:szCs w:val="24"/>
        </w:rPr>
        <w:t xml:space="preserve"> (N/A)</w:t>
      </w:r>
    </w:p>
    <w:p w14:paraId="56A327AE" w14:textId="77777777" w:rsidR="003E0C88" w:rsidRDefault="003E0C88" w:rsidP="003E0C88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an advanced activity for students who complete the regular activities early.  N/A for this lab.</w:t>
      </w:r>
    </w:p>
    <w:p w14:paraId="02CF1647" w14:textId="29DECA49" w:rsidR="005233DE" w:rsidRPr="007C1F28" w:rsidRDefault="005233DE" w:rsidP="00EC6AF1">
      <w:pPr>
        <w:rPr>
          <w:sz w:val="24"/>
          <w:szCs w:val="24"/>
        </w:rPr>
      </w:pPr>
    </w:p>
    <w:p w14:paraId="5258A878" w14:textId="77777777" w:rsidR="002A2999" w:rsidRDefault="002A2999" w:rsidP="00517993">
      <w:pPr>
        <w:pStyle w:val="Heading2"/>
      </w:pPr>
      <w:r w:rsidRPr="00517993">
        <w:t>What to submit</w:t>
      </w:r>
      <w:r>
        <w:t xml:space="preserve"> </w:t>
      </w:r>
    </w:p>
    <w:p w14:paraId="53841AD7" w14:textId="41A05CD9" w:rsidR="002A2999" w:rsidRPr="00501AEB" w:rsidRDefault="00501AEB" w:rsidP="00501AEB">
      <w:pPr>
        <w:spacing w:before="11"/>
        <w:rPr>
          <w:sz w:val="24"/>
          <w:szCs w:val="24"/>
        </w:rPr>
      </w:pPr>
      <w:r>
        <w:rPr>
          <w:sz w:val="24"/>
          <w:szCs w:val="24"/>
        </w:rPr>
        <w:br/>
      </w:r>
      <w:r w:rsidRPr="002449BB">
        <w:rPr>
          <w:sz w:val="24"/>
          <w:szCs w:val="24"/>
        </w:rPr>
        <w:t xml:space="preserve">Please </w:t>
      </w:r>
      <w:r w:rsidR="000412B1">
        <w:rPr>
          <w:sz w:val="24"/>
          <w:szCs w:val="24"/>
        </w:rPr>
        <w:t xml:space="preserve">answer all </w:t>
      </w:r>
      <w:r w:rsidR="00A85276">
        <w:rPr>
          <w:sz w:val="24"/>
          <w:szCs w:val="24"/>
        </w:rPr>
        <w:t>the 1</w:t>
      </w:r>
      <w:r w:rsidR="005A4694">
        <w:rPr>
          <w:sz w:val="24"/>
          <w:szCs w:val="24"/>
        </w:rPr>
        <w:t>0</w:t>
      </w:r>
      <w:r w:rsidR="003B5DA1">
        <w:rPr>
          <w:sz w:val="24"/>
          <w:szCs w:val="24"/>
        </w:rPr>
        <w:t xml:space="preserve"> </w:t>
      </w:r>
      <w:r>
        <w:rPr>
          <w:sz w:val="24"/>
          <w:szCs w:val="24"/>
        </w:rPr>
        <w:t>questions</w:t>
      </w:r>
      <w:r w:rsidR="00B83A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this lab exercise.  Please </w:t>
      </w:r>
      <w:r w:rsidRPr="002449BB">
        <w:rPr>
          <w:sz w:val="24"/>
          <w:szCs w:val="24"/>
        </w:rPr>
        <w:t>feel free to directly reuse this Word d</w:t>
      </w:r>
      <w:r>
        <w:rPr>
          <w:sz w:val="24"/>
          <w:szCs w:val="24"/>
        </w:rPr>
        <w:t>ocument to provide and submit your answers.  Please submit</w:t>
      </w:r>
      <w:r w:rsidR="00710AD0">
        <w:rPr>
          <w:sz w:val="24"/>
          <w:szCs w:val="24"/>
        </w:rPr>
        <w:t xml:space="preserve"> your complete code for perform</w:t>
      </w:r>
      <w:r w:rsidR="00073AD2">
        <w:rPr>
          <w:sz w:val="24"/>
          <w:szCs w:val="24"/>
        </w:rPr>
        <w:t>ing</w:t>
      </w:r>
      <w:r w:rsidR="00710AD0">
        <w:rPr>
          <w:sz w:val="24"/>
          <w:szCs w:val="24"/>
        </w:rPr>
        <w:t xml:space="preserve"> </w:t>
      </w:r>
      <w:r w:rsidR="00073AD2">
        <w:rPr>
          <w:sz w:val="24"/>
          <w:szCs w:val="24"/>
        </w:rPr>
        <w:t xml:space="preserve">all </w:t>
      </w:r>
      <w:r w:rsidR="00FE4390">
        <w:rPr>
          <w:sz w:val="24"/>
          <w:szCs w:val="24"/>
        </w:rPr>
        <w:t xml:space="preserve">the </w:t>
      </w:r>
      <w:r w:rsidR="00661AC6">
        <w:rPr>
          <w:sz w:val="24"/>
          <w:szCs w:val="24"/>
        </w:rPr>
        <w:t xml:space="preserve">dataset construction, </w:t>
      </w:r>
      <w:r w:rsidR="00FE4390">
        <w:rPr>
          <w:sz w:val="24"/>
          <w:szCs w:val="24"/>
        </w:rPr>
        <w:t>model training</w:t>
      </w:r>
      <w:r w:rsidR="00C611CB">
        <w:rPr>
          <w:sz w:val="24"/>
          <w:szCs w:val="24"/>
        </w:rPr>
        <w:t>, tuning,</w:t>
      </w:r>
      <w:r w:rsidR="00FE4390">
        <w:rPr>
          <w:sz w:val="24"/>
          <w:szCs w:val="24"/>
        </w:rPr>
        <w:t xml:space="preserve"> and </w:t>
      </w:r>
      <w:r w:rsidR="00073AD2">
        <w:rPr>
          <w:sz w:val="24"/>
          <w:szCs w:val="24"/>
        </w:rPr>
        <w:t>evaluation steps in this lab</w:t>
      </w:r>
      <w:r>
        <w:rPr>
          <w:sz w:val="24"/>
          <w:szCs w:val="24"/>
        </w:rPr>
        <w:t>.</w:t>
      </w:r>
    </w:p>
    <w:sectPr w:rsidR="002A2999" w:rsidRPr="00501AEB" w:rsidSect="0020324C">
      <w:footerReference w:type="default" r:id="rId9"/>
      <w:headerReference w:type="first" r:id="rId10"/>
      <w:footerReference w:type="first" r:id="rId11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D65AA" w14:textId="77777777" w:rsidR="00391874" w:rsidRDefault="00391874">
      <w:r>
        <w:separator/>
      </w:r>
    </w:p>
  </w:endnote>
  <w:endnote w:type="continuationSeparator" w:id="0">
    <w:p w14:paraId="6C817FD0" w14:textId="77777777" w:rsidR="00391874" w:rsidRDefault="00391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9204E" w14:textId="77777777" w:rsidR="00150356" w:rsidRDefault="00391874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pict w14:anchorId="56C650A7">
        <v:rect id="_x0000_i1025" alt="" style="width:459pt;height:.05pt;mso-width-percent:0;mso-height-percent:0;mso-width-percent:0;mso-height-percent:0" o:hralign="center" o:hrstd="t" o:hrnoshade="t" o:hr="t" fillcolor="#1cade4" stroked="f"/>
      </w:pict>
    </w:r>
    <w:r w:rsidR="00150356">
      <w:rPr>
        <w:rFonts w:ascii="Calibri" w:hAnsi="Calibri"/>
        <w:sz w:val="14"/>
      </w:rPr>
      <w:tab/>
      <w:t xml:space="preserve"> </w:t>
    </w:r>
    <w:r w:rsidR="00150356" w:rsidRPr="00A517CC">
      <w:rPr>
        <w:rFonts w:ascii="Calibri" w:hAnsi="Calibri"/>
        <w:sz w:val="14"/>
      </w:rPr>
      <w:t xml:space="preserve">Page | </w:t>
    </w:r>
    <w:r w:rsidR="00150356" w:rsidRPr="00A517CC">
      <w:rPr>
        <w:rFonts w:ascii="Calibri" w:hAnsi="Calibri"/>
        <w:sz w:val="14"/>
      </w:rPr>
      <w:fldChar w:fldCharType="begin"/>
    </w:r>
    <w:r w:rsidR="00150356" w:rsidRPr="00A517CC">
      <w:rPr>
        <w:rFonts w:ascii="Calibri" w:hAnsi="Calibri"/>
        <w:sz w:val="14"/>
      </w:rPr>
      <w:instrText xml:space="preserve"> PAGE   \* MERGEFORMAT </w:instrText>
    </w:r>
    <w:r w:rsidR="00150356" w:rsidRPr="00A517CC">
      <w:rPr>
        <w:rFonts w:ascii="Calibri" w:hAnsi="Calibri"/>
        <w:sz w:val="14"/>
      </w:rPr>
      <w:fldChar w:fldCharType="separate"/>
    </w:r>
    <w:r w:rsidR="00277A43">
      <w:rPr>
        <w:rFonts w:ascii="Calibri" w:hAnsi="Calibri"/>
        <w:noProof/>
        <w:sz w:val="14"/>
      </w:rPr>
      <w:t>11</w:t>
    </w:r>
    <w:r w:rsidR="00150356" w:rsidRPr="00A517CC">
      <w:rPr>
        <w:rFonts w:ascii="Calibri" w:hAnsi="Calibri"/>
        <w:sz w:val="14"/>
      </w:rPr>
      <w:fldChar w:fldCharType="end"/>
    </w:r>
    <w:r w:rsidR="00150356">
      <w:rPr>
        <w:rFonts w:ascii="Calibri" w:hAnsi="Calibri"/>
        <w:sz w:val="14"/>
      </w:rPr>
      <w:t xml:space="preserve"> </w:t>
    </w:r>
  </w:p>
  <w:p w14:paraId="568913B2" w14:textId="78AD9728" w:rsidR="00150356" w:rsidRPr="00A7799E" w:rsidRDefault="00150356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  <w:lang w:eastAsia="zh-CN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B75BD" w14:textId="77777777" w:rsidR="00150356" w:rsidRDefault="00391874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pict w14:anchorId="541523CF">
        <v:rect id="_x0000_i1026" alt="" style="width:459pt;height:.05pt;mso-width-percent:0;mso-height-percent:0;mso-width-percent:0;mso-height-percent:0" o:hralign="center" o:hrstd="t" o:hrnoshade="t" o:hr="t" fillcolor="#1cade4" stroked="f"/>
      </w:pict>
    </w:r>
    <w:r w:rsidR="00150356">
      <w:rPr>
        <w:rFonts w:ascii="Calibri" w:hAnsi="Calibri"/>
        <w:sz w:val="14"/>
      </w:rPr>
      <w:tab/>
      <w:t xml:space="preserve"> </w:t>
    </w:r>
    <w:r w:rsidR="00150356" w:rsidRPr="00A517CC">
      <w:rPr>
        <w:rFonts w:ascii="Calibri" w:hAnsi="Calibri"/>
        <w:sz w:val="14"/>
      </w:rPr>
      <w:t xml:space="preserve">Page | </w:t>
    </w:r>
    <w:r w:rsidR="00150356" w:rsidRPr="00A517CC">
      <w:rPr>
        <w:rFonts w:ascii="Calibri" w:hAnsi="Calibri"/>
        <w:sz w:val="14"/>
      </w:rPr>
      <w:fldChar w:fldCharType="begin"/>
    </w:r>
    <w:r w:rsidR="00150356" w:rsidRPr="00A517CC">
      <w:rPr>
        <w:rFonts w:ascii="Calibri" w:hAnsi="Calibri"/>
        <w:sz w:val="14"/>
      </w:rPr>
      <w:instrText xml:space="preserve"> PAGE   \* MERGEFORMAT </w:instrText>
    </w:r>
    <w:r w:rsidR="00150356" w:rsidRPr="00A517CC">
      <w:rPr>
        <w:rFonts w:ascii="Calibri" w:hAnsi="Calibri"/>
        <w:sz w:val="14"/>
      </w:rPr>
      <w:fldChar w:fldCharType="separate"/>
    </w:r>
    <w:r w:rsidR="0038578F">
      <w:rPr>
        <w:rFonts w:ascii="Calibri" w:hAnsi="Calibri"/>
        <w:noProof/>
        <w:sz w:val="14"/>
      </w:rPr>
      <w:t>1</w:t>
    </w:r>
    <w:r w:rsidR="00150356" w:rsidRPr="00A517CC">
      <w:rPr>
        <w:rFonts w:ascii="Calibri" w:hAnsi="Calibri"/>
        <w:sz w:val="14"/>
      </w:rPr>
      <w:fldChar w:fldCharType="end"/>
    </w:r>
    <w:r w:rsidR="00150356">
      <w:rPr>
        <w:rFonts w:ascii="Calibri" w:hAnsi="Calibri"/>
        <w:sz w:val="14"/>
      </w:rPr>
      <w:t xml:space="preserve"> </w:t>
    </w:r>
  </w:p>
  <w:p w14:paraId="1A8C884E" w14:textId="29586333" w:rsidR="00150356" w:rsidRPr="00183DE7" w:rsidRDefault="00150356" w:rsidP="00183DE7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eastAsia="zh-CN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</w:p>
  <w:p w14:paraId="1C55E13E" w14:textId="77777777" w:rsidR="00150356" w:rsidRPr="00D40DB9" w:rsidRDefault="00150356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765EB" w14:textId="77777777" w:rsidR="00391874" w:rsidRDefault="00391874">
      <w:r>
        <w:separator/>
      </w:r>
    </w:p>
  </w:footnote>
  <w:footnote w:type="continuationSeparator" w:id="0">
    <w:p w14:paraId="173519B9" w14:textId="77777777" w:rsidR="00391874" w:rsidRDefault="003918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8CC02" w14:textId="77777777" w:rsidR="00150356" w:rsidRPr="0020324C" w:rsidRDefault="00150356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C3E7048"/>
    <w:multiLevelType w:val="hybridMultilevel"/>
    <w:tmpl w:val="8C48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C7792"/>
    <w:multiLevelType w:val="hybridMultilevel"/>
    <w:tmpl w:val="C960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21917"/>
    <w:multiLevelType w:val="hybridMultilevel"/>
    <w:tmpl w:val="76DEB4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6B56F12"/>
    <w:multiLevelType w:val="hybridMultilevel"/>
    <w:tmpl w:val="993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D5AF7"/>
    <w:multiLevelType w:val="hybridMultilevel"/>
    <w:tmpl w:val="EC5C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01E0F2B"/>
    <w:multiLevelType w:val="hybridMultilevel"/>
    <w:tmpl w:val="3B848CF0"/>
    <w:lvl w:ilvl="0" w:tplc="2A1E43E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F36255"/>
    <w:multiLevelType w:val="hybridMultilevel"/>
    <w:tmpl w:val="CBC255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403FCA"/>
    <w:multiLevelType w:val="hybridMultilevel"/>
    <w:tmpl w:val="D21E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9"/>
  </w:num>
  <w:num w:numId="5">
    <w:abstractNumId w:val="16"/>
  </w:num>
  <w:num w:numId="6">
    <w:abstractNumId w:val="15"/>
  </w:num>
  <w:num w:numId="7">
    <w:abstractNumId w:val="3"/>
  </w:num>
  <w:num w:numId="8">
    <w:abstractNumId w:val="0"/>
  </w:num>
  <w:num w:numId="9">
    <w:abstractNumId w:val="5"/>
  </w:num>
  <w:num w:numId="10">
    <w:abstractNumId w:val="19"/>
  </w:num>
  <w:num w:numId="11">
    <w:abstractNumId w:val="10"/>
  </w:num>
  <w:num w:numId="12">
    <w:abstractNumId w:val="1"/>
  </w:num>
  <w:num w:numId="13">
    <w:abstractNumId w:val="14"/>
  </w:num>
  <w:num w:numId="14">
    <w:abstractNumId w:val="6"/>
  </w:num>
  <w:num w:numId="15">
    <w:abstractNumId w:val="8"/>
  </w:num>
  <w:num w:numId="16">
    <w:abstractNumId w:val="21"/>
  </w:num>
  <w:num w:numId="17">
    <w:abstractNumId w:val="18"/>
  </w:num>
  <w:num w:numId="18">
    <w:abstractNumId w:val="2"/>
  </w:num>
  <w:num w:numId="19">
    <w:abstractNumId w:val="13"/>
  </w:num>
  <w:num w:numId="20">
    <w:abstractNumId w:val="12"/>
  </w:num>
  <w:num w:numId="21">
    <w:abstractNumId w:val="20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D4"/>
    <w:rsid w:val="0000378B"/>
    <w:rsid w:val="00003EEB"/>
    <w:rsid w:val="00006B32"/>
    <w:rsid w:val="00010706"/>
    <w:rsid w:val="00011D09"/>
    <w:rsid w:val="00013824"/>
    <w:rsid w:val="000166CC"/>
    <w:rsid w:val="00016A75"/>
    <w:rsid w:val="00020A9B"/>
    <w:rsid w:val="000211A1"/>
    <w:rsid w:val="00021DC2"/>
    <w:rsid w:val="00022DF9"/>
    <w:rsid w:val="00022E65"/>
    <w:rsid w:val="000243C5"/>
    <w:rsid w:val="00030A87"/>
    <w:rsid w:val="0003113C"/>
    <w:rsid w:val="00031C51"/>
    <w:rsid w:val="000333C2"/>
    <w:rsid w:val="00033EEF"/>
    <w:rsid w:val="00035C20"/>
    <w:rsid w:val="000375C6"/>
    <w:rsid w:val="00040458"/>
    <w:rsid w:val="000412B1"/>
    <w:rsid w:val="00042F0E"/>
    <w:rsid w:val="0004424D"/>
    <w:rsid w:val="000448A7"/>
    <w:rsid w:val="000451A2"/>
    <w:rsid w:val="00047C56"/>
    <w:rsid w:val="000601F6"/>
    <w:rsid w:val="00060BF3"/>
    <w:rsid w:val="00062156"/>
    <w:rsid w:val="000640B9"/>
    <w:rsid w:val="00065D7D"/>
    <w:rsid w:val="000669F8"/>
    <w:rsid w:val="00072808"/>
    <w:rsid w:val="00073AD2"/>
    <w:rsid w:val="00073C08"/>
    <w:rsid w:val="00073DCF"/>
    <w:rsid w:val="000747F8"/>
    <w:rsid w:val="00076F54"/>
    <w:rsid w:val="000775BF"/>
    <w:rsid w:val="0008038C"/>
    <w:rsid w:val="000807EE"/>
    <w:rsid w:val="0008120C"/>
    <w:rsid w:val="0008486E"/>
    <w:rsid w:val="00084D0D"/>
    <w:rsid w:val="00085558"/>
    <w:rsid w:val="00091DEA"/>
    <w:rsid w:val="00092B75"/>
    <w:rsid w:val="00093E39"/>
    <w:rsid w:val="00096A6C"/>
    <w:rsid w:val="000975DB"/>
    <w:rsid w:val="00097A20"/>
    <w:rsid w:val="000A368A"/>
    <w:rsid w:val="000A4BDE"/>
    <w:rsid w:val="000A684F"/>
    <w:rsid w:val="000A73A3"/>
    <w:rsid w:val="000B3AD5"/>
    <w:rsid w:val="000C0109"/>
    <w:rsid w:val="000C1604"/>
    <w:rsid w:val="000C2536"/>
    <w:rsid w:val="000C615A"/>
    <w:rsid w:val="000C6368"/>
    <w:rsid w:val="000D003B"/>
    <w:rsid w:val="000D2536"/>
    <w:rsid w:val="000D2601"/>
    <w:rsid w:val="000D3894"/>
    <w:rsid w:val="000D6A34"/>
    <w:rsid w:val="000D6E7E"/>
    <w:rsid w:val="000D6ED2"/>
    <w:rsid w:val="000E21A6"/>
    <w:rsid w:val="000E228A"/>
    <w:rsid w:val="000E2B76"/>
    <w:rsid w:val="000E4483"/>
    <w:rsid w:val="000E55C8"/>
    <w:rsid w:val="000F2971"/>
    <w:rsid w:val="000F3AD6"/>
    <w:rsid w:val="000F5DC4"/>
    <w:rsid w:val="000F615F"/>
    <w:rsid w:val="000F778A"/>
    <w:rsid w:val="0010041B"/>
    <w:rsid w:val="0010184E"/>
    <w:rsid w:val="0010196A"/>
    <w:rsid w:val="00102C29"/>
    <w:rsid w:val="00104027"/>
    <w:rsid w:val="0010774F"/>
    <w:rsid w:val="001105B6"/>
    <w:rsid w:val="001109CA"/>
    <w:rsid w:val="00111F9D"/>
    <w:rsid w:val="00114924"/>
    <w:rsid w:val="001174B5"/>
    <w:rsid w:val="00120352"/>
    <w:rsid w:val="001205B8"/>
    <w:rsid w:val="00120F57"/>
    <w:rsid w:val="00122C5D"/>
    <w:rsid w:val="00122CCC"/>
    <w:rsid w:val="001242F6"/>
    <w:rsid w:val="00124995"/>
    <w:rsid w:val="00124D67"/>
    <w:rsid w:val="001319C0"/>
    <w:rsid w:val="0013204A"/>
    <w:rsid w:val="0013299A"/>
    <w:rsid w:val="00133AC2"/>
    <w:rsid w:val="00137AF5"/>
    <w:rsid w:val="001400EA"/>
    <w:rsid w:val="001470E3"/>
    <w:rsid w:val="00147D3F"/>
    <w:rsid w:val="00150356"/>
    <w:rsid w:val="00150C0C"/>
    <w:rsid w:val="00151B5A"/>
    <w:rsid w:val="00153B7A"/>
    <w:rsid w:val="00167176"/>
    <w:rsid w:val="0016751B"/>
    <w:rsid w:val="00167780"/>
    <w:rsid w:val="00167CB2"/>
    <w:rsid w:val="00170E86"/>
    <w:rsid w:val="0017103A"/>
    <w:rsid w:val="00173BF8"/>
    <w:rsid w:val="001741F3"/>
    <w:rsid w:val="00174F81"/>
    <w:rsid w:val="00175F5E"/>
    <w:rsid w:val="00177C41"/>
    <w:rsid w:val="00177EB9"/>
    <w:rsid w:val="00180906"/>
    <w:rsid w:val="00181702"/>
    <w:rsid w:val="00182A90"/>
    <w:rsid w:val="00182DDC"/>
    <w:rsid w:val="00182DE3"/>
    <w:rsid w:val="001834A7"/>
    <w:rsid w:val="001838DE"/>
    <w:rsid w:val="00183DE7"/>
    <w:rsid w:val="001842D7"/>
    <w:rsid w:val="00190230"/>
    <w:rsid w:val="001903A7"/>
    <w:rsid w:val="00192A70"/>
    <w:rsid w:val="00195731"/>
    <w:rsid w:val="00195A94"/>
    <w:rsid w:val="00196012"/>
    <w:rsid w:val="00196FD5"/>
    <w:rsid w:val="001A5368"/>
    <w:rsid w:val="001A548B"/>
    <w:rsid w:val="001A6801"/>
    <w:rsid w:val="001A728A"/>
    <w:rsid w:val="001A7C6B"/>
    <w:rsid w:val="001B1DA1"/>
    <w:rsid w:val="001B4028"/>
    <w:rsid w:val="001B7923"/>
    <w:rsid w:val="001C01DE"/>
    <w:rsid w:val="001C1C42"/>
    <w:rsid w:val="001C3BE3"/>
    <w:rsid w:val="001C5896"/>
    <w:rsid w:val="001C5EAB"/>
    <w:rsid w:val="001C62F4"/>
    <w:rsid w:val="001C7147"/>
    <w:rsid w:val="001C754A"/>
    <w:rsid w:val="001D1A5F"/>
    <w:rsid w:val="001D46D9"/>
    <w:rsid w:val="001E4AF6"/>
    <w:rsid w:val="001E68C2"/>
    <w:rsid w:val="001F15BD"/>
    <w:rsid w:val="001F1CC1"/>
    <w:rsid w:val="001F2637"/>
    <w:rsid w:val="001F4049"/>
    <w:rsid w:val="001F747F"/>
    <w:rsid w:val="0020119C"/>
    <w:rsid w:val="0020242C"/>
    <w:rsid w:val="0020324C"/>
    <w:rsid w:val="002038E5"/>
    <w:rsid w:val="00203A28"/>
    <w:rsid w:val="00203A2B"/>
    <w:rsid w:val="00203AD6"/>
    <w:rsid w:val="00206D93"/>
    <w:rsid w:val="00206E53"/>
    <w:rsid w:val="00207DBF"/>
    <w:rsid w:val="00210FD8"/>
    <w:rsid w:val="002119CA"/>
    <w:rsid w:val="00214A7B"/>
    <w:rsid w:val="00215FCF"/>
    <w:rsid w:val="002201C9"/>
    <w:rsid w:val="0022259C"/>
    <w:rsid w:val="00222F1E"/>
    <w:rsid w:val="002236DC"/>
    <w:rsid w:val="0022375F"/>
    <w:rsid w:val="00224C58"/>
    <w:rsid w:val="00226247"/>
    <w:rsid w:val="00233626"/>
    <w:rsid w:val="00234C5A"/>
    <w:rsid w:val="002352EE"/>
    <w:rsid w:val="002355BB"/>
    <w:rsid w:val="0024242A"/>
    <w:rsid w:val="0024267F"/>
    <w:rsid w:val="00245614"/>
    <w:rsid w:val="00246A13"/>
    <w:rsid w:val="00246B8D"/>
    <w:rsid w:val="00250488"/>
    <w:rsid w:val="00250ECB"/>
    <w:rsid w:val="0025248F"/>
    <w:rsid w:val="002526F1"/>
    <w:rsid w:val="00252CD7"/>
    <w:rsid w:val="002602E6"/>
    <w:rsid w:val="0026181D"/>
    <w:rsid w:val="0026191F"/>
    <w:rsid w:val="00263106"/>
    <w:rsid w:val="00263127"/>
    <w:rsid w:val="00263482"/>
    <w:rsid w:val="002659AE"/>
    <w:rsid w:val="00267C70"/>
    <w:rsid w:val="00270CA9"/>
    <w:rsid w:val="002722C9"/>
    <w:rsid w:val="00272E73"/>
    <w:rsid w:val="00273083"/>
    <w:rsid w:val="00276010"/>
    <w:rsid w:val="00276C5C"/>
    <w:rsid w:val="00276D5C"/>
    <w:rsid w:val="00277A43"/>
    <w:rsid w:val="002811F3"/>
    <w:rsid w:val="002815DF"/>
    <w:rsid w:val="00284CFF"/>
    <w:rsid w:val="00286C15"/>
    <w:rsid w:val="002872BA"/>
    <w:rsid w:val="00287F22"/>
    <w:rsid w:val="00291B02"/>
    <w:rsid w:val="002952E9"/>
    <w:rsid w:val="002968D8"/>
    <w:rsid w:val="002A0C53"/>
    <w:rsid w:val="002A1525"/>
    <w:rsid w:val="002A1BD9"/>
    <w:rsid w:val="002A2999"/>
    <w:rsid w:val="002A2B21"/>
    <w:rsid w:val="002A2D9E"/>
    <w:rsid w:val="002A2F10"/>
    <w:rsid w:val="002A79D9"/>
    <w:rsid w:val="002A7D51"/>
    <w:rsid w:val="002B333A"/>
    <w:rsid w:val="002B3814"/>
    <w:rsid w:val="002B45DB"/>
    <w:rsid w:val="002B7B81"/>
    <w:rsid w:val="002C3FFC"/>
    <w:rsid w:val="002C4B43"/>
    <w:rsid w:val="002C7EC9"/>
    <w:rsid w:val="002D13F2"/>
    <w:rsid w:val="002D2155"/>
    <w:rsid w:val="002D3661"/>
    <w:rsid w:val="002D4C52"/>
    <w:rsid w:val="002D5211"/>
    <w:rsid w:val="002D66B2"/>
    <w:rsid w:val="002D75C5"/>
    <w:rsid w:val="002E2582"/>
    <w:rsid w:val="002E41EC"/>
    <w:rsid w:val="002E42B9"/>
    <w:rsid w:val="002E52E1"/>
    <w:rsid w:val="002E77D9"/>
    <w:rsid w:val="002E7E76"/>
    <w:rsid w:val="002F0CA7"/>
    <w:rsid w:val="002F0FE5"/>
    <w:rsid w:val="002F1FBD"/>
    <w:rsid w:val="002F2CEF"/>
    <w:rsid w:val="002F4141"/>
    <w:rsid w:val="002F6450"/>
    <w:rsid w:val="00304864"/>
    <w:rsid w:val="003063B2"/>
    <w:rsid w:val="00307BB4"/>
    <w:rsid w:val="00307FB5"/>
    <w:rsid w:val="003110C2"/>
    <w:rsid w:val="003130D2"/>
    <w:rsid w:val="00313533"/>
    <w:rsid w:val="003135D6"/>
    <w:rsid w:val="003170D2"/>
    <w:rsid w:val="003229DA"/>
    <w:rsid w:val="00323031"/>
    <w:rsid w:val="00325DC1"/>
    <w:rsid w:val="0032640A"/>
    <w:rsid w:val="0033270E"/>
    <w:rsid w:val="00340974"/>
    <w:rsid w:val="00341692"/>
    <w:rsid w:val="00344E65"/>
    <w:rsid w:val="00345B7C"/>
    <w:rsid w:val="003473F7"/>
    <w:rsid w:val="00347B71"/>
    <w:rsid w:val="003504CA"/>
    <w:rsid w:val="0035338C"/>
    <w:rsid w:val="00357D27"/>
    <w:rsid w:val="0036029E"/>
    <w:rsid w:val="00362A92"/>
    <w:rsid w:val="00365531"/>
    <w:rsid w:val="00370F2D"/>
    <w:rsid w:val="00374AC8"/>
    <w:rsid w:val="0037528F"/>
    <w:rsid w:val="0037606F"/>
    <w:rsid w:val="00376843"/>
    <w:rsid w:val="00377853"/>
    <w:rsid w:val="0038314D"/>
    <w:rsid w:val="0038578F"/>
    <w:rsid w:val="00385DBA"/>
    <w:rsid w:val="00385EB8"/>
    <w:rsid w:val="00391874"/>
    <w:rsid w:val="003947E3"/>
    <w:rsid w:val="003A0FDA"/>
    <w:rsid w:val="003A2135"/>
    <w:rsid w:val="003A79F5"/>
    <w:rsid w:val="003B0660"/>
    <w:rsid w:val="003B35D2"/>
    <w:rsid w:val="003B4296"/>
    <w:rsid w:val="003B5792"/>
    <w:rsid w:val="003B5DA1"/>
    <w:rsid w:val="003B7D80"/>
    <w:rsid w:val="003C0BCD"/>
    <w:rsid w:val="003C16ED"/>
    <w:rsid w:val="003C233E"/>
    <w:rsid w:val="003C2344"/>
    <w:rsid w:val="003C34BF"/>
    <w:rsid w:val="003C4E7E"/>
    <w:rsid w:val="003C57A9"/>
    <w:rsid w:val="003C7E30"/>
    <w:rsid w:val="003D3011"/>
    <w:rsid w:val="003D45F7"/>
    <w:rsid w:val="003D5391"/>
    <w:rsid w:val="003D6D40"/>
    <w:rsid w:val="003D709E"/>
    <w:rsid w:val="003E051D"/>
    <w:rsid w:val="003E0C88"/>
    <w:rsid w:val="003E0F4C"/>
    <w:rsid w:val="003E436C"/>
    <w:rsid w:val="003E5604"/>
    <w:rsid w:val="003E5AD6"/>
    <w:rsid w:val="003E5C2B"/>
    <w:rsid w:val="003F2DF5"/>
    <w:rsid w:val="003F7D1B"/>
    <w:rsid w:val="00400B23"/>
    <w:rsid w:val="0040185E"/>
    <w:rsid w:val="00403B56"/>
    <w:rsid w:val="00404576"/>
    <w:rsid w:val="00405028"/>
    <w:rsid w:val="00406C0B"/>
    <w:rsid w:val="00407626"/>
    <w:rsid w:val="00415555"/>
    <w:rsid w:val="0041651C"/>
    <w:rsid w:val="00417095"/>
    <w:rsid w:val="00417A5A"/>
    <w:rsid w:val="00417BA3"/>
    <w:rsid w:val="0042271A"/>
    <w:rsid w:val="004242AD"/>
    <w:rsid w:val="00427E5E"/>
    <w:rsid w:val="00430460"/>
    <w:rsid w:val="00431360"/>
    <w:rsid w:val="00431612"/>
    <w:rsid w:val="00431B9F"/>
    <w:rsid w:val="004328E3"/>
    <w:rsid w:val="004328EF"/>
    <w:rsid w:val="0043304B"/>
    <w:rsid w:val="00433981"/>
    <w:rsid w:val="004368A3"/>
    <w:rsid w:val="00440932"/>
    <w:rsid w:val="0044157E"/>
    <w:rsid w:val="00445E24"/>
    <w:rsid w:val="00447915"/>
    <w:rsid w:val="00447B1A"/>
    <w:rsid w:val="00454D5D"/>
    <w:rsid w:val="00456373"/>
    <w:rsid w:val="0046295A"/>
    <w:rsid w:val="00464456"/>
    <w:rsid w:val="00464A04"/>
    <w:rsid w:val="00465923"/>
    <w:rsid w:val="004675C9"/>
    <w:rsid w:val="004701E5"/>
    <w:rsid w:val="00471493"/>
    <w:rsid w:val="00473E38"/>
    <w:rsid w:val="0047479D"/>
    <w:rsid w:val="00477A3D"/>
    <w:rsid w:val="00481BB0"/>
    <w:rsid w:val="00481D54"/>
    <w:rsid w:val="00483A69"/>
    <w:rsid w:val="00483B4A"/>
    <w:rsid w:val="004855F0"/>
    <w:rsid w:val="00487B38"/>
    <w:rsid w:val="00492A2C"/>
    <w:rsid w:val="004934F2"/>
    <w:rsid w:val="00494178"/>
    <w:rsid w:val="0049556C"/>
    <w:rsid w:val="004A0B6D"/>
    <w:rsid w:val="004A2752"/>
    <w:rsid w:val="004A2FC3"/>
    <w:rsid w:val="004A486E"/>
    <w:rsid w:val="004A57B8"/>
    <w:rsid w:val="004B0A21"/>
    <w:rsid w:val="004B2E69"/>
    <w:rsid w:val="004B52FD"/>
    <w:rsid w:val="004B5A5C"/>
    <w:rsid w:val="004C0037"/>
    <w:rsid w:val="004C2CC2"/>
    <w:rsid w:val="004C2CC8"/>
    <w:rsid w:val="004C44EB"/>
    <w:rsid w:val="004C4E46"/>
    <w:rsid w:val="004C69FE"/>
    <w:rsid w:val="004C7570"/>
    <w:rsid w:val="004D1D56"/>
    <w:rsid w:val="004D4645"/>
    <w:rsid w:val="004D65AA"/>
    <w:rsid w:val="004E0327"/>
    <w:rsid w:val="004E0F4F"/>
    <w:rsid w:val="004E27F4"/>
    <w:rsid w:val="004E2DF8"/>
    <w:rsid w:val="004E5D5D"/>
    <w:rsid w:val="004E6441"/>
    <w:rsid w:val="004E7003"/>
    <w:rsid w:val="004F021C"/>
    <w:rsid w:val="004F10EC"/>
    <w:rsid w:val="004F2160"/>
    <w:rsid w:val="004F2317"/>
    <w:rsid w:val="004F6986"/>
    <w:rsid w:val="004F7433"/>
    <w:rsid w:val="004F7C21"/>
    <w:rsid w:val="005007D4"/>
    <w:rsid w:val="00501AEB"/>
    <w:rsid w:val="00501CB3"/>
    <w:rsid w:val="00510A1F"/>
    <w:rsid w:val="005110FF"/>
    <w:rsid w:val="005113F3"/>
    <w:rsid w:val="0051152D"/>
    <w:rsid w:val="00511BF2"/>
    <w:rsid w:val="005125A2"/>
    <w:rsid w:val="00514074"/>
    <w:rsid w:val="00515118"/>
    <w:rsid w:val="00516F7B"/>
    <w:rsid w:val="0051725F"/>
    <w:rsid w:val="005173DE"/>
    <w:rsid w:val="0051761D"/>
    <w:rsid w:val="00517993"/>
    <w:rsid w:val="005206A5"/>
    <w:rsid w:val="005221D0"/>
    <w:rsid w:val="005233DA"/>
    <w:rsid w:val="005233DE"/>
    <w:rsid w:val="0052471D"/>
    <w:rsid w:val="00524E95"/>
    <w:rsid w:val="00526B66"/>
    <w:rsid w:val="00530731"/>
    <w:rsid w:val="00531C9A"/>
    <w:rsid w:val="00536A25"/>
    <w:rsid w:val="00537BBF"/>
    <w:rsid w:val="00541ED2"/>
    <w:rsid w:val="00543F47"/>
    <w:rsid w:val="00545D68"/>
    <w:rsid w:val="00551EF5"/>
    <w:rsid w:val="00552A51"/>
    <w:rsid w:val="00561233"/>
    <w:rsid w:val="00563E9B"/>
    <w:rsid w:val="00564C10"/>
    <w:rsid w:val="005666AC"/>
    <w:rsid w:val="00570A68"/>
    <w:rsid w:val="005710CF"/>
    <w:rsid w:val="00574792"/>
    <w:rsid w:val="00575685"/>
    <w:rsid w:val="005771EC"/>
    <w:rsid w:val="00580454"/>
    <w:rsid w:val="00583D4F"/>
    <w:rsid w:val="00584C12"/>
    <w:rsid w:val="005855CA"/>
    <w:rsid w:val="00586078"/>
    <w:rsid w:val="0058648B"/>
    <w:rsid w:val="00591C73"/>
    <w:rsid w:val="005927B6"/>
    <w:rsid w:val="005964A3"/>
    <w:rsid w:val="005969DE"/>
    <w:rsid w:val="005A1FC5"/>
    <w:rsid w:val="005A20DA"/>
    <w:rsid w:val="005A2A5F"/>
    <w:rsid w:val="005A31B2"/>
    <w:rsid w:val="005A3C6D"/>
    <w:rsid w:val="005A423E"/>
    <w:rsid w:val="005A4694"/>
    <w:rsid w:val="005B10FF"/>
    <w:rsid w:val="005B29C5"/>
    <w:rsid w:val="005B38B3"/>
    <w:rsid w:val="005B53F6"/>
    <w:rsid w:val="005B588F"/>
    <w:rsid w:val="005B73AE"/>
    <w:rsid w:val="005C0472"/>
    <w:rsid w:val="005C3AAC"/>
    <w:rsid w:val="005C4B89"/>
    <w:rsid w:val="005C524C"/>
    <w:rsid w:val="005D4E61"/>
    <w:rsid w:val="005D52C4"/>
    <w:rsid w:val="005E329B"/>
    <w:rsid w:val="005E4E51"/>
    <w:rsid w:val="005E4FD5"/>
    <w:rsid w:val="005E5556"/>
    <w:rsid w:val="005E7D34"/>
    <w:rsid w:val="005F3285"/>
    <w:rsid w:val="005F78ED"/>
    <w:rsid w:val="00600892"/>
    <w:rsid w:val="00601AB3"/>
    <w:rsid w:val="00602528"/>
    <w:rsid w:val="00602B11"/>
    <w:rsid w:val="00606A5A"/>
    <w:rsid w:val="006159B9"/>
    <w:rsid w:val="0061606B"/>
    <w:rsid w:val="00617B9E"/>
    <w:rsid w:val="00620293"/>
    <w:rsid w:val="006207CE"/>
    <w:rsid w:val="0062180A"/>
    <w:rsid w:val="00621A4F"/>
    <w:rsid w:val="0062223E"/>
    <w:rsid w:val="0062465E"/>
    <w:rsid w:val="0062539D"/>
    <w:rsid w:val="00631FAE"/>
    <w:rsid w:val="00633986"/>
    <w:rsid w:val="00637983"/>
    <w:rsid w:val="006437F7"/>
    <w:rsid w:val="00643963"/>
    <w:rsid w:val="0065126F"/>
    <w:rsid w:val="00651C91"/>
    <w:rsid w:val="00654D26"/>
    <w:rsid w:val="00655989"/>
    <w:rsid w:val="00655E39"/>
    <w:rsid w:val="00656E6A"/>
    <w:rsid w:val="00657550"/>
    <w:rsid w:val="006579FE"/>
    <w:rsid w:val="00660C15"/>
    <w:rsid w:val="00661AC6"/>
    <w:rsid w:val="00662F57"/>
    <w:rsid w:val="00663033"/>
    <w:rsid w:val="00663BE1"/>
    <w:rsid w:val="0066408F"/>
    <w:rsid w:val="006647F3"/>
    <w:rsid w:val="006648D3"/>
    <w:rsid w:val="00664F7A"/>
    <w:rsid w:val="00665DF9"/>
    <w:rsid w:val="006667A9"/>
    <w:rsid w:val="006714E6"/>
    <w:rsid w:val="006717D8"/>
    <w:rsid w:val="00671CA1"/>
    <w:rsid w:val="00674DEC"/>
    <w:rsid w:val="0067673A"/>
    <w:rsid w:val="00677532"/>
    <w:rsid w:val="006805A7"/>
    <w:rsid w:val="006805AF"/>
    <w:rsid w:val="006805CA"/>
    <w:rsid w:val="006810CA"/>
    <w:rsid w:val="0068524D"/>
    <w:rsid w:val="006858E9"/>
    <w:rsid w:val="00685AFB"/>
    <w:rsid w:val="00685CC5"/>
    <w:rsid w:val="00686DBD"/>
    <w:rsid w:val="00690D0C"/>
    <w:rsid w:val="00692EBC"/>
    <w:rsid w:val="00694B21"/>
    <w:rsid w:val="00695E09"/>
    <w:rsid w:val="0069715E"/>
    <w:rsid w:val="006A21C2"/>
    <w:rsid w:val="006A368B"/>
    <w:rsid w:val="006A37F5"/>
    <w:rsid w:val="006A49D1"/>
    <w:rsid w:val="006A5530"/>
    <w:rsid w:val="006A5F9F"/>
    <w:rsid w:val="006A6C80"/>
    <w:rsid w:val="006A75EA"/>
    <w:rsid w:val="006B0780"/>
    <w:rsid w:val="006B1A4F"/>
    <w:rsid w:val="006B218E"/>
    <w:rsid w:val="006B267A"/>
    <w:rsid w:val="006B26C6"/>
    <w:rsid w:val="006B4A22"/>
    <w:rsid w:val="006B573B"/>
    <w:rsid w:val="006C20D3"/>
    <w:rsid w:val="006C4125"/>
    <w:rsid w:val="006C6E34"/>
    <w:rsid w:val="006D028F"/>
    <w:rsid w:val="006D0A5B"/>
    <w:rsid w:val="006D3E1E"/>
    <w:rsid w:val="006D4EDE"/>
    <w:rsid w:val="006D5A7E"/>
    <w:rsid w:val="006D5FD1"/>
    <w:rsid w:val="006D6752"/>
    <w:rsid w:val="006E378B"/>
    <w:rsid w:val="006E392E"/>
    <w:rsid w:val="006E3DCF"/>
    <w:rsid w:val="006E4B3B"/>
    <w:rsid w:val="006F1B3E"/>
    <w:rsid w:val="006F1FCF"/>
    <w:rsid w:val="00701074"/>
    <w:rsid w:val="00705008"/>
    <w:rsid w:val="00710AD0"/>
    <w:rsid w:val="00710E3F"/>
    <w:rsid w:val="007137F6"/>
    <w:rsid w:val="00714366"/>
    <w:rsid w:val="007146F5"/>
    <w:rsid w:val="0071499F"/>
    <w:rsid w:val="0072097B"/>
    <w:rsid w:val="007219EF"/>
    <w:rsid w:val="00721B77"/>
    <w:rsid w:val="007223DB"/>
    <w:rsid w:val="007224E6"/>
    <w:rsid w:val="00722944"/>
    <w:rsid w:val="00722E17"/>
    <w:rsid w:val="00723CB5"/>
    <w:rsid w:val="007265BD"/>
    <w:rsid w:val="0072671E"/>
    <w:rsid w:val="00730819"/>
    <w:rsid w:val="0073307C"/>
    <w:rsid w:val="007342B0"/>
    <w:rsid w:val="0073624C"/>
    <w:rsid w:val="0074695D"/>
    <w:rsid w:val="00746A2F"/>
    <w:rsid w:val="00747546"/>
    <w:rsid w:val="00747FA0"/>
    <w:rsid w:val="00751B0B"/>
    <w:rsid w:val="00752ED0"/>
    <w:rsid w:val="00754A0E"/>
    <w:rsid w:val="007604CF"/>
    <w:rsid w:val="0076084B"/>
    <w:rsid w:val="00760CE1"/>
    <w:rsid w:val="00761165"/>
    <w:rsid w:val="00764296"/>
    <w:rsid w:val="007645A1"/>
    <w:rsid w:val="00764906"/>
    <w:rsid w:val="00765340"/>
    <w:rsid w:val="00767DA4"/>
    <w:rsid w:val="007727EA"/>
    <w:rsid w:val="00774E9A"/>
    <w:rsid w:val="00775080"/>
    <w:rsid w:val="007800F5"/>
    <w:rsid w:val="007841E3"/>
    <w:rsid w:val="00784521"/>
    <w:rsid w:val="0078537A"/>
    <w:rsid w:val="00790D28"/>
    <w:rsid w:val="0079182A"/>
    <w:rsid w:val="00797C81"/>
    <w:rsid w:val="007A319E"/>
    <w:rsid w:val="007A4AAD"/>
    <w:rsid w:val="007A5021"/>
    <w:rsid w:val="007A6891"/>
    <w:rsid w:val="007A76C9"/>
    <w:rsid w:val="007B0A0A"/>
    <w:rsid w:val="007B3410"/>
    <w:rsid w:val="007B3467"/>
    <w:rsid w:val="007B5098"/>
    <w:rsid w:val="007B5838"/>
    <w:rsid w:val="007B67A1"/>
    <w:rsid w:val="007B736D"/>
    <w:rsid w:val="007C0FC4"/>
    <w:rsid w:val="007C1F28"/>
    <w:rsid w:val="007C2C3C"/>
    <w:rsid w:val="007C424A"/>
    <w:rsid w:val="007C60E2"/>
    <w:rsid w:val="007D107D"/>
    <w:rsid w:val="007D7448"/>
    <w:rsid w:val="007E2560"/>
    <w:rsid w:val="007E4DD4"/>
    <w:rsid w:val="007E56FB"/>
    <w:rsid w:val="007E5DAB"/>
    <w:rsid w:val="007E6A3D"/>
    <w:rsid w:val="007E6DB9"/>
    <w:rsid w:val="007E7851"/>
    <w:rsid w:val="007E7A8C"/>
    <w:rsid w:val="007F14D0"/>
    <w:rsid w:val="007F2811"/>
    <w:rsid w:val="007F672F"/>
    <w:rsid w:val="00800238"/>
    <w:rsid w:val="008002A8"/>
    <w:rsid w:val="008031B2"/>
    <w:rsid w:val="00806F42"/>
    <w:rsid w:val="00807819"/>
    <w:rsid w:val="008122C2"/>
    <w:rsid w:val="008129B2"/>
    <w:rsid w:val="0081353C"/>
    <w:rsid w:val="008141E6"/>
    <w:rsid w:val="00814B53"/>
    <w:rsid w:val="00816BC7"/>
    <w:rsid w:val="008171B0"/>
    <w:rsid w:val="00822D38"/>
    <w:rsid w:val="00822DAC"/>
    <w:rsid w:val="008249EA"/>
    <w:rsid w:val="00824A75"/>
    <w:rsid w:val="00825793"/>
    <w:rsid w:val="00826EF9"/>
    <w:rsid w:val="00830052"/>
    <w:rsid w:val="008308D9"/>
    <w:rsid w:val="0083409A"/>
    <w:rsid w:val="008361F1"/>
    <w:rsid w:val="00841F88"/>
    <w:rsid w:val="008450B6"/>
    <w:rsid w:val="00847C0D"/>
    <w:rsid w:val="00852E99"/>
    <w:rsid w:val="008548E2"/>
    <w:rsid w:val="008554A0"/>
    <w:rsid w:val="00860E51"/>
    <w:rsid w:val="008610EC"/>
    <w:rsid w:val="00861C20"/>
    <w:rsid w:val="00866066"/>
    <w:rsid w:val="008678B8"/>
    <w:rsid w:val="00870400"/>
    <w:rsid w:val="00871AAC"/>
    <w:rsid w:val="0087204B"/>
    <w:rsid w:val="00872D2E"/>
    <w:rsid w:val="00874095"/>
    <w:rsid w:val="00874582"/>
    <w:rsid w:val="008760BB"/>
    <w:rsid w:val="008779E1"/>
    <w:rsid w:val="00883A8C"/>
    <w:rsid w:val="0088676C"/>
    <w:rsid w:val="00886B7B"/>
    <w:rsid w:val="00886D93"/>
    <w:rsid w:val="00886E6E"/>
    <w:rsid w:val="0088722C"/>
    <w:rsid w:val="00887FA7"/>
    <w:rsid w:val="008910BF"/>
    <w:rsid w:val="00892992"/>
    <w:rsid w:val="008936CE"/>
    <w:rsid w:val="008945CF"/>
    <w:rsid w:val="008949EE"/>
    <w:rsid w:val="008A1037"/>
    <w:rsid w:val="008A183A"/>
    <w:rsid w:val="008A2137"/>
    <w:rsid w:val="008A3072"/>
    <w:rsid w:val="008A327A"/>
    <w:rsid w:val="008A5ECF"/>
    <w:rsid w:val="008A6D4C"/>
    <w:rsid w:val="008B1D96"/>
    <w:rsid w:val="008B2853"/>
    <w:rsid w:val="008B33D5"/>
    <w:rsid w:val="008B3B0B"/>
    <w:rsid w:val="008B5C9D"/>
    <w:rsid w:val="008C3CD8"/>
    <w:rsid w:val="008C4003"/>
    <w:rsid w:val="008C57E7"/>
    <w:rsid w:val="008C5840"/>
    <w:rsid w:val="008C72D2"/>
    <w:rsid w:val="008C784E"/>
    <w:rsid w:val="008C7E92"/>
    <w:rsid w:val="008D121A"/>
    <w:rsid w:val="008D2CD7"/>
    <w:rsid w:val="008D5430"/>
    <w:rsid w:val="008D6A71"/>
    <w:rsid w:val="008D6A8B"/>
    <w:rsid w:val="008E0473"/>
    <w:rsid w:val="008E1AA4"/>
    <w:rsid w:val="008E27CC"/>
    <w:rsid w:val="008E2873"/>
    <w:rsid w:val="008E348C"/>
    <w:rsid w:val="008E6D7C"/>
    <w:rsid w:val="008F13DF"/>
    <w:rsid w:val="008F51FC"/>
    <w:rsid w:val="008F76CC"/>
    <w:rsid w:val="009034D4"/>
    <w:rsid w:val="00907981"/>
    <w:rsid w:val="00907B20"/>
    <w:rsid w:val="00911FDD"/>
    <w:rsid w:val="009145EE"/>
    <w:rsid w:val="00916A92"/>
    <w:rsid w:val="00921343"/>
    <w:rsid w:val="00922A18"/>
    <w:rsid w:val="009242AB"/>
    <w:rsid w:val="0092482E"/>
    <w:rsid w:val="00925A47"/>
    <w:rsid w:val="009307B7"/>
    <w:rsid w:val="00930B33"/>
    <w:rsid w:val="00935333"/>
    <w:rsid w:val="009401E9"/>
    <w:rsid w:val="0094283B"/>
    <w:rsid w:val="0094436D"/>
    <w:rsid w:val="0094498F"/>
    <w:rsid w:val="0094743C"/>
    <w:rsid w:val="009478AC"/>
    <w:rsid w:val="00950BAF"/>
    <w:rsid w:val="00950F1D"/>
    <w:rsid w:val="00951175"/>
    <w:rsid w:val="0095227A"/>
    <w:rsid w:val="0095235A"/>
    <w:rsid w:val="00952BCF"/>
    <w:rsid w:val="00953A63"/>
    <w:rsid w:val="009569F8"/>
    <w:rsid w:val="009621A7"/>
    <w:rsid w:val="0096469A"/>
    <w:rsid w:val="00972916"/>
    <w:rsid w:val="00974D5F"/>
    <w:rsid w:val="00975D32"/>
    <w:rsid w:val="00976ABE"/>
    <w:rsid w:val="00985BE3"/>
    <w:rsid w:val="0098680D"/>
    <w:rsid w:val="00986FE3"/>
    <w:rsid w:val="00991A97"/>
    <w:rsid w:val="0099324A"/>
    <w:rsid w:val="0099348F"/>
    <w:rsid w:val="00994A2E"/>
    <w:rsid w:val="00995258"/>
    <w:rsid w:val="00996E65"/>
    <w:rsid w:val="00997970"/>
    <w:rsid w:val="009A059C"/>
    <w:rsid w:val="009A2DE7"/>
    <w:rsid w:val="009B1AE2"/>
    <w:rsid w:val="009B4A62"/>
    <w:rsid w:val="009B6DFF"/>
    <w:rsid w:val="009C1133"/>
    <w:rsid w:val="009C3744"/>
    <w:rsid w:val="009D3B1F"/>
    <w:rsid w:val="009D589F"/>
    <w:rsid w:val="009E3020"/>
    <w:rsid w:val="009E406F"/>
    <w:rsid w:val="009E5094"/>
    <w:rsid w:val="009E5963"/>
    <w:rsid w:val="009F5B7B"/>
    <w:rsid w:val="00A02C4C"/>
    <w:rsid w:val="00A0519F"/>
    <w:rsid w:val="00A11496"/>
    <w:rsid w:val="00A12719"/>
    <w:rsid w:val="00A12AAB"/>
    <w:rsid w:val="00A13DC3"/>
    <w:rsid w:val="00A16507"/>
    <w:rsid w:val="00A1676D"/>
    <w:rsid w:val="00A16C27"/>
    <w:rsid w:val="00A20C54"/>
    <w:rsid w:val="00A20ECB"/>
    <w:rsid w:val="00A21793"/>
    <w:rsid w:val="00A21DF5"/>
    <w:rsid w:val="00A242CC"/>
    <w:rsid w:val="00A25C64"/>
    <w:rsid w:val="00A269E8"/>
    <w:rsid w:val="00A27545"/>
    <w:rsid w:val="00A328F1"/>
    <w:rsid w:val="00A32D91"/>
    <w:rsid w:val="00A34316"/>
    <w:rsid w:val="00A34C50"/>
    <w:rsid w:val="00A360F6"/>
    <w:rsid w:val="00A41E99"/>
    <w:rsid w:val="00A43E72"/>
    <w:rsid w:val="00A46082"/>
    <w:rsid w:val="00A508E2"/>
    <w:rsid w:val="00A50989"/>
    <w:rsid w:val="00A517CC"/>
    <w:rsid w:val="00A5461D"/>
    <w:rsid w:val="00A5501A"/>
    <w:rsid w:val="00A565F1"/>
    <w:rsid w:val="00A621B6"/>
    <w:rsid w:val="00A62FBB"/>
    <w:rsid w:val="00A64F5A"/>
    <w:rsid w:val="00A6545E"/>
    <w:rsid w:val="00A65481"/>
    <w:rsid w:val="00A66522"/>
    <w:rsid w:val="00A66A4D"/>
    <w:rsid w:val="00A672EC"/>
    <w:rsid w:val="00A71817"/>
    <w:rsid w:val="00A72AC2"/>
    <w:rsid w:val="00A72EDB"/>
    <w:rsid w:val="00A766C2"/>
    <w:rsid w:val="00A76990"/>
    <w:rsid w:val="00A76A8D"/>
    <w:rsid w:val="00A76C1E"/>
    <w:rsid w:val="00A77352"/>
    <w:rsid w:val="00A7799E"/>
    <w:rsid w:val="00A85276"/>
    <w:rsid w:val="00A9114E"/>
    <w:rsid w:val="00A9174D"/>
    <w:rsid w:val="00A9177E"/>
    <w:rsid w:val="00A950D7"/>
    <w:rsid w:val="00A96587"/>
    <w:rsid w:val="00AA39BA"/>
    <w:rsid w:val="00AA39D0"/>
    <w:rsid w:val="00AA3B0B"/>
    <w:rsid w:val="00AB199C"/>
    <w:rsid w:val="00AB3A9F"/>
    <w:rsid w:val="00AB7EFA"/>
    <w:rsid w:val="00AC27DB"/>
    <w:rsid w:val="00AC4B3A"/>
    <w:rsid w:val="00AC4B3C"/>
    <w:rsid w:val="00AC5CB6"/>
    <w:rsid w:val="00AC5DE1"/>
    <w:rsid w:val="00AC7167"/>
    <w:rsid w:val="00AD054D"/>
    <w:rsid w:val="00AD08C5"/>
    <w:rsid w:val="00AD2FB9"/>
    <w:rsid w:val="00AD41F6"/>
    <w:rsid w:val="00AD66DC"/>
    <w:rsid w:val="00AD7310"/>
    <w:rsid w:val="00AE34D8"/>
    <w:rsid w:val="00AE37A6"/>
    <w:rsid w:val="00AE523A"/>
    <w:rsid w:val="00AE5B53"/>
    <w:rsid w:val="00AE5C6D"/>
    <w:rsid w:val="00AE5E10"/>
    <w:rsid w:val="00AE622E"/>
    <w:rsid w:val="00AE636A"/>
    <w:rsid w:val="00AE6A62"/>
    <w:rsid w:val="00AF23D5"/>
    <w:rsid w:val="00AF4745"/>
    <w:rsid w:val="00AF487A"/>
    <w:rsid w:val="00B009B2"/>
    <w:rsid w:val="00B0337E"/>
    <w:rsid w:val="00B04300"/>
    <w:rsid w:val="00B04B70"/>
    <w:rsid w:val="00B06B0F"/>
    <w:rsid w:val="00B06ED4"/>
    <w:rsid w:val="00B10FD5"/>
    <w:rsid w:val="00B11EB6"/>
    <w:rsid w:val="00B16484"/>
    <w:rsid w:val="00B2054F"/>
    <w:rsid w:val="00B268FC"/>
    <w:rsid w:val="00B26D20"/>
    <w:rsid w:val="00B26F43"/>
    <w:rsid w:val="00B30240"/>
    <w:rsid w:val="00B3040E"/>
    <w:rsid w:val="00B338DF"/>
    <w:rsid w:val="00B37DBE"/>
    <w:rsid w:val="00B40C6E"/>
    <w:rsid w:val="00B40E5C"/>
    <w:rsid w:val="00B42CDE"/>
    <w:rsid w:val="00B457B2"/>
    <w:rsid w:val="00B46CCD"/>
    <w:rsid w:val="00B5022C"/>
    <w:rsid w:val="00B50B11"/>
    <w:rsid w:val="00B54B47"/>
    <w:rsid w:val="00B55E10"/>
    <w:rsid w:val="00B56B8D"/>
    <w:rsid w:val="00B60B99"/>
    <w:rsid w:val="00B646B1"/>
    <w:rsid w:val="00B659F0"/>
    <w:rsid w:val="00B704BE"/>
    <w:rsid w:val="00B70A3E"/>
    <w:rsid w:val="00B71362"/>
    <w:rsid w:val="00B71816"/>
    <w:rsid w:val="00B71E53"/>
    <w:rsid w:val="00B72D58"/>
    <w:rsid w:val="00B736A1"/>
    <w:rsid w:val="00B7386E"/>
    <w:rsid w:val="00B74C24"/>
    <w:rsid w:val="00B7605A"/>
    <w:rsid w:val="00B76F00"/>
    <w:rsid w:val="00B80FE2"/>
    <w:rsid w:val="00B815EA"/>
    <w:rsid w:val="00B83A5C"/>
    <w:rsid w:val="00B856B9"/>
    <w:rsid w:val="00B85919"/>
    <w:rsid w:val="00B87580"/>
    <w:rsid w:val="00B87B62"/>
    <w:rsid w:val="00B9022B"/>
    <w:rsid w:val="00B93609"/>
    <w:rsid w:val="00B939BD"/>
    <w:rsid w:val="00B9432C"/>
    <w:rsid w:val="00B94412"/>
    <w:rsid w:val="00BA525B"/>
    <w:rsid w:val="00BA6B8E"/>
    <w:rsid w:val="00BB0977"/>
    <w:rsid w:val="00BB0ED1"/>
    <w:rsid w:val="00BB1561"/>
    <w:rsid w:val="00BB17AE"/>
    <w:rsid w:val="00BB2865"/>
    <w:rsid w:val="00BB2AF9"/>
    <w:rsid w:val="00BB44FB"/>
    <w:rsid w:val="00BB4CC1"/>
    <w:rsid w:val="00BB4EEF"/>
    <w:rsid w:val="00BB6CBA"/>
    <w:rsid w:val="00BB6F8C"/>
    <w:rsid w:val="00BC0EB7"/>
    <w:rsid w:val="00BC20A3"/>
    <w:rsid w:val="00BC34F4"/>
    <w:rsid w:val="00BC3835"/>
    <w:rsid w:val="00BC4A5A"/>
    <w:rsid w:val="00BC547F"/>
    <w:rsid w:val="00BC5542"/>
    <w:rsid w:val="00BC6D11"/>
    <w:rsid w:val="00BC7D95"/>
    <w:rsid w:val="00BD088F"/>
    <w:rsid w:val="00BD08D0"/>
    <w:rsid w:val="00BD0BF7"/>
    <w:rsid w:val="00BD2CF4"/>
    <w:rsid w:val="00BD3614"/>
    <w:rsid w:val="00BD3C09"/>
    <w:rsid w:val="00BD47C4"/>
    <w:rsid w:val="00BD58A2"/>
    <w:rsid w:val="00BE014E"/>
    <w:rsid w:val="00BE149C"/>
    <w:rsid w:val="00BE2D1E"/>
    <w:rsid w:val="00BE6065"/>
    <w:rsid w:val="00BE6ED4"/>
    <w:rsid w:val="00BE7011"/>
    <w:rsid w:val="00BE73CE"/>
    <w:rsid w:val="00BE74CB"/>
    <w:rsid w:val="00BF04D3"/>
    <w:rsid w:val="00BF2F2E"/>
    <w:rsid w:val="00BF330E"/>
    <w:rsid w:val="00BF3D13"/>
    <w:rsid w:val="00BF4CEF"/>
    <w:rsid w:val="00BF594A"/>
    <w:rsid w:val="00C01C97"/>
    <w:rsid w:val="00C024DE"/>
    <w:rsid w:val="00C03179"/>
    <w:rsid w:val="00C0364E"/>
    <w:rsid w:val="00C0470A"/>
    <w:rsid w:val="00C04A0D"/>
    <w:rsid w:val="00C06660"/>
    <w:rsid w:val="00C06676"/>
    <w:rsid w:val="00C10EF3"/>
    <w:rsid w:val="00C110D7"/>
    <w:rsid w:val="00C1182B"/>
    <w:rsid w:val="00C11968"/>
    <w:rsid w:val="00C14944"/>
    <w:rsid w:val="00C20EC4"/>
    <w:rsid w:val="00C2192C"/>
    <w:rsid w:val="00C22232"/>
    <w:rsid w:val="00C228D3"/>
    <w:rsid w:val="00C24DF9"/>
    <w:rsid w:val="00C266E5"/>
    <w:rsid w:val="00C27DAD"/>
    <w:rsid w:val="00C30D4B"/>
    <w:rsid w:val="00C330D9"/>
    <w:rsid w:val="00C3487B"/>
    <w:rsid w:val="00C369A7"/>
    <w:rsid w:val="00C42300"/>
    <w:rsid w:val="00C51FBF"/>
    <w:rsid w:val="00C53B92"/>
    <w:rsid w:val="00C54E36"/>
    <w:rsid w:val="00C6085E"/>
    <w:rsid w:val="00C611CB"/>
    <w:rsid w:val="00C63DBE"/>
    <w:rsid w:val="00C65170"/>
    <w:rsid w:val="00C67B6A"/>
    <w:rsid w:val="00C72381"/>
    <w:rsid w:val="00C72A75"/>
    <w:rsid w:val="00C7306A"/>
    <w:rsid w:val="00C74E9B"/>
    <w:rsid w:val="00C75EF2"/>
    <w:rsid w:val="00C7702B"/>
    <w:rsid w:val="00C81F27"/>
    <w:rsid w:val="00C8431F"/>
    <w:rsid w:val="00C861D3"/>
    <w:rsid w:val="00C86506"/>
    <w:rsid w:val="00C90649"/>
    <w:rsid w:val="00C90976"/>
    <w:rsid w:val="00C916A8"/>
    <w:rsid w:val="00C91B17"/>
    <w:rsid w:val="00C94A45"/>
    <w:rsid w:val="00C94CFD"/>
    <w:rsid w:val="00C95193"/>
    <w:rsid w:val="00CA0A12"/>
    <w:rsid w:val="00CA0D66"/>
    <w:rsid w:val="00CA1F4B"/>
    <w:rsid w:val="00CA396C"/>
    <w:rsid w:val="00CA3BFE"/>
    <w:rsid w:val="00CA4FF7"/>
    <w:rsid w:val="00CA57BF"/>
    <w:rsid w:val="00CA5EC9"/>
    <w:rsid w:val="00CA6E1E"/>
    <w:rsid w:val="00CB05DB"/>
    <w:rsid w:val="00CB5099"/>
    <w:rsid w:val="00CB511B"/>
    <w:rsid w:val="00CB6060"/>
    <w:rsid w:val="00CC09D5"/>
    <w:rsid w:val="00CC1543"/>
    <w:rsid w:val="00CC17F9"/>
    <w:rsid w:val="00CC184F"/>
    <w:rsid w:val="00CC1D23"/>
    <w:rsid w:val="00CC4684"/>
    <w:rsid w:val="00CC7D26"/>
    <w:rsid w:val="00CD0262"/>
    <w:rsid w:val="00CD3385"/>
    <w:rsid w:val="00CD551A"/>
    <w:rsid w:val="00CE16C1"/>
    <w:rsid w:val="00CE2B69"/>
    <w:rsid w:val="00CE6C50"/>
    <w:rsid w:val="00CE6F4B"/>
    <w:rsid w:val="00CF06A7"/>
    <w:rsid w:val="00CF2B66"/>
    <w:rsid w:val="00CF4CD2"/>
    <w:rsid w:val="00CF726D"/>
    <w:rsid w:val="00D02643"/>
    <w:rsid w:val="00D04428"/>
    <w:rsid w:val="00D04FB4"/>
    <w:rsid w:val="00D061EA"/>
    <w:rsid w:val="00D077EE"/>
    <w:rsid w:val="00D07D29"/>
    <w:rsid w:val="00D120D5"/>
    <w:rsid w:val="00D168DD"/>
    <w:rsid w:val="00D172BF"/>
    <w:rsid w:val="00D206C6"/>
    <w:rsid w:val="00D21510"/>
    <w:rsid w:val="00D228A9"/>
    <w:rsid w:val="00D25AF7"/>
    <w:rsid w:val="00D3221C"/>
    <w:rsid w:val="00D3243E"/>
    <w:rsid w:val="00D3464E"/>
    <w:rsid w:val="00D3480E"/>
    <w:rsid w:val="00D375AE"/>
    <w:rsid w:val="00D37AD7"/>
    <w:rsid w:val="00D40DB9"/>
    <w:rsid w:val="00D40E9F"/>
    <w:rsid w:val="00D433AC"/>
    <w:rsid w:val="00D437D7"/>
    <w:rsid w:val="00D44334"/>
    <w:rsid w:val="00D44571"/>
    <w:rsid w:val="00D45803"/>
    <w:rsid w:val="00D46492"/>
    <w:rsid w:val="00D46CA0"/>
    <w:rsid w:val="00D509F0"/>
    <w:rsid w:val="00D552F8"/>
    <w:rsid w:val="00D55C41"/>
    <w:rsid w:val="00D572D2"/>
    <w:rsid w:val="00D60E4C"/>
    <w:rsid w:val="00D612DF"/>
    <w:rsid w:val="00D61737"/>
    <w:rsid w:val="00D62804"/>
    <w:rsid w:val="00D63B0A"/>
    <w:rsid w:val="00D65022"/>
    <w:rsid w:val="00D73DE0"/>
    <w:rsid w:val="00D760A7"/>
    <w:rsid w:val="00D7695F"/>
    <w:rsid w:val="00D7747D"/>
    <w:rsid w:val="00D77573"/>
    <w:rsid w:val="00D77A92"/>
    <w:rsid w:val="00D80A1C"/>
    <w:rsid w:val="00D82CA0"/>
    <w:rsid w:val="00D82E8A"/>
    <w:rsid w:val="00D84A22"/>
    <w:rsid w:val="00D86D64"/>
    <w:rsid w:val="00D87072"/>
    <w:rsid w:val="00D873B1"/>
    <w:rsid w:val="00D9027E"/>
    <w:rsid w:val="00D927BF"/>
    <w:rsid w:val="00D92E5F"/>
    <w:rsid w:val="00D93E0E"/>
    <w:rsid w:val="00D95121"/>
    <w:rsid w:val="00D9603B"/>
    <w:rsid w:val="00D96236"/>
    <w:rsid w:val="00DA07B5"/>
    <w:rsid w:val="00DA548A"/>
    <w:rsid w:val="00DA5CBF"/>
    <w:rsid w:val="00DA6AEC"/>
    <w:rsid w:val="00DA6D02"/>
    <w:rsid w:val="00DB0D06"/>
    <w:rsid w:val="00DB1359"/>
    <w:rsid w:val="00DB144F"/>
    <w:rsid w:val="00DB2450"/>
    <w:rsid w:val="00DB2CDA"/>
    <w:rsid w:val="00DB3F07"/>
    <w:rsid w:val="00DB68E1"/>
    <w:rsid w:val="00DB6CAA"/>
    <w:rsid w:val="00DC02FA"/>
    <w:rsid w:val="00DC0910"/>
    <w:rsid w:val="00DC0C38"/>
    <w:rsid w:val="00DC155C"/>
    <w:rsid w:val="00DC17DE"/>
    <w:rsid w:val="00DC44D1"/>
    <w:rsid w:val="00DC48F7"/>
    <w:rsid w:val="00DC4DE1"/>
    <w:rsid w:val="00DC5D45"/>
    <w:rsid w:val="00DC6198"/>
    <w:rsid w:val="00DC62ED"/>
    <w:rsid w:val="00DD03EF"/>
    <w:rsid w:val="00DD0FEC"/>
    <w:rsid w:val="00DD6161"/>
    <w:rsid w:val="00DD71EC"/>
    <w:rsid w:val="00DD73B7"/>
    <w:rsid w:val="00DE33EA"/>
    <w:rsid w:val="00DE42AF"/>
    <w:rsid w:val="00DF2652"/>
    <w:rsid w:val="00DF3A62"/>
    <w:rsid w:val="00DF41B0"/>
    <w:rsid w:val="00DF7AC3"/>
    <w:rsid w:val="00E007D5"/>
    <w:rsid w:val="00E03237"/>
    <w:rsid w:val="00E03ED9"/>
    <w:rsid w:val="00E04ED5"/>
    <w:rsid w:val="00E06D6A"/>
    <w:rsid w:val="00E07D4A"/>
    <w:rsid w:val="00E123DD"/>
    <w:rsid w:val="00E124A9"/>
    <w:rsid w:val="00E13F36"/>
    <w:rsid w:val="00E145E6"/>
    <w:rsid w:val="00E15DB5"/>
    <w:rsid w:val="00E2028A"/>
    <w:rsid w:val="00E20B54"/>
    <w:rsid w:val="00E2177C"/>
    <w:rsid w:val="00E222D5"/>
    <w:rsid w:val="00E25526"/>
    <w:rsid w:val="00E308E9"/>
    <w:rsid w:val="00E314A3"/>
    <w:rsid w:val="00E31C9A"/>
    <w:rsid w:val="00E3333A"/>
    <w:rsid w:val="00E33E61"/>
    <w:rsid w:val="00E36269"/>
    <w:rsid w:val="00E40C36"/>
    <w:rsid w:val="00E43C0E"/>
    <w:rsid w:val="00E45937"/>
    <w:rsid w:val="00E51EB7"/>
    <w:rsid w:val="00E543C0"/>
    <w:rsid w:val="00E614AC"/>
    <w:rsid w:val="00E6260E"/>
    <w:rsid w:val="00E6335F"/>
    <w:rsid w:val="00E63B58"/>
    <w:rsid w:val="00E64802"/>
    <w:rsid w:val="00E64F78"/>
    <w:rsid w:val="00E65AE6"/>
    <w:rsid w:val="00E673D6"/>
    <w:rsid w:val="00E72FBA"/>
    <w:rsid w:val="00E73ADB"/>
    <w:rsid w:val="00E75C1F"/>
    <w:rsid w:val="00E801E6"/>
    <w:rsid w:val="00E80A81"/>
    <w:rsid w:val="00E82CDF"/>
    <w:rsid w:val="00E847BE"/>
    <w:rsid w:val="00E85B79"/>
    <w:rsid w:val="00E865F9"/>
    <w:rsid w:val="00E90DDB"/>
    <w:rsid w:val="00E92BDB"/>
    <w:rsid w:val="00E94F41"/>
    <w:rsid w:val="00E95953"/>
    <w:rsid w:val="00EA1A09"/>
    <w:rsid w:val="00EA1A1F"/>
    <w:rsid w:val="00EA1DC8"/>
    <w:rsid w:val="00EA3CDB"/>
    <w:rsid w:val="00EA4FA6"/>
    <w:rsid w:val="00EA7B13"/>
    <w:rsid w:val="00EA7C8D"/>
    <w:rsid w:val="00EA7F32"/>
    <w:rsid w:val="00EB30A4"/>
    <w:rsid w:val="00EB31C8"/>
    <w:rsid w:val="00EB3C45"/>
    <w:rsid w:val="00EB4C8E"/>
    <w:rsid w:val="00EB5F36"/>
    <w:rsid w:val="00EB78E2"/>
    <w:rsid w:val="00EB7CCB"/>
    <w:rsid w:val="00EC0737"/>
    <w:rsid w:val="00EC099A"/>
    <w:rsid w:val="00EC21B9"/>
    <w:rsid w:val="00EC43F9"/>
    <w:rsid w:val="00EC69F0"/>
    <w:rsid w:val="00EC6AF1"/>
    <w:rsid w:val="00EC6EF8"/>
    <w:rsid w:val="00EC7361"/>
    <w:rsid w:val="00ED1870"/>
    <w:rsid w:val="00ED33D7"/>
    <w:rsid w:val="00ED39DD"/>
    <w:rsid w:val="00ED3B79"/>
    <w:rsid w:val="00ED5B7E"/>
    <w:rsid w:val="00ED62E4"/>
    <w:rsid w:val="00ED65F5"/>
    <w:rsid w:val="00ED6AE7"/>
    <w:rsid w:val="00ED71E5"/>
    <w:rsid w:val="00ED7B9C"/>
    <w:rsid w:val="00EE0A68"/>
    <w:rsid w:val="00EE1317"/>
    <w:rsid w:val="00EE1FD8"/>
    <w:rsid w:val="00EE2F40"/>
    <w:rsid w:val="00EE2FA4"/>
    <w:rsid w:val="00EE53B0"/>
    <w:rsid w:val="00EF17C4"/>
    <w:rsid w:val="00EF2985"/>
    <w:rsid w:val="00EF4785"/>
    <w:rsid w:val="00EF50AA"/>
    <w:rsid w:val="00F01A58"/>
    <w:rsid w:val="00F033E3"/>
    <w:rsid w:val="00F03EF5"/>
    <w:rsid w:val="00F058FA"/>
    <w:rsid w:val="00F11A6D"/>
    <w:rsid w:val="00F14BFC"/>
    <w:rsid w:val="00F16166"/>
    <w:rsid w:val="00F16F8D"/>
    <w:rsid w:val="00F1772B"/>
    <w:rsid w:val="00F202A2"/>
    <w:rsid w:val="00F225A4"/>
    <w:rsid w:val="00F24367"/>
    <w:rsid w:val="00F247C1"/>
    <w:rsid w:val="00F24A8A"/>
    <w:rsid w:val="00F2668D"/>
    <w:rsid w:val="00F26DB9"/>
    <w:rsid w:val="00F27F45"/>
    <w:rsid w:val="00F302B1"/>
    <w:rsid w:val="00F318FF"/>
    <w:rsid w:val="00F34152"/>
    <w:rsid w:val="00F3534C"/>
    <w:rsid w:val="00F35D44"/>
    <w:rsid w:val="00F362B1"/>
    <w:rsid w:val="00F368A9"/>
    <w:rsid w:val="00F3714A"/>
    <w:rsid w:val="00F374B0"/>
    <w:rsid w:val="00F37510"/>
    <w:rsid w:val="00F454F3"/>
    <w:rsid w:val="00F47225"/>
    <w:rsid w:val="00F5372E"/>
    <w:rsid w:val="00F53990"/>
    <w:rsid w:val="00F53C70"/>
    <w:rsid w:val="00F55558"/>
    <w:rsid w:val="00F601B7"/>
    <w:rsid w:val="00F61DC4"/>
    <w:rsid w:val="00F63858"/>
    <w:rsid w:val="00F638AF"/>
    <w:rsid w:val="00F652FA"/>
    <w:rsid w:val="00F66BC1"/>
    <w:rsid w:val="00F726BD"/>
    <w:rsid w:val="00F733D2"/>
    <w:rsid w:val="00F73894"/>
    <w:rsid w:val="00F74370"/>
    <w:rsid w:val="00F750B0"/>
    <w:rsid w:val="00F77E3F"/>
    <w:rsid w:val="00F82A94"/>
    <w:rsid w:val="00F85627"/>
    <w:rsid w:val="00F873CB"/>
    <w:rsid w:val="00F90D26"/>
    <w:rsid w:val="00F93A6A"/>
    <w:rsid w:val="00F94FBF"/>
    <w:rsid w:val="00F96D47"/>
    <w:rsid w:val="00F97F22"/>
    <w:rsid w:val="00FA20B7"/>
    <w:rsid w:val="00FA57A7"/>
    <w:rsid w:val="00FA5B92"/>
    <w:rsid w:val="00FA6F73"/>
    <w:rsid w:val="00FB09E8"/>
    <w:rsid w:val="00FB1FBE"/>
    <w:rsid w:val="00FB20D2"/>
    <w:rsid w:val="00FB3C39"/>
    <w:rsid w:val="00FB4846"/>
    <w:rsid w:val="00FB4D46"/>
    <w:rsid w:val="00FB5724"/>
    <w:rsid w:val="00FB59DD"/>
    <w:rsid w:val="00FC6AAC"/>
    <w:rsid w:val="00FD288C"/>
    <w:rsid w:val="00FD2897"/>
    <w:rsid w:val="00FD3A56"/>
    <w:rsid w:val="00FD3FA8"/>
    <w:rsid w:val="00FD4A6A"/>
    <w:rsid w:val="00FD52DD"/>
    <w:rsid w:val="00FD563E"/>
    <w:rsid w:val="00FD75E7"/>
    <w:rsid w:val="00FD7651"/>
    <w:rsid w:val="00FD7E34"/>
    <w:rsid w:val="00FE0C65"/>
    <w:rsid w:val="00FE33A5"/>
    <w:rsid w:val="00FE4390"/>
    <w:rsid w:val="00FE737F"/>
    <w:rsid w:val="00FF2A05"/>
    <w:rsid w:val="00FF2BE8"/>
    <w:rsid w:val="00FF4347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EastAsia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C62ED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62ED"/>
    <w:rPr>
      <w:b/>
      <w:i/>
      <w:caps/>
      <w:color w:val="FFFFFF"/>
      <w:spacing w:val="15"/>
      <w:sz w:val="28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7CCB"/>
    <w:rPr>
      <w:color w:val="800080" w:themeColor="followedHyperlink"/>
      <w:u w:val="single"/>
    </w:rPr>
  </w:style>
  <w:style w:type="character" w:customStyle="1" w:styleId="Title1">
    <w:name w:val="Title1"/>
    <w:basedOn w:val="DefaultParagraphFont"/>
    <w:rsid w:val="00D7747D"/>
  </w:style>
  <w:style w:type="character" w:customStyle="1" w:styleId="attribute">
    <w:name w:val="attribute"/>
    <w:basedOn w:val="DefaultParagraphFont"/>
    <w:rsid w:val="00D7747D"/>
  </w:style>
  <w:style w:type="character" w:customStyle="1" w:styleId="value">
    <w:name w:val="value"/>
    <w:basedOn w:val="DefaultParagraphFont"/>
    <w:rsid w:val="00D7747D"/>
  </w:style>
  <w:style w:type="table" w:styleId="TableGrid">
    <w:name w:val="Table Grid"/>
    <w:basedOn w:val="TableNormal"/>
    <w:uiPriority w:val="39"/>
    <w:locked/>
    <w:rsid w:val="00180906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F2B66"/>
    <w:pPr>
      <w:spacing w:before="0" w:after="0" w:line="240" w:lineRule="auto"/>
    </w:pPr>
    <w:rPr>
      <w:rFonts w:ascii="Helvetica" w:hAnsi="Helvetica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F2B66"/>
  </w:style>
  <w:style w:type="character" w:customStyle="1" w:styleId="s1">
    <w:name w:val="s1"/>
    <w:basedOn w:val="DefaultParagraphFont"/>
    <w:rsid w:val="00F9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36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9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ieeexplore.ieee.org/document/8371301/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://www.c5colleges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/Users/chosler/AppData/Roaming/Microsoft/Templates/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7A7F9C-938D-0B4F-8664-D34718B4B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1259</TotalTime>
  <Pages>11</Pages>
  <Words>2838</Words>
  <Characters>16180</Characters>
  <Application>Microsoft Macintosh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cyue</cp:lastModifiedBy>
  <cp:revision>2053</cp:revision>
  <cp:lastPrinted>2017-07-09T04:13:00Z</cp:lastPrinted>
  <dcterms:created xsi:type="dcterms:W3CDTF">2017-08-03T20:59:00Z</dcterms:created>
  <dcterms:modified xsi:type="dcterms:W3CDTF">2019-02-06T20:22:00Z</dcterms:modified>
</cp:coreProperties>
</file>